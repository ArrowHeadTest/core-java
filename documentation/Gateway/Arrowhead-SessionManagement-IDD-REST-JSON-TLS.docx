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685" w:rsidRDefault="001C443D" w:rsidP="00D304E5">
      <w:pPr>
        <w:rPr>
          <w:noProof/>
          <w:lang w:val="en-US" w:eastAsia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>Session</w:t>
      </w:r>
      <w:r w:rsidR="00236F45">
        <w:rPr>
          <w:rFonts w:asciiTheme="majorHAnsi" w:hAnsiTheme="majorHAnsi" w:cstheme="majorHAnsi"/>
          <w:sz w:val="48"/>
          <w:szCs w:val="48"/>
          <w:lang w:val="en-US"/>
        </w:rPr>
        <w:t>Management</w:t>
      </w:r>
      <w:r>
        <w:rPr>
          <w:rFonts w:asciiTheme="majorHAnsi" w:hAnsiTheme="majorHAnsi" w:cstheme="majorHAnsi"/>
          <w:sz w:val="48"/>
          <w:szCs w:val="48"/>
          <w:lang w:val="en-US"/>
        </w:rPr>
        <w:t>-M3-IDD-REST-JSON-TLS</w:t>
      </w:r>
    </w:p>
    <w:p w:rsidR="003C4685" w:rsidRDefault="003C4685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2C447C" w:rsidRDefault="00F167BB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margin-left:0;margin-top:554.1pt;width:441pt;height:183.85pt;z-index:-251658752;visibility:visible;mso-wrap-distance-left:0;mso-wrap-distance-right:0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" filled="f" stroked="f">
            <v:path arrowok="t"/>
            <v:textbox inset="0,0,0,0">
              <w:txbxContent>
                <w:p w:rsidR="002B76DA" w:rsidRPr="009A7920" w:rsidRDefault="002B76DA" w:rsidP="002C447C">
                  <w:pPr>
                    <w:rPr>
                      <w:rFonts w:asciiTheme="majorHAnsi" w:hAnsiTheme="majorHAnsi"/>
                      <w:b/>
                      <w:lang w:val="en-US"/>
                    </w:rPr>
                  </w:pPr>
                  <w:r w:rsidRPr="009A7920">
                    <w:rPr>
                      <w:rFonts w:asciiTheme="majorHAnsi" w:hAnsiTheme="majorHAnsi"/>
                      <w:b/>
                      <w:lang w:val="en-US"/>
                    </w:rPr>
                    <w:t>Abstract</w:t>
                  </w:r>
                </w:p>
                <w:p w:rsidR="00DE66D2" w:rsidRDefault="00DE66D2" w:rsidP="001C443D">
                  <w:pPr>
                    <w:rPr>
                      <w:sz w:val="22"/>
                    </w:rPr>
                  </w:pPr>
                  <w:r w:rsidRPr="002974CE">
                    <w:rPr>
                      <w:sz w:val="22"/>
                      <w:szCs w:val="22"/>
                      <w:lang w:val="en-US"/>
                    </w:rPr>
                    <w:t xml:space="preserve">This document defines </w:t>
                  </w:r>
                  <w:r w:rsidR="001C443D">
                    <w:rPr>
                      <w:sz w:val="22"/>
                      <w:szCs w:val="22"/>
                      <w:lang w:val="en-US"/>
                    </w:rPr>
                    <w:t>interface design of the Session</w:t>
                  </w:r>
                  <w:r w:rsidR="00236F45">
                    <w:rPr>
                      <w:sz w:val="22"/>
                      <w:szCs w:val="22"/>
                      <w:lang w:val="en-US"/>
                    </w:rPr>
                    <w:t>Management</w:t>
                  </w:r>
                  <w:r w:rsidR="001C443D">
                    <w:rPr>
                      <w:sz w:val="22"/>
                      <w:szCs w:val="22"/>
                      <w:lang w:val="en-US"/>
                    </w:rPr>
                    <w:t xml:space="preserve"> Service based on REST.</w:t>
                  </w:r>
                </w:p>
                <w:p w:rsidR="002B76DA" w:rsidRPr="00671B01" w:rsidRDefault="002B76DA" w:rsidP="00853B9E">
                  <w:pPr>
                    <w:pStyle w:val="Szvegtrzs"/>
                  </w:pPr>
                </w:p>
              </w:txbxContent>
            </v:textbox>
            <w10:wrap type="square" anchory="page"/>
          </v:shape>
        </w:pict>
      </w:r>
    </w:p>
    <w:p w:rsidR="002C447C" w:rsidRPr="002C447C" w:rsidRDefault="00942844" w:rsidP="004D030F">
      <w:pPr>
        <w:pStyle w:val="Cm"/>
      </w:pPr>
      <w:r>
        <w:lastRenderedPageBreak/>
        <w:t>Overview</w:t>
      </w:r>
    </w:p>
    <w:p w:rsidR="00503B5A" w:rsidRDefault="00503B5A" w:rsidP="00503B5A">
      <w:pPr>
        <w:pStyle w:val="Szvegtrzs"/>
      </w:pPr>
      <w:r>
        <w:t xml:space="preserve">This </w:t>
      </w:r>
      <w:r w:rsidR="00EE7D4E">
        <w:t>document describes the Session Management</w:t>
      </w:r>
      <w:r>
        <w:t xml:space="preserve"> Service and how it can be accessed using HTTP methods</w:t>
      </w:r>
      <w:r w:rsidR="00EE7D4E">
        <w:t>.</w:t>
      </w:r>
    </w:p>
    <w:p w:rsidR="004D030F" w:rsidRDefault="004D030F" w:rsidP="00853B9E">
      <w:pPr>
        <w:pStyle w:val="Szvegtrzs"/>
      </w:pPr>
    </w:p>
    <w:p w:rsidR="00C9731B" w:rsidRDefault="00C9731B" w:rsidP="00853B9E">
      <w:pPr>
        <w:pStyle w:val="Szvegtrzs"/>
      </w:pPr>
    </w:p>
    <w:p w:rsidR="00926041" w:rsidRDefault="00926041" w:rsidP="004D030F">
      <w:pPr>
        <w:pStyle w:val="Cm"/>
      </w:pPr>
      <w:r>
        <w:t>Interfaces</w:t>
      </w:r>
    </w:p>
    <w:p w:rsidR="004D030F" w:rsidRDefault="004D030F" w:rsidP="00853B9E">
      <w:pPr>
        <w:pStyle w:val="Szvegtrzs"/>
      </w:pPr>
      <w:r>
        <w:t xml:space="preserve">As per the SD of this Service, there </w:t>
      </w:r>
      <w:r w:rsidR="00521FB2">
        <w:t>is</w:t>
      </w:r>
      <w:r>
        <w:t xml:space="preserve"> </w:t>
      </w:r>
      <w:r w:rsidR="005620E4">
        <w:t>one</w:t>
      </w:r>
      <w:r>
        <w:t xml:space="preserve"> method implemented. Table 1 describes </w:t>
      </w:r>
      <w:r w:rsidR="005620E4">
        <w:t>this</w:t>
      </w:r>
      <w:r>
        <w:t xml:space="preserve">. </w:t>
      </w:r>
    </w:p>
    <w:p w:rsidR="004D030F" w:rsidRDefault="004D030F" w:rsidP="00853B9E">
      <w:pPr>
        <w:pStyle w:val="Szvegtrzs"/>
      </w:pPr>
    </w:p>
    <w:p w:rsidR="00C9731B" w:rsidRPr="004D030F" w:rsidRDefault="00C9731B" w:rsidP="00853B9E">
      <w:pPr>
        <w:pStyle w:val="Szvegtrzs"/>
      </w:pPr>
    </w:p>
    <w:p w:rsidR="00DE66D2" w:rsidRDefault="00DE66D2" w:rsidP="00DE66D2">
      <w:pPr>
        <w:pStyle w:val="Kpalrs"/>
      </w:pPr>
      <w:r>
        <w:t xml:space="preserve">Table </w:t>
      </w:r>
      <w:r w:rsidR="004D030F">
        <w:t>1</w:t>
      </w:r>
      <w:r>
        <w:t xml:space="preserve"> Function description</w:t>
      </w:r>
    </w:p>
    <w:tbl>
      <w:tblPr>
        <w:tblStyle w:val="Rcsostblzat"/>
        <w:tblW w:w="10301" w:type="dxa"/>
        <w:tblInd w:w="-695" w:type="dxa"/>
        <w:tblLayout w:type="fixed"/>
        <w:tblLook w:val="04A0"/>
      </w:tblPr>
      <w:tblGrid>
        <w:gridCol w:w="1265"/>
        <w:gridCol w:w="2657"/>
        <w:gridCol w:w="1134"/>
        <w:gridCol w:w="1843"/>
        <w:gridCol w:w="3402"/>
      </w:tblGrid>
      <w:tr w:rsidR="004D030F" w:rsidRPr="00CB037C" w:rsidTr="004D030F">
        <w:trPr>
          <w:trHeight w:val="280"/>
        </w:trPr>
        <w:tc>
          <w:tcPr>
            <w:tcW w:w="1265" w:type="dxa"/>
            <w:shd w:val="clear" w:color="auto" w:fill="D9D9D9" w:themeFill="background1" w:themeFillShade="D9"/>
          </w:tcPr>
          <w:p w:rsidR="00601375" w:rsidRPr="004D030F" w:rsidRDefault="00681063" w:rsidP="00853B9E">
            <w:pPr>
              <w:pStyle w:val="Szvegtrzs"/>
            </w:pPr>
            <w:r w:rsidRPr="004D030F">
              <w:t>Function</w:t>
            </w:r>
          </w:p>
        </w:tc>
        <w:tc>
          <w:tcPr>
            <w:tcW w:w="2657" w:type="dxa"/>
            <w:shd w:val="clear" w:color="auto" w:fill="D9D9D9" w:themeFill="background1" w:themeFillShade="D9"/>
          </w:tcPr>
          <w:p w:rsidR="00601375" w:rsidRPr="004D030F" w:rsidRDefault="00601375" w:rsidP="00853B9E">
            <w:pPr>
              <w:pStyle w:val="Szvegtrzs"/>
            </w:pPr>
            <w:r w:rsidRPr="004D030F">
              <w:t>Service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01375" w:rsidRPr="004D030F" w:rsidRDefault="00601375" w:rsidP="00853B9E">
            <w:pPr>
              <w:pStyle w:val="Szvegtrzs"/>
            </w:pPr>
            <w:r w:rsidRPr="004D030F">
              <w:t>Method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01375" w:rsidRPr="004D030F" w:rsidRDefault="00601375" w:rsidP="00853B9E">
            <w:pPr>
              <w:pStyle w:val="Szvegtrzs"/>
            </w:pPr>
            <w:r w:rsidRPr="004D030F"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601375" w:rsidRPr="004D030F" w:rsidRDefault="00601375" w:rsidP="00853B9E">
            <w:pPr>
              <w:pStyle w:val="Szvegtrzs"/>
            </w:pPr>
            <w:r w:rsidRPr="004D030F">
              <w:t xml:space="preserve">Output </w:t>
            </w:r>
          </w:p>
        </w:tc>
      </w:tr>
      <w:tr w:rsidR="004D030F" w:rsidTr="004D030F">
        <w:trPr>
          <w:trHeight w:val="872"/>
        </w:trPr>
        <w:tc>
          <w:tcPr>
            <w:tcW w:w="1265" w:type="dxa"/>
          </w:tcPr>
          <w:p w:rsidR="00601375" w:rsidRDefault="00EE7D4E" w:rsidP="00853B9E">
            <w:pPr>
              <w:pStyle w:val="Szvegtrzs"/>
            </w:pPr>
            <w:r>
              <w:t>Session Management</w:t>
            </w:r>
          </w:p>
        </w:tc>
        <w:tc>
          <w:tcPr>
            <w:tcW w:w="2657" w:type="dxa"/>
          </w:tcPr>
          <w:p w:rsidR="00601375" w:rsidRDefault="00EE7D4E" w:rsidP="00853B9E">
            <w:pPr>
              <w:pStyle w:val="Szvegtrzs"/>
            </w:pPr>
            <w:r>
              <w:t>“/management”</w:t>
            </w:r>
          </w:p>
        </w:tc>
        <w:tc>
          <w:tcPr>
            <w:tcW w:w="1134" w:type="dxa"/>
          </w:tcPr>
          <w:p w:rsidR="00601375" w:rsidRDefault="00EE7D4E" w:rsidP="00853B9E">
            <w:pPr>
              <w:pStyle w:val="Szvegtrzs"/>
            </w:pPr>
            <w:r>
              <w:t>GET</w:t>
            </w:r>
          </w:p>
        </w:tc>
        <w:tc>
          <w:tcPr>
            <w:tcW w:w="1843" w:type="dxa"/>
          </w:tcPr>
          <w:p w:rsidR="00601375" w:rsidRDefault="00EE7D4E" w:rsidP="00853B9E">
            <w:pPr>
              <w:pStyle w:val="Szvegtrzs"/>
            </w:pPr>
            <w:r>
              <w:t>-</w:t>
            </w:r>
          </w:p>
        </w:tc>
        <w:tc>
          <w:tcPr>
            <w:tcW w:w="3402" w:type="dxa"/>
          </w:tcPr>
          <w:p w:rsidR="00172B8B" w:rsidRDefault="00EE7D4E" w:rsidP="00853B9E">
            <w:pPr>
              <w:pStyle w:val="Szvegtrzs"/>
            </w:pPr>
            <w:r>
              <w:t>String</w:t>
            </w:r>
          </w:p>
        </w:tc>
      </w:tr>
    </w:tbl>
    <w:p w:rsidR="00AB6C0E" w:rsidRDefault="00AB6C0E" w:rsidP="00853B9E">
      <w:pPr>
        <w:pStyle w:val="Szvegtrzs"/>
      </w:pPr>
    </w:p>
    <w:p w:rsidR="00C8607D" w:rsidRDefault="00C8607D" w:rsidP="00853B9E">
      <w:pPr>
        <w:pStyle w:val="Szvegtrzs"/>
      </w:pPr>
    </w:p>
    <w:p w:rsidR="00C9731B" w:rsidRDefault="00C9731B" w:rsidP="00853B9E">
      <w:pPr>
        <w:pStyle w:val="Szvegtrzs"/>
      </w:pPr>
    </w:p>
    <w:p w:rsidR="00926041" w:rsidRDefault="00926041" w:rsidP="004D030F">
      <w:pPr>
        <w:pStyle w:val="Cm"/>
      </w:pPr>
      <w:r>
        <w:t>Information Model</w:t>
      </w:r>
    </w:p>
    <w:p w:rsidR="00365E50" w:rsidRDefault="009E378F" w:rsidP="009E378F">
      <w:pPr>
        <w:pStyle w:val="Szvegtrzs"/>
      </w:pPr>
      <w:r>
        <w:t xml:space="preserve">The response is a String. </w:t>
      </w:r>
      <w:r w:rsidRPr="009E378F">
        <w:t>This String contains ActiveSession objects which were converted to JSON format.</w:t>
      </w:r>
      <w:r w:rsidR="005620E4">
        <w:t xml:space="preserve"> </w:t>
      </w:r>
      <w:r w:rsidR="005620E4" w:rsidRPr="00C9731B">
        <w:t xml:space="preserve">Examples for </w:t>
      </w:r>
      <w:r w:rsidR="005620E4">
        <w:t xml:space="preserve">this are </w:t>
      </w:r>
      <w:r w:rsidR="005620E4" w:rsidRPr="00C9731B">
        <w:t>given here</w:t>
      </w:r>
      <w:r w:rsidR="005620E4">
        <w:t>.</w:t>
      </w:r>
    </w:p>
    <w:p w:rsidR="00365E50" w:rsidRDefault="00365E50" w:rsidP="009E378F">
      <w:pPr>
        <w:pStyle w:val="Szvegtrzs"/>
      </w:pPr>
    </w:p>
    <w:p w:rsidR="002440A6" w:rsidRDefault="00365E50" w:rsidP="009E378F">
      <w:pPr>
        <w:pStyle w:val="Szvegtrzs"/>
      </w:pPr>
      <w:r>
        <w:t>&lt;POSTMANBOL INDITANI EGY GET-ET ES BEMASOLNI IDE A KIMENETET&gt;</w:t>
      </w:r>
      <w:r w:rsidR="002440A6">
        <w:br w:type="page"/>
      </w:r>
    </w:p>
    <w:p w:rsidR="002440A6" w:rsidRDefault="002440A6">
      <w:pPr>
        <w:rPr>
          <w:rFonts w:eastAsia="MS PGothic" w:cs="Lucida Grande"/>
          <w:szCs w:val="22"/>
          <w:lang w:val="en-US" w:eastAsia="en-US"/>
        </w:rPr>
      </w:pPr>
    </w:p>
    <w:p w:rsidR="00105116" w:rsidRPr="002C447C" w:rsidRDefault="00105116" w:rsidP="004D030F">
      <w:pPr>
        <w:pStyle w:val="Cm"/>
      </w:pPr>
      <w:bookmarkStart w:id="0" w:name="_Toc354828814"/>
      <w:r w:rsidRPr="002C447C">
        <w:t>Revision history</w:t>
      </w:r>
      <w:bookmarkEnd w:id="0"/>
    </w:p>
    <w:p w:rsidR="00105116" w:rsidRPr="002C447C" w:rsidRDefault="00105116" w:rsidP="004D030F">
      <w:pPr>
        <w:pStyle w:val="Cmsor1"/>
      </w:pPr>
      <w:bookmarkStart w:id="1" w:name="_Toc354828815"/>
      <w:r w:rsidRPr="002C447C">
        <w:t>Amendments</w:t>
      </w:r>
      <w:bookmarkEnd w:id="1"/>
    </w:p>
    <w:tbl>
      <w:tblPr>
        <w:tblStyle w:val="Rcsostblzat"/>
        <w:tblW w:w="0" w:type="auto"/>
        <w:tblLook w:val="04A0"/>
      </w:tblPr>
      <w:tblGrid>
        <w:gridCol w:w="672"/>
        <w:gridCol w:w="1819"/>
        <w:gridCol w:w="1009"/>
        <w:gridCol w:w="3159"/>
        <w:gridCol w:w="2338"/>
      </w:tblGrid>
      <w:tr w:rsidR="00105116" w:rsidRPr="00C8607D" w:rsidTr="002B76DA">
        <w:tc>
          <w:tcPr>
            <w:tcW w:w="675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Version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 xml:space="preserve">Subject of </w:t>
            </w:r>
            <w:r w:rsidR="00CF78F0" w:rsidRPr="00C8607D">
              <w:t>Amendments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Author</w:t>
            </w:r>
          </w:p>
        </w:tc>
      </w:tr>
      <w:tr w:rsidR="00105116" w:rsidRPr="00C8607D" w:rsidTr="002B76DA">
        <w:tc>
          <w:tcPr>
            <w:tcW w:w="675" w:type="dxa"/>
          </w:tcPr>
          <w:p w:rsidR="00105116" w:rsidRPr="00C8607D" w:rsidRDefault="00105116" w:rsidP="00853B9E">
            <w:pPr>
              <w:pStyle w:val="Szvegtrzs"/>
            </w:pPr>
            <w:r w:rsidRPr="00C8607D">
              <w:t>1</w:t>
            </w:r>
          </w:p>
        </w:tc>
        <w:tc>
          <w:tcPr>
            <w:tcW w:w="1843" w:type="dxa"/>
          </w:tcPr>
          <w:p w:rsidR="00105116" w:rsidRPr="00C8607D" w:rsidRDefault="006C040F" w:rsidP="00853B9E">
            <w:pPr>
              <w:pStyle w:val="Szvegtrzs"/>
            </w:pPr>
            <w:r>
              <w:t>2018-01-30</w:t>
            </w:r>
          </w:p>
        </w:tc>
        <w:tc>
          <w:tcPr>
            <w:tcW w:w="913" w:type="dxa"/>
          </w:tcPr>
          <w:p w:rsidR="00105116" w:rsidRPr="00C8607D" w:rsidRDefault="006C040F" w:rsidP="00853B9E">
            <w:pPr>
              <w:pStyle w:val="Szvegtrzs"/>
            </w:pPr>
            <w:r>
              <w:t>0.1</w:t>
            </w:r>
          </w:p>
        </w:tc>
        <w:tc>
          <w:tcPr>
            <w:tcW w:w="3198" w:type="dxa"/>
          </w:tcPr>
          <w:p w:rsidR="00105116" w:rsidRPr="00C8607D" w:rsidRDefault="006C040F" w:rsidP="00853B9E">
            <w:pPr>
              <w:pStyle w:val="Szvegtrzs"/>
            </w:pPr>
            <w:r>
              <w:t>Initial</w:t>
            </w:r>
          </w:p>
        </w:tc>
        <w:tc>
          <w:tcPr>
            <w:tcW w:w="2368" w:type="dxa"/>
          </w:tcPr>
          <w:p w:rsidR="00105116" w:rsidRPr="00C8607D" w:rsidRDefault="006C040F" w:rsidP="00853B9E">
            <w:pPr>
              <w:pStyle w:val="Szvegtrzs"/>
            </w:pPr>
            <w:r>
              <w:t>Csaba Hegedűs</w:t>
            </w:r>
          </w:p>
        </w:tc>
      </w:tr>
      <w:tr w:rsidR="00105116" w:rsidRPr="00C8607D" w:rsidTr="002B76DA">
        <w:tc>
          <w:tcPr>
            <w:tcW w:w="675" w:type="dxa"/>
          </w:tcPr>
          <w:p w:rsidR="00105116" w:rsidRPr="00C8607D" w:rsidRDefault="00105116" w:rsidP="00853B9E">
            <w:pPr>
              <w:pStyle w:val="Szvegtrzs"/>
            </w:pPr>
            <w:r w:rsidRPr="00C8607D">
              <w:t>2</w:t>
            </w:r>
          </w:p>
        </w:tc>
        <w:tc>
          <w:tcPr>
            <w:tcW w:w="1843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913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3198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2368" w:type="dxa"/>
          </w:tcPr>
          <w:p w:rsidR="00105116" w:rsidRPr="00C8607D" w:rsidRDefault="00105116" w:rsidP="00853B9E">
            <w:pPr>
              <w:pStyle w:val="Szvegtrzs"/>
            </w:pPr>
          </w:p>
        </w:tc>
      </w:tr>
    </w:tbl>
    <w:p w:rsidR="00105116" w:rsidRPr="00C8607D" w:rsidRDefault="00105116" w:rsidP="00853B9E">
      <w:pPr>
        <w:pStyle w:val="Szvegtrzs"/>
      </w:pPr>
    </w:p>
    <w:p w:rsidR="00105116" w:rsidRPr="00C8607D" w:rsidRDefault="00105116" w:rsidP="004D030F">
      <w:pPr>
        <w:pStyle w:val="Cmsor1"/>
      </w:pPr>
      <w:bookmarkStart w:id="2" w:name="_Toc354828816"/>
      <w:r w:rsidRPr="00C8607D">
        <w:t>Quality Assurance</w:t>
      </w:r>
      <w:bookmarkEnd w:id="2"/>
    </w:p>
    <w:tbl>
      <w:tblPr>
        <w:tblStyle w:val="Rcsostblzat"/>
        <w:tblW w:w="0" w:type="auto"/>
        <w:tblLook w:val="04A0"/>
      </w:tblPr>
      <w:tblGrid>
        <w:gridCol w:w="674"/>
        <w:gridCol w:w="1843"/>
        <w:gridCol w:w="1009"/>
        <w:gridCol w:w="2368"/>
      </w:tblGrid>
      <w:tr w:rsidR="00105116" w:rsidRPr="00C8607D" w:rsidTr="002B76DA">
        <w:tc>
          <w:tcPr>
            <w:tcW w:w="674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Approved by</w:t>
            </w: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853B9E">
            <w:pPr>
              <w:pStyle w:val="Szvegtrzs"/>
            </w:pPr>
            <w:r w:rsidRPr="00C8607D">
              <w:t>1</w:t>
            </w:r>
          </w:p>
        </w:tc>
        <w:tc>
          <w:tcPr>
            <w:tcW w:w="1843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914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2368" w:type="dxa"/>
          </w:tcPr>
          <w:p w:rsidR="00105116" w:rsidRPr="00C8607D" w:rsidRDefault="00105116" w:rsidP="00853B9E">
            <w:pPr>
              <w:pStyle w:val="Szvegtrzs"/>
            </w:pP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853B9E">
            <w:pPr>
              <w:pStyle w:val="Szvegtrzs"/>
            </w:pPr>
            <w:r w:rsidRPr="00C8607D">
              <w:t>2</w:t>
            </w:r>
          </w:p>
        </w:tc>
        <w:tc>
          <w:tcPr>
            <w:tcW w:w="1843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914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2368" w:type="dxa"/>
          </w:tcPr>
          <w:p w:rsidR="00105116" w:rsidRPr="00C8607D" w:rsidRDefault="00105116" w:rsidP="00853B9E">
            <w:pPr>
              <w:pStyle w:val="Szvegtrzs"/>
            </w:pPr>
          </w:p>
        </w:tc>
      </w:tr>
    </w:tbl>
    <w:p w:rsidR="00081ECA" w:rsidRPr="002C447C" w:rsidRDefault="00081ECA" w:rsidP="00853B9E">
      <w:pPr>
        <w:pStyle w:val="Szvegtrzs"/>
      </w:pP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EF4A74" w15:done="0"/>
  <w15:commentEx w15:paraId="7EE1ABC9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40BF" w:rsidRDefault="00AB40BF" w:rsidP="00252D9B">
      <w:r>
        <w:separator/>
      </w:r>
    </w:p>
  </w:endnote>
  <w:endnote w:type="continuationSeparator" w:id="1">
    <w:p w:rsidR="00AB40BF" w:rsidRDefault="00AB40BF" w:rsidP="00252D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6DA" w:rsidRDefault="00F167BB">
    <w:pPr>
      <w:pStyle w:val="llb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0;margin-top:757.25pt;width:425.55pt;height:45pt;z-index:251671552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2rwIAAK0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" filled="f" stroked="f">
          <v:path arrowok="t"/>
          <v:textbox inset="0,0,0,0">
            <w:txbxContent>
              <w:p w:rsidR="002B76DA" w:rsidRPr="00786E47" w:rsidRDefault="002B76DA" w:rsidP="003C4685">
                <w:pPr>
                  <w:pStyle w:val="lfej"/>
                  <w:rPr>
                    <w:rFonts w:asciiTheme="majorHAnsi" w:hAnsiTheme="majorHAnsi"/>
                    <w:sz w:val="20"/>
                    <w:szCs w:val="20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20"/>
                    <w:szCs w:val="20"/>
                    <w:lang w:val="en-US"/>
                  </w:rPr>
                  <w:t>ARTEMIS Innovation Pilot Project: Arrowhead</w:t>
                </w:r>
              </w:p>
              <w:p w:rsidR="002B76DA" w:rsidRPr="00786E47" w:rsidRDefault="002B76DA" w:rsidP="003C4685">
                <w:pPr>
                  <w:pStyle w:val="lfej"/>
                  <w:rPr>
                    <w:rFonts w:asciiTheme="majorHAnsi" w:hAnsiTheme="majorHAnsi"/>
                    <w:sz w:val="13"/>
                    <w:szCs w:val="13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THEME [SP1-JTI-ARTEMIS-2012-AIPP4 SP1-JTI-ARTEMIS-2012-AIPP6]</w:t>
                </w:r>
              </w:p>
              <w:p w:rsidR="002B76DA" w:rsidRPr="00786E47" w:rsidRDefault="002B76DA" w:rsidP="003C4685">
                <w:pPr>
                  <w:pStyle w:val="lfej"/>
                  <w:rPr>
                    <w:rFonts w:asciiTheme="majorHAnsi" w:hAnsiTheme="majorHAnsi"/>
                    <w:sz w:val="13"/>
                    <w:szCs w:val="13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[Production and Energy System Automation Intelligent-Built environment and urban infrastructure for sustainable and friendly cities]</w:t>
                </w:r>
              </w:p>
              <w:p w:rsidR="002B76DA" w:rsidRPr="00786E47" w:rsidRDefault="002B76DA" w:rsidP="003C4685">
                <w:pPr>
                  <w:pStyle w:val="lfej"/>
                  <w:rPr>
                    <w:rFonts w:asciiTheme="majorHAnsi" w:hAnsiTheme="majorHAnsi"/>
                    <w:sz w:val="15"/>
                    <w:szCs w:val="15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Grant agreement no: 332987</w:t>
                </w:r>
                <w:r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.  </w:t>
                </w:r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Project Coordinator: Professor Jerker Delsing | Luleå University of Technology</w:t>
                </w:r>
              </w:p>
            </w:txbxContent>
          </v:textbox>
          <w10:wrap type="square" anchory="page"/>
        </v:shape>
      </w:pict>
    </w:r>
    <w:r w:rsidR="002B76DA" w:rsidRPr="003C4685">
      <w:rPr>
        <w:noProof/>
        <w:lang w:val="en-GB" w:eastAsia="en-GB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5="http://schemas.microsoft.com/office/word/2012/wordml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/>
                    </a:ext>
                  </a:extLst>
                </pic:spPr>
              </pic:pic>
            </a:graphicData>
          </a:graphic>
        </wp:anchor>
      </w:drawing>
    </w:r>
  </w:p>
  <w:p w:rsidR="002B76DA" w:rsidRDefault="002B76DA">
    <w:pPr>
      <w:pStyle w:val="llb"/>
    </w:pPr>
  </w:p>
  <w:p w:rsidR="002B76DA" w:rsidRDefault="002B76DA">
    <w:pPr>
      <w:pStyle w:val="llb"/>
    </w:pPr>
  </w:p>
  <w:p w:rsidR="002B76DA" w:rsidRDefault="00F167BB">
    <w:pPr>
      <w:pStyle w:val="llb"/>
    </w:pPr>
    <w:r w:rsidRPr="00F167BB">
      <w:rPr>
        <w:rFonts w:ascii="Exo Bold" w:hAnsi="Exo Bold"/>
        <w:noProof/>
        <w:sz w:val="14"/>
        <w:szCs w:val="14"/>
        <w:lang w:val="en-GB" w:eastAsia="en-GB"/>
      </w:rPr>
      <w:pict>
        <v:shape id="Text Box 5" o:spid="_x0000_s4100" type="#_x0000_t202" style="position:absolute;margin-left:36.25pt;margin-top:806pt;width:546.3pt;height:17.3pt;z-index:251659264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T61AIAAOk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" filled="f" stroked="f">
          <v:path arrowok="t"/>
          <v:textbox inset="0,0,0,0">
            <w:txbxContent>
              <w:p w:rsidR="002B76DA" w:rsidRPr="00026922" w:rsidRDefault="002B76DA" w:rsidP="000C192B">
                <w:pPr>
                  <w:pStyle w:val="Allmntstyckeformat"/>
                  <w:rPr>
                    <w:rFonts w:ascii="Calibri" w:hAnsi="Calibri" w:cs="Calibri"/>
                    <w:sz w:val="17"/>
                    <w:szCs w:val="17"/>
                  </w:rPr>
                </w:pPr>
                <w:r w:rsidRPr="00026922">
                  <w:rPr>
                    <w:rFonts w:asciiTheme="majorHAnsi" w:hAnsiTheme="majorHAnsi"/>
                    <w:sz w:val="17"/>
                    <w:szCs w:val="17"/>
                  </w:rPr>
                  <w:t>www.arrowhead.</w:t>
                </w:r>
                <w:r>
                  <w:rPr>
                    <w:rFonts w:asciiTheme="majorHAnsi" w:hAnsiTheme="majorHAnsi"/>
                    <w:sz w:val="17"/>
                    <w:szCs w:val="17"/>
                  </w:rPr>
                  <w:t>eu</w:t>
                </w: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</w:rPr>
                </w:pP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</w:rPr>
                </w:pPr>
              </w:p>
            </w:txbxContent>
          </v:textbox>
          <w10:wrap type="square" anchorx="page" anchory="page"/>
        </v:shape>
      </w:pict>
    </w:r>
    <w:r w:rsidRPr="00F167BB">
      <w:rPr>
        <w:rFonts w:ascii="Exo Bold" w:hAnsi="Exo Bold"/>
        <w:noProof/>
        <w:sz w:val="14"/>
        <w:szCs w:val="14"/>
        <w:lang w:val="en-GB" w:eastAsia="en-GB"/>
      </w:rPr>
      <w:pict>
        <v:line id="Rak 9" o:spid="_x0000_s4099" style="position:absolute;z-index:251662336;visibility:visible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<v:shadow on="t" opacity="24903f" origin=",.5" offset="0,.55556mm"/>
        </v:lin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6DA" w:rsidRDefault="00F167BB">
    <w:pPr>
      <w:pStyle w:val="llb"/>
    </w:pPr>
    <w:r w:rsidRPr="00F167BB">
      <w:rPr>
        <w:rFonts w:ascii="Exo Bold" w:hAnsi="Exo Bold"/>
        <w:noProof/>
        <w:sz w:val="14"/>
        <w:szCs w:val="14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8" type="#_x0000_t202" style="position:absolute;margin-left:36.25pt;margin-top:806pt;width:546.3pt;height:17.3pt;z-index:251666432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K+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" filled="f" stroked="f">
          <v:path arrowok="t"/>
          <v:textbox inset="0,0,0,0">
            <w:txbxContent>
              <w:p w:rsidR="002B76DA" w:rsidRPr="00026922" w:rsidRDefault="002B76DA" w:rsidP="000C192B">
                <w:pPr>
                  <w:pStyle w:val="Allmntstyckeformat"/>
                  <w:rPr>
                    <w:rFonts w:ascii="Calibri" w:hAnsi="Calibri" w:cs="Calibri"/>
                    <w:sz w:val="17"/>
                    <w:szCs w:val="17"/>
                  </w:rPr>
                </w:pPr>
                <w:r w:rsidRPr="00026922">
                  <w:rPr>
                    <w:rFonts w:asciiTheme="majorHAnsi" w:hAnsiTheme="majorHAnsi"/>
                    <w:sz w:val="17"/>
                    <w:szCs w:val="17"/>
                  </w:rPr>
                  <w:t>www.arrowhead.</w:t>
                </w:r>
                <w:r>
                  <w:rPr>
                    <w:rFonts w:asciiTheme="majorHAnsi" w:hAnsiTheme="majorHAnsi"/>
                    <w:sz w:val="17"/>
                    <w:szCs w:val="17"/>
                  </w:rPr>
                  <w:t>eu</w:t>
                </w: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</w:rPr>
                </w:pP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</w:rPr>
                </w:pPr>
              </w:p>
            </w:txbxContent>
          </v:textbox>
          <w10:wrap type="square" anchorx="page" anchory="page"/>
        </v:shape>
      </w:pict>
    </w:r>
    <w:r w:rsidRPr="00F167BB">
      <w:rPr>
        <w:rFonts w:ascii="Exo Bold" w:hAnsi="Exo Bold"/>
        <w:noProof/>
        <w:sz w:val="14"/>
        <w:szCs w:val="14"/>
        <w:lang w:val="en-GB" w:eastAsia="en-GB"/>
      </w:rPr>
      <w:pict>
        <v:line id="Line 5" o:spid="_x0000_s4097" style="position:absolute;z-index:251667456;visibility:visible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<v:shadow on="t" opacity="24903f" origin=",.5" offset="0,.55556mm"/>
        </v:lin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40BF" w:rsidRDefault="00AB40BF" w:rsidP="00252D9B">
      <w:r>
        <w:separator/>
      </w:r>
    </w:p>
  </w:footnote>
  <w:footnote w:type="continuationSeparator" w:id="1">
    <w:p w:rsidR="00AB40BF" w:rsidRDefault="00AB40BF" w:rsidP="00252D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GB" w:eastAsia="en-GB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093"/>
      <w:gridCol w:w="2268"/>
    </w:tblGrid>
    <w:tr w:rsidR="002B76DA" w:rsidRPr="00D91A41" w:rsidTr="003C4685">
      <w:tc>
        <w:tcPr>
          <w:tcW w:w="5093" w:type="dxa"/>
        </w:tcPr>
        <w:p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1C443D" w:rsidP="00EE7D4E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Session</w:t>
          </w:r>
          <w:r w:rsidR="00EE7D4E">
            <w:rPr>
              <w:rFonts w:asciiTheme="majorHAnsi" w:hAnsiTheme="majorHAnsi"/>
              <w:sz w:val="18"/>
              <w:szCs w:val="18"/>
              <w:lang w:val="en-US"/>
            </w:rPr>
            <w:t>Management</w:t>
          </w:r>
          <w:r>
            <w:rPr>
              <w:rFonts w:asciiTheme="majorHAnsi" w:hAnsiTheme="majorHAnsi"/>
              <w:sz w:val="18"/>
              <w:szCs w:val="18"/>
              <w:lang w:val="en-US"/>
            </w:rPr>
            <w:t>-M3-IDD-REST-JSON-TLS</w:t>
          </w:r>
        </w:p>
      </w:tc>
      <w:tc>
        <w:tcPr>
          <w:tcW w:w="2268" w:type="dxa"/>
        </w:tcPr>
        <w:p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2B76DA" w:rsidRPr="00C76DE5" w:rsidRDefault="001C443D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051C46" w:rsidTr="003C4685">
      <w:tc>
        <w:tcPr>
          <w:tcW w:w="5093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F167BB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236F45" w:rsidRPr="00236F45">
              <w:rPr>
                <w:rFonts w:asciiTheme="majorHAnsi" w:hAnsiTheme="majorHAnsi"/>
                <w:noProof/>
                <w:sz w:val="18"/>
                <w:szCs w:val="18"/>
              </w:rPr>
              <w:t>2018-01-31</w:t>
            </w:r>
          </w:fldSimple>
        </w:p>
      </w:tc>
      <w:tc>
        <w:tcPr>
          <w:tcW w:w="2268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:rsidR="002B76DA" w:rsidRPr="00051C46" w:rsidRDefault="001C443D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0.1</w:t>
          </w:r>
        </w:p>
      </w:tc>
    </w:tr>
    <w:tr w:rsidR="002B76DA" w:rsidRPr="00051C46" w:rsidTr="003C4685">
      <w:tc>
        <w:tcPr>
          <w:tcW w:w="5093" w:type="dxa"/>
        </w:tcPr>
        <w:p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2B76DA" w:rsidRPr="00744D30" w:rsidRDefault="001C443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:rsidR="002B76DA" w:rsidRPr="00051C46" w:rsidRDefault="002B76DA" w:rsidP="00AB290F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</w:p>
      </w:tc>
    </w:tr>
    <w:tr w:rsidR="002B76DA" w:rsidRPr="00051C46" w:rsidTr="003C4685">
      <w:tc>
        <w:tcPr>
          <w:tcW w:w="5093" w:type="dxa"/>
        </w:tcPr>
        <w:p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:rsidR="002B76DA" w:rsidRPr="007D395E" w:rsidRDefault="001C443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hegeduscs@aitia.ai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F167BB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521FB2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521FB2">
            <w:rPr>
              <w:rFonts w:asciiTheme="majorHAnsi" w:hAnsiTheme="majorHAnsi" w:cs="Times New Roman"/>
              <w:noProof/>
              <w:sz w:val="18"/>
              <w:szCs w:val="18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50"/>
      <w:gridCol w:w="2268"/>
    </w:tblGrid>
    <w:tr w:rsidR="002B76DA" w:rsidRPr="00C76DE5" w:rsidTr="00F034F3">
      <w:tc>
        <w:tcPr>
          <w:tcW w:w="4350" w:type="dxa"/>
        </w:tcPr>
        <w:p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1C443D" w:rsidP="00EE7D4E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Session</w:t>
          </w:r>
          <w:r w:rsidR="00EE7D4E">
            <w:rPr>
              <w:rFonts w:asciiTheme="majorHAnsi" w:hAnsiTheme="majorHAnsi"/>
              <w:sz w:val="18"/>
              <w:szCs w:val="18"/>
              <w:lang w:val="en-US"/>
            </w:rPr>
            <w:t>Management</w:t>
          </w:r>
          <w:r>
            <w:rPr>
              <w:rFonts w:asciiTheme="majorHAnsi" w:hAnsiTheme="majorHAnsi"/>
              <w:sz w:val="18"/>
              <w:szCs w:val="18"/>
              <w:lang w:val="en-US"/>
            </w:rPr>
            <w:t xml:space="preserve"> IDD</w:t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:rsidR="002B76DA" w:rsidRPr="00C76DE5" w:rsidRDefault="001C443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</w:rPr>
            <w:t>0.1</w:t>
          </w:r>
        </w:p>
      </w:tc>
    </w:tr>
    <w:tr w:rsidR="002B76DA" w:rsidRPr="00051C46" w:rsidTr="00F034F3">
      <w:tc>
        <w:tcPr>
          <w:tcW w:w="4350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F167BB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236F45" w:rsidRPr="00236F45">
              <w:rPr>
                <w:rFonts w:asciiTheme="majorHAnsi" w:hAnsiTheme="majorHAnsi"/>
                <w:noProof/>
                <w:sz w:val="18"/>
                <w:szCs w:val="18"/>
              </w:rPr>
              <w:t>2018-01-31</w:t>
            </w:r>
          </w:fldSimple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:rsidR="002B76DA" w:rsidRPr="00051C46" w:rsidRDefault="002B76DA" w:rsidP="003C4685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</w:p>
      </w:tc>
    </w:tr>
    <w:tr w:rsidR="002B76DA" w:rsidRPr="00051C46" w:rsidTr="00F034F3">
      <w:tc>
        <w:tcPr>
          <w:tcW w:w="4350" w:type="dxa"/>
        </w:tcPr>
        <w:p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F167BB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521FB2">
            <w:rPr>
              <w:rFonts w:asciiTheme="majorHAnsi" w:hAnsiTheme="majorHAnsi" w:cs="Times New Roman"/>
              <w:noProof/>
              <w:sz w:val="18"/>
              <w:szCs w:val="18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521FB2">
            <w:rPr>
              <w:rFonts w:asciiTheme="majorHAnsi" w:hAnsiTheme="majorHAnsi" w:cs="Times New Roman"/>
              <w:noProof/>
              <w:sz w:val="18"/>
              <w:szCs w:val="18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GB" w:eastAsia="en-GB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43FF4F19"/>
    <w:multiLevelType w:val="multilevel"/>
    <w:tmpl w:val="29BEC916"/>
    <w:styleLink w:val="Arrowh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>
    <w:nsid w:val="787E5244"/>
    <w:multiLevelType w:val="hybridMultilevel"/>
    <w:tmpl w:val="3FF2A92A"/>
    <w:lvl w:ilvl="0" w:tplc="4398A9C8">
      <w:start w:val="1"/>
      <w:numFmt w:val="decimal"/>
      <w:pStyle w:val="Cm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IdMacAtCleanup w:val="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is Lino Ferreira">
    <w15:presenceInfo w15:providerId="Windows Live" w15:userId="2152909b3c9048ae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ttachedTemplate r:id="rId1"/>
  <w:stylePaneFormatFilter w:val="3F21"/>
  <w:defaultTabStop w:val="1304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C447C"/>
    <w:rsid w:val="0002612C"/>
    <w:rsid w:val="00026922"/>
    <w:rsid w:val="00034DB8"/>
    <w:rsid w:val="00051C46"/>
    <w:rsid w:val="00057DC6"/>
    <w:rsid w:val="00062590"/>
    <w:rsid w:val="000629EE"/>
    <w:rsid w:val="00071587"/>
    <w:rsid w:val="00080E87"/>
    <w:rsid w:val="000815C3"/>
    <w:rsid w:val="00081ECA"/>
    <w:rsid w:val="00097468"/>
    <w:rsid w:val="000B56E1"/>
    <w:rsid w:val="000C192B"/>
    <w:rsid w:val="000D64A9"/>
    <w:rsid w:val="000F37D5"/>
    <w:rsid w:val="00105116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701DE"/>
    <w:rsid w:val="00172B8B"/>
    <w:rsid w:val="00175BF4"/>
    <w:rsid w:val="0018148F"/>
    <w:rsid w:val="001A250D"/>
    <w:rsid w:val="001C1CF9"/>
    <w:rsid w:val="001C443D"/>
    <w:rsid w:val="001D020D"/>
    <w:rsid w:val="001E2857"/>
    <w:rsid w:val="00203A58"/>
    <w:rsid w:val="00206A99"/>
    <w:rsid w:val="0022610A"/>
    <w:rsid w:val="00236F45"/>
    <w:rsid w:val="00240AF6"/>
    <w:rsid w:val="0024284C"/>
    <w:rsid w:val="002440A6"/>
    <w:rsid w:val="00245890"/>
    <w:rsid w:val="00252D9B"/>
    <w:rsid w:val="0025487D"/>
    <w:rsid w:val="00255CA3"/>
    <w:rsid w:val="002859C9"/>
    <w:rsid w:val="0028798A"/>
    <w:rsid w:val="002A2CEF"/>
    <w:rsid w:val="002A35AC"/>
    <w:rsid w:val="002A5660"/>
    <w:rsid w:val="002B76DA"/>
    <w:rsid w:val="002B783D"/>
    <w:rsid w:val="002C2AED"/>
    <w:rsid w:val="002C447C"/>
    <w:rsid w:val="002D43F3"/>
    <w:rsid w:val="002D58D2"/>
    <w:rsid w:val="002E56ED"/>
    <w:rsid w:val="002F3C94"/>
    <w:rsid w:val="00317FA8"/>
    <w:rsid w:val="00321A18"/>
    <w:rsid w:val="00321FA1"/>
    <w:rsid w:val="00322898"/>
    <w:rsid w:val="00336690"/>
    <w:rsid w:val="00343B5B"/>
    <w:rsid w:val="00365E50"/>
    <w:rsid w:val="003857EB"/>
    <w:rsid w:val="00385F56"/>
    <w:rsid w:val="003915D0"/>
    <w:rsid w:val="00396B7B"/>
    <w:rsid w:val="003A2205"/>
    <w:rsid w:val="003A6893"/>
    <w:rsid w:val="003C4685"/>
    <w:rsid w:val="003D4111"/>
    <w:rsid w:val="003D64A9"/>
    <w:rsid w:val="003E1C83"/>
    <w:rsid w:val="003F0A38"/>
    <w:rsid w:val="003F2C19"/>
    <w:rsid w:val="003F3355"/>
    <w:rsid w:val="00405FAF"/>
    <w:rsid w:val="00411313"/>
    <w:rsid w:val="004166D5"/>
    <w:rsid w:val="00430316"/>
    <w:rsid w:val="00431ACC"/>
    <w:rsid w:val="0043369F"/>
    <w:rsid w:val="00441230"/>
    <w:rsid w:val="00452626"/>
    <w:rsid w:val="0045266A"/>
    <w:rsid w:val="00463DE5"/>
    <w:rsid w:val="00483763"/>
    <w:rsid w:val="00484354"/>
    <w:rsid w:val="004A3A35"/>
    <w:rsid w:val="004D030F"/>
    <w:rsid w:val="004D741C"/>
    <w:rsid w:val="004F0F59"/>
    <w:rsid w:val="004F4B5E"/>
    <w:rsid w:val="00503B5A"/>
    <w:rsid w:val="00512379"/>
    <w:rsid w:val="0051583A"/>
    <w:rsid w:val="00521FB2"/>
    <w:rsid w:val="0053517A"/>
    <w:rsid w:val="005620E4"/>
    <w:rsid w:val="005620FC"/>
    <w:rsid w:val="005630CC"/>
    <w:rsid w:val="00586F0E"/>
    <w:rsid w:val="005A1D0B"/>
    <w:rsid w:val="005A3E15"/>
    <w:rsid w:val="005C0F17"/>
    <w:rsid w:val="005C4FE2"/>
    <w:rsid w:val="005E0F09"/>
    <w:rsid w:val="005E34F1"/>
    <w:rsid w:val="005F251B"/>
    <w:rsid w:val="005F3371"/>
    <w:rsid w:val="00601375"/>
    <w:rsid w:val="00604A60"/>
    <w:rsid w:val="0061495A"/>
    <w:rsid w:val="00632D15"/>
    <w:rsid w:val="006430D9"/>
    <w:rsid w:val="00645BB5"/>
    <w:rsid w:val="006539AF"/>
    <w:rsid w:val="006607F5"/>
    <w:rsid w:val="00681063"/>
    <w:rsid w:val="006927F2"/>
    <w:rsid w:val="006A0655"/>
    <w:rsid w:val="006A60D0"/>
    <w:rsid w:val="006C040F"/>
    <w:rsid w:val="006C7BA9"/>
    <w:rsid w:val="006D5303"/>
    <w:rsid w:val="006E2800"/>
    <w:rsid w:val="006F1ADC"/>
    <w:rsid w:val="00700EC2"/>
    <w:rsid w:val="00706C92"/>
    <w:rsid w:val="0070760C"/>
    <w:rsid w:val="00707C81"/>
    <w:rsid w:val="007141CB"/>
    <w:rsid w:val="00714A11"/>
    <w:rsid w:val="007310AC"/>
    <w:rsid w:val="007514DA"/>
    <w:rsid w:val="00754CF0"/>
    <w:rsid w:val="00773E3A"/>
    <w:rsid w:val="00774269"/>
    <w:rsid w:val="00775F0E"/>
    <w:rsid w:val="00776736"/>
    <w:rsid w:val="00786E47"/>
    <w:rsid w:val="007913FF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E3DA9"/>
    <w:rsid w:val="007E6CC9"/>
    <w:rsid w:val="007F2FDF"/>
    <w:rsid w:val="008013FA"/>
    <w:rsid w:val="00810572"/>
    <w:rsid w:val="00813F90"/>
    <w:rsid w:val="00821C71"/>
    <w:rsid w:val="00853B9E"/>
    <w:rsid w:val="0085669C"/>
    <w:rsid w:val="00860543"/>
    <w:rsid w:val="00874EA7"/>
    <w:rsid w:val="008A63F4"/>
    <w:rsid w:val="008B195C"/>
    <w:rsid w:val="008D007E"/>
    <w:rsid w:val="008D046A"/>
    <w:rsid w:val="008D5D0C"/>
    <w:rsid w:val="008D6384"/>
    <w:rsid w:val="008F646E"/>
    <w:rsid w:val="008F6A0C"/>
    <w:rsid w:val="00904B70"/>
    <w:rsid w:val="00912020"/>
    <w:rsid w:val="00926041"/>
    <w:rsid w:val="00926953"/>
    <w:rsid w:val="00926B59"/>
    <w:rsid w:val="00932639"/>
    <w:rsid w:val="00942844"/>
    <w:rsid w:val="00945B04"/>
    <w:rsid w:val="00945E96"/>
    <w:rsid w:val="00946411"/>
    <w:rsid w:val="009651FD"/>
    <w:rsid w:val="009658C5"/>
    <w:rsid w:val="00974A31"/>
    <w:rsid w:val="00985AD1"/>
    <w:rsid w:val="009A06E4"/>
    <w:rsid w:val="009A7920"/>
    <w:rsid w:val="009B2352"/>
    <w:rsid w:val="009B6057"/>
    <w:rsid w:val="009C15EF"/>
    <w:rsid w:val="009C59D1"/>
    <w:rsid w:val="009E378F"/>
    <w:rsid w:val="009F0CDA"/>
    <w:rsid w:val="009F43DC"/>
    <w:rsid w:val="00A05D11"/>
    <w:rsid w:val="00A13255"/>
    <w:rsid w:val="00A16B6A"/>
    <w:rsid w:val="00A16EF6"/>
    <w:rsid w:val="00A35B95"/>
    <w:rsid w:val="00A55B60"/>
    <w:rsid w:val="00A65214"/>
    <w:rsid w:val="00A716B8"/>
    <w:rsid w:val="00A71C80"/>
    <w:rsid w:val="00A75821"/>
    <w:rsid w:val="00A85027"/>
    <w:rsid w:val="00AA0A8C"/>
    <w:rsid w:val="00AA3F2A"/>
    <w:rsid w:val="00AA5D30"/>
    <w:rsid w:val="00AA7F2F"/>
    <w:rsid w:val="00AB2377"/>
    <w:rsid w:val="00AB290F"/>
    <w:rsid w:val="00AB40B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35EC4"/>
    <w:rsid w:val="00B429AD"/>
    <w:rsid w:val="00B44AFD"/>
    <w:rsid w:val="00B46382"/>
    <w:rsid w:val="00B567FB"/>
    <w:rsid w:val="00B57C2C"/>
    <w:rsid w:val="00B6110D"/>
    <w:rsid w:val="00B644E7"/>
    <w:rsid w:val="00B82084"/>
    <w:rsid w:val="00B87D57"/>
    <w:rsid w:val="00B901FD"/>
    <w:rsid w:val="00B9053A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409D4"/>
    <w:rsid w:val="00C41A6A"/>
    <w:rsid w:val="00C452F7"/>
    <w:rsid w:val="00C45A26"/>
    <w:rsid w:val="00C46B4D"/>
    <w:rsid w:val="00C51634"/>
    <w:rsid w:val="00C55FAB"/>
    <w:rsid w:val="00C76DE5"/>
    <w:rsid w:val="00C8607D"/>
    <w:rsid w:val="00C90F7F"/>
    <w:rsid w:val="00C96366"/>
    <w:rsid w:val="00C9731B"/>
    <w:rsid w:val="00CB037C"/>
    <w:rsid w:val="00CF4746"/>
    <w:rsid w:val="00CF7795"/>
    <w:rsid w:val="00CF78F0"/>
    <w:rsid w:val="00D15CAE"/>
    <w:rsid w:val="00D23EB9"/>
    <w:rsid w:val="00D241E3"/>
    <w:rsid w:val="00D26473"/>
    <w:rsid w:val="00D304E5"/>
    <w:rsid w:val="00D35672"/>
    <w:rsid w:val="00D65E2D"/>
    <w:rsid w:val="00D669B2"/>
    <w:rsid w:val="00D91A41"/>
    <w:rsid w:val="00D941F0"/>
    <w:rsid w:val="00DA71CF"/>
    <w:rsid w:val="00DB5503"/>
    <w:rsid w:val="00DB7F1E"/>
    <w:rsid w:val="00DC1D7F"/>
    <w:rsid w:val="00DD4E3D"/>
    <w:rsid w:val="00DE1B76"/>
    <w:rsid w:val="00DE66D2"/>
    <w:rsid w:val="00DE6C0A"/>
    <w:rsid w:val="00DE6E88"/>
    <w:rsid w:val="00DF706A"/>
    <w:rsid w:val="00E32386"/>
    <w:rsid w:val="00E32D83"/>
    <w:rsid w:val="00E379F9"/>
    <w:rsid w:val="00E7010C"/>
    <w:rsid w:val="00E72184"/>
    <w:rsid w:val="00E76CE9"/>
    <w:rsid w:val="00E8132A"/>
    <w:rsid w:val="00E95AB0"/>
    <w:rsid w:val="00EB1678"/>
    <w:rsid w:val="00EB3987"/>
    <w:rsid w:val="00EC3C8A"/>
    <w:rsid w:val="00ED0B3F"/>
    <w:rsid w:val="00ED305B"/>
    <w:rsid w:val="00ED30BA"/>
    <w:rsid w:val="00ED5016"/>
    <w:rsid w:val="00ED5430"/>
    <w:rsid w:val="00ED7AC3"/>
    <w:rsid w:val="00EE7D4E"/>
    <w:rsid w:val="00EF4C65"/>
    <w:rsid w:val="00F034F3"/>
    <w:rsid w:val="00F167BB"/>
    <w:rsid w:val="00F41EF4"/>
    <w:rsid w:val="00F43047"/>
    <w:rsid w:val="00F5301D"/>
    <w:rsid w:val="00F56FA2"/>
    <w:rsid w:val="00F7691A"/>
    <w:rsid w:val="00F8387B"/>
    <w:rsid w:val="00F83D1D"/>
    <w:rsid w:val="00F86307"/>
    <w:rsid w:val="00FB006E"/>
    <w:rsid w:val="00FB732B"/>
    <w:rsid w:val="00FC0942"/>
    <w:rsid w:val="00FD5FE0"/>
    <w:rsid w:val="00FD7D7D"/>
    <w:rsid w:val="00FE48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 w:qFormat="1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0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numId w:val="0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val="en-US"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4D030F"/>
    <w:pPr>
      <w:numPr>
        <w:numId w:val="5"/>
      </w:numPr>
      <w:tabs>
        <w:tab w:val="left" w:pos="567"/>
        <w:tab w:val="left" w:pos="1134"/>
      </w:tabs>
      <w:spacing w:after="160" w:line="480" w:lineRule="exact"/>
      <w:ind w:hanging="720"/>
    </w:pPr>
    <w:rPr>
      <w:rFonts w:ascii="Calibri" w:eastAsia="MS PGothic" w:hAnsi="Calibri" w:cs="Lucida Grande"/>
      <w:sz w:val="48"/>
      <w:szCs w:val="48"/>
      <w:lang w:val="en-US"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4D030F"/>
    <w:rPr>
      <w:rFonts w:ascii="Calibri" w:eastAsia="MS PGothic" w:hAnsi="Calibri" w:cs="Lucida Grande"/>
      <w:sz w:val="48"/>
      <w:szCs w:val="48"/>
      <w:lang w:val="en-US" w:eastAsia="en-US"/>
    </w:rPr>
  </w:style>
  <w:style w:type="paragraph" w:styleId="Szvegtrzs">
    <w:name w:val="Body Text"/>
    <w:aliases w:val="Body"/>
    <w:basedOn w:val="Norml"/>
    <w:link w:val="SzvegtrzsChar"/>
    <w:autoRedefine/>
    <w:unhideWhenUsed/>
    <w:qFormat/>
    <w:rsid w:val="00853B9E"/>
    <w:pPr>
      <w:tabs>
        <w:tab w:val="left" w:pos="567"/>
      </w:tabs>
    </w:pPr>
    <w:rPr>
      <w:rFonts w:eastAsia="MS PGothic" w:cs="Lucida Grande"/>
      <w:szCs w:val="22"/>
      <w:lang w:val="en-US" w:eastAsia="en-US"/>
    </w:rPr>
  </w:style>
  <w:style w:type="character" w:customStyle="1" w:styleId="SzvegtrzsChar">
    <w:name w:val="Szövegtörzs Char"/>
    <w:aliases w:val="Body Char"/>
    <w:basedOn w:val="Bekezdsalapbettpusa"/>
    <w:link w:val="Szvegtrzs"/>
    <w:rsid w:val="00853B9E"/>
    <w:rPr>
      <w:rFonts w:eastAsia="MS PGothic" w:cs="Lucida Grande"/>
      <w:szCs w:val="22"/>
      <w:lang w:val="en-US" w:eastAsia="en-US"/>
    </w:rPr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B1652E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AD5D3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D5D30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D5D3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D5D3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D5D3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 w:qFormat="1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0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8F6A0C"/>
    <w:pPr>
      <w:numPr>
        <w:numId w:val="46"/>
      </w:numPr>
      <w:tabs>
        <w:tab w:val="left" w:pos="567"/>
        <w:tab w:val="left" w:pos="1134"/>
      </w:tabs>
      <w:spacing w:after="160" w:line="480" w:lineRule="exact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8F6A0C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BodyTextChar">
    <w:name w:val="Body Text Char"/>
    <w:aliases w:val="Body Char"/>
    <w:basedOn w:val="DefaultParagraphFont"/>
    <w:link w:val="BodyText"/>
    <w:rsid w:val="005A1D0B"/>
    <w:rPr>
      <w:rFonts w:eastAsia="MS PGothic" w:cs="Lucida Grande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1652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5D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D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D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D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D30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s\Ny2013\Arrowhead\Templates%20Working\Arrowhead%20Word%20template_2_pc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5D36C4-378D-4888-B25D-A5B83554C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Word template_2_pc</Template>
  <TotalTime>231</TotalTime>
  <Pages>3</Pages>
  <Words>118</Words>
  <Characters>673</Characters>
  <Application>Microsoft Office Word</Application>
  <DocSecurity>0</DocSecurity>
  <Lines>5</Lines>
  <Paragraphs>1</Paragraphs>
  <ScaleCrop>false</ScaleCrop>
  <HeadingPairs>
    <vt:vector size="8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4" baseType="lpstr">
      <vt:lpstr>[Title]</vt:lpstr>
      <vt:lpstr>[Title]</vt:lpstr>
      <vt:lpstr>[Title]</vt:lpstr>
      <vt:lpstr>[Title]</vt:lpstr>
    </vt:vector>
  </TitlesOfParts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creator>IL0021B</dc:creator>
  <cp:lastModifiedBy>sga</cp:lastModifiedBy>
  <cp:revision>51</cp:revision>
  <cp:lastPrinted>2013-11-27T17:28:00Z</cp:lastPrinted>
  <dcterms:created xsi:type="dcterms:W3CDTF">2013-11-20T15:39:00Z</dcterms:created>
  <dcterms:modified xsi:type="dcterms:W3CDTF">2018-01-31T09:26:00Z</dcterms:modified>
</cp:coreProperties>
</file>