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860197" w:rsidP="00D412F3">
          <w:pPr>
            <w:pStyle w:val="BodyText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Proxy Service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Pr="00860197" w:rsidRDefault="004F137A" w:rsidP="00A8747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860197">
                              <w:rPr>
                                <w:sz w:val="22"/>
                                <w:szCs w:val="22"/>
                                <w:lang w:val="en-US"/>
                              </w:rPr>
                              <w:t>Proxy</w:t>
                            </w:r>
                            <w:r w:rsidR="000D1394" w:rsidRPr="000D139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ervice functionality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</w:t>
                            </w:r>
                            <w:r w:rsidR="00143CBD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Framework </w:t>
                            </w:r>
                            <w:r w:rsidR="001151B9">
                              <w:rPr>
                                <w:sz w:val="22"/>
                                <w:szCs w:val="22"/>
                                <w:lang w:val="en-US"/>
                              </w:rPr>
                              <w:t>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50763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proxy server is used to allow information exchange between sleepy nodes and other Arrowhead systems.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Pr="00860197" w:rsidRDefault="004F137A" w:rsidP="00A87478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860197">
                        <w:rPr>
                          <w:sz w:val="22"/>
                          <w:szCs w:val="22"/>
                          <w:lang w:val="en-US"/>
                        </w:rPr>
                        <w:t>Proxy</w:t>
                      </w:r>
                      <w:r w:rsidR="000D1394" w:rsidRPr="000D1394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ervice functionality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 xml:space="preserve"> within Arrowhead </w:t>
                      </w:r>
                      <w:r w:rsidR="00143CBD">
                        <w:rPr>
                          <w:sz w:val="22"/>
                          <w:szCs w:val="22"/>
                          <w:lang w:val="en-US"/>
                        </w:rPr>
                        <w:t xml:space="preserve">Framework </w:t>
                      </w:r>
                      <w:r w:rsidR="001151B9">
                        <w:rPr>
                          <w:sz w:val="22"/>
                          <w:szCs w:val="22"/>
                          <w:lang w:val="en-US"/>
                        </w:rPr>
                        <w:t>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50763C">
                        <w:rPr>
                          <w:sz w:val="22"/>
                          <w:szCs w:val="22"/>
                          <w:lang w:val="en-US"/>
                        </w:rPr>
                        <w:t xml:space="preserve"> The proxy server is used to allow information exchange between sleepy nodes and other Arrowhead systems.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Default="00107310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Service </w:t>
      </w:r>
      <w:r w:rsidR="009560BA">
        <w:rPr>
          <w:lang w:val="en-US"/>
        </w:rPr>
        <w:t>Overview</w:t>
      </w:r>
    </w:p>
    <w:p w:rsidR="000D1394" w:rsidRPr="000D1394" w:rsidRDefault="000D1394" w:rsidP="000D139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</w:t>
      </w:r>
      <w:r w:rsidR="00860197">
        <w:rPr>
          <w:lang w:val="en-US" w:eastAsia="en-US"/>
        </w:rPr>
        <w:t>Proxy Service provides an</w:t>
      </w:r>
      <w:r w:rsidR="00D93A3E">
        <w:rPr>
          <w:lang w:val="en-US" w:eastAsia="en-US"/>
        </w:rPr>
        <w:t xml:space="preserve"> </w:t>
      </w:r>
      <w:r>
        <w:rPr>
          <w:lang w:val="en-US" w:eastAsia="en-US"/>
        </w:rPr>
        <w:t xml:space="preserve">interface to publish </w:t>
      </w:r>
      <w:r w:rsidR="00860197">
        <w:rPr>
          <w:lang w:val="en-US" w:eastAsia="en-US"/>
        </w:rPr>
        <w:t>and receive messages</w:t>
      </w:r>
      <w:r>
        <w:rPr>
          <w:lang w:val="en-US" w:eastAsia="en-US"/>
        </w:rPr>
        <w:t xml:space="preserve"> to </w:t>
      </w:r>
      <w:r w:rsidR="00860197">
        <w:rPr>
          <w:lang w:val="en-US" w:eastAsia="en-US"/>
        </w:rPr>
        <w:t>a</w:t>
      </w:r>
      <w:r>
        <w:rPr>
          <w:lang w:val="en-US" w:eastAsia="en-US"/>
        </w:rPr>
        <w:t xml:space="preserve"> Local Cloud. </w:t>
      </w:r>
      <w:r w:rsidR="00860197">
        <w:rPr>
          <w:lang w:val="en-US" w:eastAsia="en-US"/>
        </w:rPr>
        <w:t xml:space="preserve">The Proxy Service is designed so that sleepy nodes can </w:t>
      </w:r>
      <w:r w:rsidR="00D93A3E">
        <w:rPr>
          <w:lang w:val="en-US" w:eastAsia="en-US"/>
        </w:rPr>
        <w:t xml:space="preserve">wake up from low-power mode, </w:t>
      </w:r>
      <w:r w:rsidR="00860197">
        <w:rPr>
          <w:lang w:val="en-US" w:eastAsia="en-US"/>
        </w:rPr>
        <w:t xml:space="preserve">publish </w:t>
      </w:r>
      <w:r w:rsidR="00D93A3E">
        <w:rPr>
          <w:lang w:val="en-US" w:eastAsia="en-US"/>
        </w:rPr>
        <w:t>a message containing sensor readings and return to sleep</w:t>
      </w:r>
      <w:r w:rsidR="00860197">
        <w:rPr>
          <w:lang w:val="en-US" w:eastAsia="en-US"/>
        </w:rPr>
        <w:t xml:space="preserve">. Other </w:t>
      </w:r>
      <w:r>
        <w:rPr>
          <w:lang w:val="en-US" w:eastAsia="en-US"/>
        </w:rPr>
        <w:t>Arrowhead</w:t>
      </w:r>
      <w:r w:rsidR="00860197">
        <w:rPr>
          <w:lang w:val="en-US" w:eastAsia="en-US"/>
        </w:rPr>
        <w:t xml:space="preserve"> </w:t>
      </w:r>
      <w:r>
        <w:rPr>
          <w:lang w:val="en-US" w:eastAsia="en-US"/>
        </w:rPr>
        <w:t>Systems can</w:t>
      </w:r>
      <w:r w:rsidR="00860197">
        <w:rPr>
          <w:lang w:val="en-US" w:eastAsia="en-US"/>
        </w:rPr>
        <w:t xml:space="preserve"> then fetch the latest message at any time</w:t>
      </w:r>
      <w:r>
        <w:rPr>
          <w:lang w:val="en-US" w:eastAsia="en-US"/>
        </w:rPr>
        <w:t>.</w:t>
      </w:r>
    </w:p>
    <w:p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Interfaces</w:t>
      </w:r>
    </w:p>
    <w:p w:rsidR="00B40BBE" w:rsidRPr="00B40BBE" w:rsidRDefault="00B40BBE" w:rsidP="00B40BBE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0002DC">
        <w:rPr>
          <w:lang w:val="en-US" w:eastAsia="en-US"/>
        </w:rPr>
        <w:t>two functionalities</w:t>
      </w:r>
      <w:r>
        <w:rPr>
          <w:lang w:val="en-US" w:eastAsia="en-US"/>
        </w:rPr>
        <w:t xml:space="preserve">. </w:t>
      </w:r>
    </w:p>
    <w:p w:rsidR="00D412F3" w:rsidRDefault="009A2A92" w:rsidP="00D412F3">
      <w:pPr>
        <w:pStyle w:val="Heading1"/>
        <w:rPr>
          <w:rFonts w:eastAsiaTheme="minorEastAsia"/>
        </w:rPr>
      </w:pPr>
      <w:r>
        <w:rPr>
          <w:rFonts w:eastAsiaTheme="minorEastAsia"/>
        </w:rPr>
        <w:t>Upload</w:t>
      </w:r>
    </w:p>
    <w:p w:rsidR="009A2A92" w:rsidRDefault="000D1394" w:rsidP="000D1394">
      <w:pPr>
        <w:pStyle w:val="BodyText"/>
        <w:rPr>
          <w:lang w:val="en-US" w:eastAsia="en-US"/>
        </w:rPr>
      </w:pPr>
      <w:r w:rsidRPr="00860197">
        <w:rPr>
          <w:lang w:val="en-US" w:eastAsia="en-US"/>
        </w:rPr>
        <w:t>T</w:t>
      </w:r>
      <w:r w:rsidR="00860197">
        <w:rPr>
          <w:lang w:val="en-US" w:eastAsia="en-US"/>
        </w:rPr>
        <w:t xml:space="preserve">his method is used to </w:t>
      </w:r>
      <w:r w:rsidR="009A2A92">
        <w:rPr>
          <w:lang w:val="en-US" w:eastAsia="en-US"/>
        </w:rPr>
        <w:t>upload</w:t>
      </w:r>
      <w:r w:rsidR="00860197">
        <w:rPr>
          <w:lang w:val="en-US" w:eastAsia="en-US"/>
        </w:rPr>
        <w:t xml:space="preserve"> a</w:t>
      </w:r>
      <w:r w:rsidRPr="00860197">
        <w:rPr>
          <w:lang w:val="en-US" w:eastAsia="en-US"/>
        </w:rPr>
        <w:t xml:space="preserve"> </w:t>
      </w:r>
      <w:r w:rsidR="00860197">
        <w:rPr>
          <w:lang w:val="en-US" w:eastAsia="en-US"/>
        </w:rPr>
        <w:t>message</w:t>
      </w:r>
      <w:r w:rsidRPr="00860197">
        <w:rPr>
          <w:lang w:val="en-US" w:eastAsia="en-US"/>
        </w:rPr>
        <w:t xml:space="preserve"> to </w:t>
      </w:r>
      <w:r w:rsidR="009A2A92">
        <w:rPr>
          <w:lang w:val="en-US" w:eastAsia="en-US"/>
        </w:rPr>
        <w:t xml:space="preserve">the Proxy Service in a </w:t>
      </w:r>
      <w:r w:rsidRPr="00860197">
        <w:rPr>
          <w:lang w:val="en-US" w:eastAsia="en-US"/>
        </w:rPr>
        <w:t xml:space="preserve">Local Cloud through the </w:t>
      </w:r>
      <w:r w:rsidR="00860197">
        <w:rPr>
          <w:lang w:val="en-US" w:eastAsia="en-US"/>
        </w:rPr>
        <w:t>DataManager</w:t>
      </w:r>
      <w:r w:rsidRPr="00860197">
        <w:rPr>
          <w:lang w:val="en-US" w:eastAsia="en-US"/>
        </w:rPr>
        <w:t xml:space="preserve"> Core System.</w:t>
      </w:r>
    </w:p>
    <w:p w:rsidR="009A2A92" w:rsidRPr="009A2A92" w:rsidRDefault="009A2A92" w:rsidP="009A2A92">
      <w:pPr>
        <w:pStyle w:val="Heading1"/>
        <w:ind w:left="1134" w:hanging="1134"/>
        <w:rPr>
          <w:lang w:val="en-US"/>
        </w:rPr>
      </w:pPr>
      <w:r>
        <w:rPr>
          <w:rFonts w:eastAsiaTheme="minorEastAsia"/>
        </w:rPr>
        <w:t>Download</w:t>
      </w:r>
    </w:p>
    <w:p w:rsidR="009A2A92" w:rsidRDefault="009A2A92" w:rsidP="009A2A92">
      <w:pPr>
        <w:pStyle w:val="BodyText"/>
        <w:rPr>
          <w:lang w:val="en-US" w:eastAsia="en-US"/>
        </w:rPr>
      </w:pPr>
      <w:r w:rsidRPr="00860197">
        <w:rPr>
          <w:lang w:val="en-US" w:eastAsia="en-US"/>
        </w:rPr>
        <w:t>T</w:t>
      </w:r>
      <w:r>
        <w:rPr>
          <w:lang w:val="en-US" w:eastAsia="en-US"/>
        </w:rPr>
        <w:t>his method is used to download a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>message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>from</w:t>
      </w:r>
      <w:r w:rsidRPr="00860197">
        <w:rPr>
          <w:lang w:val="en-US" w:eastAsia="en-US"/>
        </w:rPr>
        <w:t xml:space="preserve"> </w:t>
      </w:r>
      <w:r>
        <w:rPr>
          <w:lang w:val="en-US" w:eastAsia="en-US"/>
        </w:rPr>
        <w:t xml:space="preserve">the Proxy Service in a </w:t>
      </w:r>
      <w:r w:rsidRPr="00860197">
        <w:rPr>
          <w:lang w:val="en-US" w:eastAsia="en-US"/>
        </w:rPr>
        <w:t xml:space="preserve">Local Cloud through the </w:t>
      </w:r>
      <w:r>
        <w:rPr>
          <w:lang w:val="en-US" w:eastAsia="en-US"/>
        </w:rPr>
        <w:t>DataManager</w:t>
      </w:r>
      <w:r w:rsidRPr="00860197">
        <w:rPr>
          <w:lang w:val="en-US" w:eastAsia="en-US"/>
        </w:rPr>
        <w:t xml:space="preserve"> Core System.</w:t>
      </w:r>
    </w:p>
    <w:p w:rsidR="009A2A92" w:rsidRDefault="009A2A92" w:rsidP="009A2A92">
      <w:pPr>
        <w:pStyle w:val="BodyText"/>
        <w:rPr>
          <w:lang w:val="en-US" w:eastAsia="en-US"/>
        </w:rPr>
      </w:pPr>
    </w:p>
    <w:p w:rsidR="00C8475A" w:rsidRPr="00860197" w:rsidRDefault="00C8475A" w:rsidP="009A2A92">
      <w:pPr>
        <w:pStyle w:val="Heading1"/>
        <w:ind w:left="1134" w:hanging="1134"/>
        <w:rPr>
          <w:lang w:val="en-US"/>
        </w:rPr>
      </w:pPr>
      <w:r>
        <w:rPr>
          <w:lang w:val="en-US"/>
        </w:rPr>
        <w:br w:type="page"/>
      </w:r>
    </w:p>
    <w:p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lastRenderedPageBreak/>
        <w:t>Abstract Information Model</w:t>
      </w:r>
    </w:p>
    <w:p w:rsidR="002D18A2" w:rsidRDefault="00076BD3" w:rsidP="00D412F3">
      <w:pPr>
        <w:pStyle w:val="BodyText"/>
        <w:rPr>
          <w:lang w:val="en-US"/>
        </w:rPr>
      </w:pPr>
      <w:r>
        <w:rPr>
          <w:lang w:val="en-US"/>
        </w:rPr>
        <w:t xml:space="preserve">Accepted data model for Upload is SenML. </w:t>
      </w:r>
      <w:r w:rsidR="000D1394">
        <w:rPr>
          <w:lang w:val="en-US"/>
        </w:rPr>
        <w:t xml:space="preserve">The </w:t>
      </w:r>
      <w:r w:rsidR="007F591E">
        <w:rPr>
          <w:lang w:val="en-US"/>
        </w:rPr>
        <w:t xml:space="preserve">JSON </w:t>
      </w:r>
      <w:r w:rsidR="000D1394">
        <w:rPr>
          <w:lang w:val="en-US"/>
        </w:rPr>
        <w:t>response</w:t>
      </w:r>
      <w:r w:rsidR="0014413D">
        <w:rPr>
          <w:lang w:val="en-US"/>
        </w:rPr>
        <w:t xml:space="preserve"> to this Service is optional</w:t>
      </w:r>
      <w:r w:rsidR="00CD6AA4">
        <w:rPr>
          <w:lang w:val="en-US"/>
        </w:rPr>
        <w:t xml:space="preserve">. </w:t>
      </w:r>
      <w:r w:rsidR="007F591E">
        <w:rPr>
          <w:lang w:val="en-US"/>
        </w:rPr>
        <w:t>HTTP or CoAP re</w:t>
      </w:r>
      <w:r w:rsidR="008A12F3">
        <w:rPr>
          <w:lang w:val="en-US"/>
        </w:rPr>
        <w:t>s</w:t>
      </w:r>
      <w:r w:rsidR="007F591E">
        <w:rPr>
          <w:lang w:val="en-US"/>
        </w:rPr>
        <w:t>ponses are also use the indicate errors.</w:t>
      </w:r>
    </w:p>
    <w:p w:rsidR="00C8475A" w:rsidRDefault="00C8475A" w:rsidP="00D412F3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6417"/>
      </w:tblGrid>
      <w:tr w:rsidR="00C8475A" w:rsidRPr="00076BD3" w:rsidTr="005C7D63">
        <w:tc>
          <w:tcPr>
            <w:tcW w:w="2354" w:type="dxa"/>
            <w:shd w:val="clear" w:color="auto" w:fill="D9D9D9" w:themeFill="background1" w:themeFillShade="D9"/>
          </w:tcPr>
          <w:p w:rsidR="00C8475A" w:rsidRPr="006F6D3C" w:rsidRDefault="00C8475A" w:rsidP="00D412F3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6417" w:type="dxa"/>
            <w:shd w:val="clear" w:color="auto" w:fill="D9D9D9" w:themeFill="background1" w:themeFillShade="D9"/>
          </w:tcPr>
          <w:p w:rsidR="00C8475A" w:rsidRPr="006F6D3C" w:rsidRDefault="00C8475A" w:rsidP="00D412F3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C8475A" w:rsidRPr="0050763C" w:rsidTr="00C4398D">
        <w:tc>
          <w:tcPr>
            <w:tcW w:w="2354" w:type="dxa"/>
          </w:tcPr>
          <w:p w:rsidR="00C8475A" w:rsidRDefault="003C12A4" w:rsidP="00D412F3">
            <w:pPr>
              <w:pStyle w:val="BodyText"/>
              <w:rPr>
                <w:lang w:val="en-US"/>
              </w:rPr>
            </w:pPr>
            <w:bookmarkStart w:id="2" w:name="_Hlk494873374"/>
            <w:r>
              <w:rPr>
                <w:lang w:val="en-US"/>
              </w:rPr>
              <w:t>source</w:t>
            </w:r>
          </w:p>
        </w:tc>
        <w:tc>
          <w:tcPr>
            <w:tcW w:w="6417" w:type="dxa"/>
          </w:tcPr>
          <w:p w:rsidR="00121084" w:rsidRDefault="0055717B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C8475A">
              <w:rPr>
                <w:lang w:val="en-US"/>
              </w:rPr>
              <w:t>Arrowhead</w:t>
            </w:r>
            <w:r>
              <w:rPr>
                <w:lang w:val="en-US"/>
              </w:rPr>
              <w:t xml:space="preserve"> </w:t>
            </w:r>
            <w:r w:rsidR="00C8475A">
              <w:rPr>
                <w:lang w:val="en-US"/>
              </w:rPr>
              <w:t xml:space="preserve">System </w:t>
            </w:r>
            <w:r>
              <w:rPr>
                <w:lang w:val="en-US"/>
              </w:rPr>
              <w:t xml:space="preserve">that is </w:t>
            </w:r>
            <w:r w:rsidR="003C12A4">
              <w:rPr>
                <w:lang w:val="en-US"/>
              </w:rPr>
              <w:t>publishing the event.</w:t>
            </w:r>
          </w:p>
        </w:tc>
      </w:tr>
      <w:tr w:rsidR="00121084" w:rsidRPr="0050763C" w:rsidTr="00C4398D">
        <w:tc>
          <w:tcPr>
            <w:tcW w:w="2354" w:type="dxa"/>
          </w:tcPr>
          <w:p w:rsidR="00121084" w:rsidRDefault="009A2A92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6417" w:type="dxa"/>
          </w:tcPr>
          <w:p w:rsidR="00121084" w:rsidRDefault="003C12A4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The published </w:t>
            </w:r>
            <w:r w:rsidR="009A2A92">
              <w:rPr>
                <w:lang w:val="en-US"/>
              </w:rPr>
              <w:t>message</w:t>
            </w:r>
            <w:r>
              <w:rPr>
                <w:lang w:val="en-US"/>
              </w:rPr>
              <w:t>, which contains the following fields:</w:t>
            </w:r>
          </w:p>
          <w:p w:rsidR="00C4398D" w:rsidRDefault="00A7028A" w:rsidP="00C4398D">
            <w:pPr>
              <w:pStyle w:val="BodyTex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Time stamp</w:t>
            </w:r>
            <w:r w:rsidR="00C4398D">
              <w:rPr>
                <w:lang w:val="en-US"/>
              </w:rPr>
              <w:t xml:space="preserve">: </w:t>
            </w:r>
            <w:r w:rsidR="009A2A92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time when the message vas created</w:t>
            </w:r>
          </w:p>
          <w:p w:rsidR="00C4398D" w:rsidRDefault="00DA5583" w:rsidP="00C4398D">
            <w:pPr>
              <w:pStyle w:val="BodyTex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Sensor data</w:t>
            </w:r>
            <w:r w:rsidR="00C4398D">
              <w:rPr>
                <w:lang w:val="en-US"/>
              </w:rPr>
              <w:t xml:space="preserve">: </w:t>
            </w:r>
            <w:r w:rsidR="009A2A92">
              <w:rPr>
                <w:lang w:val="en-US"/>
              </w:rPr>
              <w:t xml:space="preserve"> D</w:t>
            </w:r>
            <w:r w:rsidR="006F6D3C">
              <w:rPr>
                <w:lang w:val="en-US"/>
              </w:rPr>
              <w:t xml:space="preserve">ata of the </w:t>
            </w:r>
            <w:r w:rsidR="009A2A92">
              <w:rPr>
                <w:lang w:val="en-US"/>
              </w:rPr>
              <w:t>message</w:t>
            </w:r>
          </w:p>
          <w:p w:rsidR="00C4398D" w:rsidRPr="00C4398D" w:rsidRDefault="00C4398D" w:rsidP="009A2A92">
            <w:pPr>
              <w:pStyle w:val="BodyText"/>
              <w:numPr>
                <w:ilvl w:val="0"/>
                <w:numId w:val="8"/>
              </w:numPr>
              <w:rPr>
                <w:lang w:val="en-US"/>
              </w:rPr>
            </w:pPr>
          </w:p>
        </w:tc>
      </w:tr>
    </w:tbl>
    <w:bookmarkEnd w:id="2"/>
    <w:p w:rsidR="00C8475A" w:rsidRDefault="00470812" w:rsidP="00D412F3">
      <w:pPr>
        <w:pStyle w:val="BodyText"/>
        <w:rPr>
          <w:lang w:val="en-US"/>
        </w:rPr>
      </w:pPr>
      <w:r>
        <w:rPr>
          <w:lang w:val="en-US"/>
        </w:rPr>
        <w:t xml:space="preserve">Table 1 - </w:t>
      </w:r>
      <w:r w:rsidR="009A2A92">
        <w:rPr>
          <w:lang w:val="en-US"/>
        </w:rPr>
        <w:t>Upload</w:t>
      </w:r>
    </w:p>
    <w:p w:rsidR="00470812" w:rsidRDefault="00470812" w:rsidP="00D412F3">
      <w:pPr>
        <w:pStyle w:val="BodyTex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075"/>
      </w:tblGrid>
      <w:tr w:rsidR="00470812" w:rsidTr="005C7D63">
        <w:tc>
          <w:tcPr>
            <w:tcW w:w="1696" w:type="dxa"/>
            <w:shd w:val="clear" w:color="auto" w:fill="D9D9D9" w:themeFill="background1" w:themeFillShade="D9"/>
          </w:tcPr>
          <w:p w:rsidR="00470812" w:rsidRPr="006F6D3C" w:rsidRDefault="00470812" w:rsidP="005F1455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Field name</w:t>
            </w:r>
          </w:p>
        </w:tc>
        <w:tc>
          <w:tcPr>
            <w:tcW w:w="7075" w:type="dxa"/>
            <w:shd w:val="clear" w:color="auto" w:fill="D9D9D9" w:themeFill="background1" w:themeFillShade="D9"/>
          </w:tcPr>
          <w:p w:rsidR="00470812" w:rsidRPr="006F6D3C" w:rsidRDefault="00470812" w:rsidP="005F1455">
            <w:pPr>
              <w:pStyle w:val="BodyText"/>
              <w:rPr>
                <w:b/>
                <w:lang w:val="en-US"/>
              </w:rPr>
            </w:pPr>
            <w:r w:rsidRPr="006F6D3C">
              <w:rPr>
                <w:b/>
                <w:lang w:val="en-US"/>
              </w:rPr>
              <w:t>Description</w:t>
            </w:r>
          </w:p>
        </w:tc>
      </w:tr>
      <w:tr w:rsidR="00470812" w:rsidRPr="0050763C" w:rsidTr="005F1455">
        <w:tc>
          <w:tcPr>
            <w:tcW w:w="1696" w:type="dxa"/>
          </w:tcPr>
          <w:p w:rsidR="00470812" w:rsidRDefault="0014413D" w:rsidP="005F145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7075" w:type="dxa"/>
          </w:tcPr>
          <w:p w:rsidR="009840FA" w:rsidRPr="009840FA" w:rsidRDefault="006E0DC4" w:rsidP="006F6D3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Result weather the message was </w:t>
            </w:r>
            <w:r w:rsidR="00DA5583">
              <w:rPr>
                <w:lang w:val="en-US"/>
              </w:rPr>
              <w:t>properly received</w:t>
            </w:r>
            <w:r>
              <w:rPr>
                <w:lang w:val="en-US"/>
              </w:rPr>
              <w:t xml:space="preserve"> or not.</w:t>
            </w:r>
          </w:p>
        </w:tc>
      </w:tr>
    </w:tbl>
    <w:p w:rsidR="00470812" w:rsidRDefault="00470812" w:rsidP="00D412F3">
      <w:pPr>
        <w:pStyle w:val="BodyText"/>
        <w:rPr>
          <w:lang w:val="en-US"/>
        </w:rPr>
      </w:pPr>
      <w:r>
        <w:rPr>
          <w:lang w:val="en-US"/>
        </w:rPr>
        <w:t xml:space="preserve">Table 2 - </w:t>
      </w:r>
      <w:r w:rsidR="006E0DC4">
        <w:rPr>
          <w:lang w:val="en-US"/>
        </w:rPr>
        <w:t>Upload</w:t>
      </w:r>
      <w:r w:rsidR="00CD6AA4">
        <w:rPr>
          <w:lang w:val="en-US"/>
        </w:rPr>
        <w:t>Response</w:t>
      </w:r>
    </w:p>
    <w:p w:rsidR="00470812" w:rsidRDefault="00470812" w:rsidP="00D412F3">
      <w:pPr>
        <w:pStyle w:val="BodyText"/>
        <w:rPr>
          <w:lang w:val="en-US"/>
        </w:rPr>
      </w:pPr>
    </w:p>
    <w:p w:rsidR="002C447C" w:rsidRDefault="00926041" w:rsidP="00926041">
      <w:pPr>
        <w:pStyle w:val="Title"/>
        <w:rPr>
          <w:lang w:val="en-US"/>
        </w:rPr>
      </w:pPr>
      <w:r>
        <w:rPr>
          <w:lang w:val="en-US"/>
        </w:rPr>
        <w:t>Non-functional Requirements</w:t>
      </w:r>
    </w:p>
    <w:p w:rsidR="002408B6" w:rsidRDefault="002408B6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3" w:name="_Toc354828814"/>
      <w:r>
        <w:rPr>
          <w:lang w:val="en-US"/>
        </w:rPr>
        <w:br w:type="page"/>
      </w:r>
    </w:p>
    <w:p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lastRenderedPageBreak/>
        <w:t>Revision history</w:t>
      </w:r>
      <w:bookmarkEnd w:id="3"/>
    </w:p>
    <w:p w:rsidR="00105116" w:rsidRPr="002C447C" w:rsidRDefault="00105116" w:rsidP="00105116">
      <w:pPr>
        <w:pStyle w:val="Heading1"/>
        <w:rPr>
          <w:lang w:val="en-US"/>
        </w:rPr>
      </w:pPr>
      <w:bookmarkStart w:id="4" w:name="_Toc354828815"/>
      <w:r w:rsidRPr="002C447C">
        <w:rPr>
          <w:lang w:val="en-US"/>
        </w:rPr>
        <w:t>Amendments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9840FA" w:rsidRPr="00BF0D7D" w:rsidTr="002408B6">
        <w:tc>
          <w:tcPr>
            <w:tcW w:w="668" w:type="dxa"/>
          </w:tcPr>
          <w:p w:rsidR="009840FA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9840FA" w:rsidRDefault="00E925B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2018-09</w:t>
            </w:r>
            <w:r w:rsidR="009840FA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13" w:type="dxa"/>
          </w:tcPr>
          <w:p w:rsidR="009840FA" w:rsidRDefault="009840FA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01" w:type="dxa"/>
          </w:tcPr>
          <w:p w:rsidR="009840FA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6" w:type="dxa"/>
          </w:tcPr>
          <w:p w:rsidR="009840FA" w:rsidRDefault="00E925B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</w:t>
            </w:r>
            <w:r w:rsidR="00550667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on</w:t>
            </w:r>
          </w:p>
        </w:tc>
      </w:tr>
      <w:tr w:rsidR="000D1394" w:rsidRPr="00BF0D7D" w:rsidTr="002408B6">
        <w:tc>
          <w:tcPr>
            <w:tcW w:w="668" w:type="dxa"/>
          </w:tcPr>
          <w:p w:rsidR="000D1394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3" w:type="dxa"/>
          </w:tcPr>
          <w:p w:rsidR="000D1394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3" w:type="dxa"/>
          </w:tcPr>
          <w:p w:rsidR="000D1394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01" w:type="dxa"/>
          </w:tcPr>
          <w:p w:rsidR="000D1394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6" w:type="dxa"/>
          </w:tcPr>
          <w:p w:rsidR="000D1394" w:rsidRDefault="000D1394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105116" w:rsidRPr="00BF0D7D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5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8C1" w:rsidRDefault="006218C1" w:rsidP="00252D9B">
      <w:r>
        <w:separator/>
      </w:r>
    </w:p>
  </w:endnote>
  <w:endnote w:type="continuationSeparator" w:id="0">
    <w:p w:rsidR="006218C1" w:rsidRDefault="006218C1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Footer"/>
    </w:pPr>
  </w:p>
  <w:p w:rsidR="003C4685" w:rsidRDefault="003C4685">
    <w:pPr>
      <w:pStyle w:val="Footer"/>
    </w:pPr>
  </w:p>
  <w:p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8C1" w:rsidRDefault="006218C1" w:rsidP="00252D9B">
      <w:r>
        <w:separator/>
      </w:r>
    </w:p>
  </w:footnote>
  <w:footnote w:type="continuationSeparator" w:id="0">
    <w:p w:rsidR="006218C1" w:rsidRDefault="006218C1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86019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>Proxy</w:t>
              </w:r>
              <w:r w:rsidR="00255F1B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</w:t>
              </w:r>
              <w:r w:rsidR="001151B9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Service </w:t>
              </w:r>
              <w:r w:rsidR="00A87478" w:rsidRPr="00860197">
                <w:rPr>
                  <w:rFonts w:asciiTheme="majorHAnsi" w:hAnsiTheme="majorHAnsi"/>
                  <w:sz w:val="18"/>
                  <w:szCs w:val="18"/>
                  <w:lang w:val="en-US"/>
                </w:rPr>
                <w:t>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942429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0763C">
            <w:rPr>
              <w:rFonts w:asciiTheme="majorHAnsi" w:hAnsiTheme="majorHAnsi"/>
              <w:noProof/>
              <w:sz w:val="18"/>
              <w:szCs w:val="18"/>
            </w:rPr>
            <w:t>2018-09-19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1151B9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860197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Jens Eliasson</w:t>
          </w:r>
          <w:r w:rsidR="00143CBD">
            <w:rPr>
              <w:rFonts w:asciiTheme="majorHAnsi" w:hAnsiTheme="majorHAnsi"/>
              <w:sz w:val="18"/>
              <w:szCs w:val="18"/>
              <w:lang w:val="pt-PT"/>
            </w:rPr>
            <w:t>, Luleå University of Technology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143CBD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For a</w:t>
              </w:r>
              <w:r w:rsidR="00CD0B67" w:rsidRPr="00CD0B67">
                <w:rPr>
                  <w:rFonts w:asciiTheme="majorHAnsi" w:hAnsiTheme="majorHAnsi"/>
                  <w:sz w:val="18"/>
                  <w:szCs w:val="18"/>
                </w:rPr>
                <w:t>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860197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860197">
            <w:rPr>
              <w:rFonts w:asciiTheme="majorHAnsi" w:hAnsiTheme="majorHAnsi"/>
              <w:sz w:val="16"/>
              <w:szCs w:val="18"/>
            </w:rPr>
            <w:t>Contact</w:t>
          </w:r>
        </w:p>
        <w:p w:rsidR="003C4685" w:rsidRPr="00860197" w:rsidRDefault="006218C1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hyperlink r:id="rId2" w:history="1">
            <w:r w:rsidR="00860197" w:rsidRPr="00860197">
              <w:rPr>
                <w:rStyle w:val="Hyperlink"/>
                <w:rFonts w:asciiTheme="majorHAnsi" w:hAnsiTheme="majorHAnsi"/>
                <w:sz w:val="18"/>
                <w:szCs w:val="18"/>
              </w:rPr>
              <w:t>jens.eliasson@ltu.se</w:t>
            </w:r>
          </w:hyperlink>
          <w:r w:rsidR="00A87478" w:rsidRPr="00860197">
            <w:rPr>
              <w:rFonts w:asciiTheme="majorHAnsi" w:hAnsiTheme="majorHAnsi"/>
              <w:sz w:val="18"/>
              <w:szCs w:val="18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D3C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F6D3C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860197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Proxy Service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1151B9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942429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50763C">
            <w:rPr>
              <w:rFonts w:asciiTheme="majorHAnsi" w:hAnsiTheme="majorHAnsi"/>
              <w:noProof/>
              <w:sz w:val="18"/>
              <w:szCs w:val="18"/>
            </w:rPr>
            <w:t>2018-09-19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143CBD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C7D6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5C7D6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506"/>
    <w:multiLevelType w:val="hybridMultilevel"/>
    <w:tmpl w:val="5A90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7769"/>
    <w:multiLevelType w:val="hybridMultilevel"/>
    <w:tmpl w:val="88384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F90AAC"/>
    <w:multiLevelType w:val="hybridMultilevel"/>
    <w:tmpl w:val="CC428106"/>
    <w:lvl w:ilvl="0" w:tplc="524ECAC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5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002DC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76BD3"/>
    <w:rsid w:val="00080E87"/>
    <w:rsid w:val="00081ECA"/>
    <w:rsid w:val="00091AC3"/>
    <w:rsid w:val="00097468"/>
    <w:rsid w:val="000A20E4"/>
    <w:rsid w:val="000B56E1"/>
    <w:rsid w:val="000C192B"/>
    <w:rsid w:val="000D1394"/>
    <w:rsid w:val="000D18F5"/>
    <w:rsid w:val="000D1E5C"/>
    <w:rsid w:val="000D64A9"/>
    <w:rsid w:val="000E1F82"/>
    <w:rsid w:val="000E24A5"/>
    <w:rsid w:val="000E430C"/>
    <w:rsid w:val="000F767C"/>
    <w:rsid w:val="00105116"/>
    <w:rsid w:val="00107310"/>
    <w:rsid w:val="00110F88"/>
    <w:rsid w:val="001151B9"/>
    <w:rsid w:val="0011737D"/>
    <w:rsid w:val="00121084"/>
    <w:rsid w:val="00121E6B"/>
    <w:rsid w:val="00133006"/>
    <w:rsid w:val="00136054"/>
    <w:rsid w:val="00143CBD"/>
    <w:rsid w:val="0014413D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70EB"/>
    <w:rsid w:val="001A75A1"/>
    <w:rsid w:val="001C0187"/>
    <w:rsid w:val="001C0EB1"/>
    <w:rsid w:val="001E2857"/>
    <w:rsid w:val="001F4F30"/>
    <w:rsid w:val="00203A58"/>
    <w:rsid w:val="002058DB"/>
    <w:rsid w:val="00206A99"/>
    <w:rsid w:val="0022216F"/>
    <w:rsid w:val="0022610A"/>
    <w:rsid w:val="00227400"/>
    <w:rsid w:val="00233626"/>
    <w:rsid w:val="00240448"/>
    <w:rsid w:val="002408B6"/>
    <w:rsid w:val="00252D9B"/>
    <w:rsid w:val="0025487D"/>
    <w:rsid w:val="0025507E"/>
    <w:rsid w:val="00255CA3"/>
    <w:rsid w:val="00255F1B"/>
    <w:rsid w:val="00277C2E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18A2"/>
    <w:rsid w:val="002D43F3"/>
    <w:rsid w:val="002D58D2"/>
    <w:rsid w:val="002E199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12A4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30316"/>
    <w:rsid w:val="0043369F"/>
    <w:rsid w:val="00450743"/>
    <w:rsid w:val="00452626"/>
    <w:rsid w:val="0045266A"/>
    <w:rsid w:val="00455D55"/>
    <w:rsid w:val="00463DE5"/>
    <w:rsid w:val="00470812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0763C"/>
    <w:rsid w:val="00512379"/>
    <w:rsid w:val="0051583A"/>
    <w:rsid w:val="00526822"/>
    <w:rsid w:val="00527396"/>
    <w:rsid w:val="005302D5"/>
    <w:rsid w:val="00530E37"/>
    <w:rsid w:val="00534C02"/>
    <w:rsid w:val="00550667"/>
    <w:rsid w:val="00551787"/>
    <w:rsid w:val="00554908"/>
    <w:rsid w:val="0055717B"/>
    <w:rsid w:val="005620FC"/>
    <w:rsid w:val="005630CC"/>
    <w:rsid w:val="00586F04"/>
    <w:rsid w:val="005B284F"/>
    <w:rsid w:val="005C005D"/>
    <w:rsid w:val="005C00F9"/>
    <w:rsid w:val="005C7D63"/>
    <w:rsid w:val="005E0F09"/>
    <w:rsid w:val="005F1531"/>
    <w:rsid w:val="005F3371"/>
    <w:rsid w:val="005F5F03"/>
    <w:rsid w:val="006049F3"/>
    <w:rsid w:val="00604A60"/>
    <w:rsid w:val="00610709"/>
    <w:rsid w:val="006218C1"/>
    <w:rsid w:val="00632D15"/>
    <w:rsid w:val="00656467"/>
    <w:rsid w:val="0069254F"/>
    <w:rsid w:val="006A0655"/>
    <w:rsid w:val="006A60D0"/>
    <w:rsid w:val="006B782B"/>
    <w:rsid w:val="006C0348"/>
    <w:rsid w:val="006C7BA9"/>
    <w:rsid w:val="006D4A94"/>
    <w:rsid w:val="006E0DC4"/>
    <w:rsid w:val="006E2800"/>
    <w:rsid w:val="006F1ADC"/>
    <w:rsid w:val="006F6D3C"/>
    <w:rsid w:val="00700EC2"/>
    <w:rsid w:val="00706C92"/>
    <w:rsid w:val="00707C81"/>
    <w:rsid w:val="00723B56"/>
    <w:rsid w:val="00724746"/>
    <w:rsid w:val="007310AC"/>
    <w:rsid w:val="0074674C"/>
    <w:rsid w:val="00754CF0"/>
    <w:rsid w:val="007702D5"/>
    <w:rsid w:val="00771E51"/>
    <w:rsid w:val="007737BE"/>
    <w:rsid w:val="00773E3A"/>
    <w:rsid w:val="00774269"/>
    <w:rsid w:val="00776736"/>
    <w:rsid w:val="0077691B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91E"/>
    <w:rsid w:val="007F5C5B"/>
    <w:rsid w:val="00810572"/>
    <w:rsid w:val="008355B4"/>
    <w:rsid w:val="008568F4"/>
    <w:rsid w:val="00860197"/>
    <w:rsid w:val="00860543"/>
    <w:rsid w:val="0087560A"/>
    <w:rsid w:val="00876629"/>
    <w:rsid w:val="00891AC6"/>
    <w:rsid w:val="00893B35"/>
    <w:rsid w:val="008A12F3"/>
    <w:rsid w:val="008A6B61"/>
    <w:rsid w:val="008D007E"/>
    <w:rsid w:val="008D046A"/>
    <w:rsid w:val="008D53A8"/>
    <w:rsid w:val="008D5D0C"/>
    <w:rsid w:val="008F6A0C"/>
    <w:rsid w:val="0091352E"/>
    <w:rsid w:val="00920F62"/>
    <w:rsid w:val="00926041"/>
    <w:rsid w:val="00926953"/>
    <w:rsid w:val="00932639"/>
    <w:rsid w:val="009369C1"/>
    <w:rsid w:val="00942429"/>
    <w:rsid w:val="00945B04"/>
    <w:rsid w:val="00945E96"/>
    <w:rsid w:val="009560BA"/>
    <w:rsid w:val="009651FD"/>
    <w:rsid w:val="00966FDA"/>
    <w:rsid w:val="00974A31"/>
    <w:rsid w:val="009840FA"/>
    <w:rsid w:val="009A2A92"/>
    <w:rsid w:val="009A5873"/>
    <w:rsid w:val="009A7920"/>
    <w:rsid w:val="009B6057"/>
    <w:rsid w:val="009C15EF"/>
    <w:rsid w:val="009C59D1"/>
    <w:rsid w:val="009C7D92"/>
    <w:rsid w:val="009D1A53"/>
    <w:rsid w:val="009F0CDA"/>
    <w:rsid w:val="00A16EF6"/>
    <w:rsid w:val="00A4046D"/>
    <w:rsid w:val="00A45B40"/>
    <w:rsid w:val="00A55B60"/>
    <w:rsid w:val="00A668E8"/>
    <w:rsid w:val="00A7028A"/>
    <w:rsid w:val="00A71C80"/>
    <w:rsid w:val="00A75821"/>
    <w:rsid w:val="00A87478"/>
    <w:rsid w:val="00AB2377"/>
    <w:rsid w:val="00AB5DBB"/>
    <w:rsid w:val="00AC0EF5"/>
    <w:rsid w:val="00AC1002"/>
    <w:rsid w:val="00AC732E"/>
    <w:rsid w:val="00AC7A1D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2AFE"/>
    <w:rsid w:val="00BC537E"/>
    <w:rsid w:val="00BE0D6D"/>
    <w:rsid w:val="00BE135C"/>
    <w:rsid w:val="00BE694F"/>
    <w:rsid w:val="00BF0D7D"/>
    <w:rsid w:val="00C01638"/>
    <w:rsid w:val="00C035B1"/>
    <w:rsid w:val="00C409D4"/>
    <w:rsid w:val="00C4398D"/>
    <w:rsid w:val="00C45A26"/>
    <w:rsid w:val="00C475F7"/>
    <w:rsid w:val="00C51634"/>
    <w:rsid w:val="00C76DE5"/>
    <w:rsid w:val="00C833FA"/>
    <w:rsid w:val="00C8475A"/>
    <w:rsid w:val="00C92FAF"/>
    <w:rsid w:val="00C96366"/>
    <w:rsid w:val="00CB0376"/>
    <w:rsid w:val="00CB0D40"/>
    <w:rsid w:val="00CB4A31"/>
    <w:rsid w:val="00CD0B67"/>
    <w:rsid w:val="00CD1CDD"/>
    <w:rsid w:val="00CD6AA4"/>
    <w:rsid w:val="00CE7A02"/>
    <w:rsid w:val="00CF4746"/>
    <w:rsid w:val="00D010D7"/>
    <w:rsid w:val="00D06F99"/>
    <w:rsid w:val="00D10996"/>
    <w:rsid w:val="00D15CAE"/>
    <w:rsid w:val="00D23EB9"/>
    <w:rsid w:val="00D241E3"/>
    <w:rsid w:val="00D25A6D"/>
    <w:rsid w:val="00D271CA"/>
    <w:rsid w:val="00D304E5"/>
    <w:rsid w:val="00D412F3"/>
    <w:rsid w:val="00D51ECE"/>
    <w:rsid w:val="00D934AB"/>
    <w:rsid w:val="00D93A3E"/>
    <w:rsid w:val="00D941F0"/>
    <w:rsid w:val="00D9420E"/>
    <w:rsid w:val="00DA5583"/>
    <w:rsid w:val="00DA71CF"/>
    <w:rsid w:val="00DB21DE"/>
    <w:rsid w:val="00DB7F1E"/>
    <w:rsid w:val="00DC1D7F"/>
    <w:rsid w:val="00DD4551"/>
    <w:rsid w:val="00DD6052"/>
    <w:rsid w:val="00DF706A"/>
    <w:rsid w:val="00E032C2"/>
    <w:rsid w:val="00E32D83"/>
    <w:rsid w:val="00E341D6"/>
    <w:rsid w:val="00E42721"/>
    <w:rsid w:val="00E76CE9"/>
    <w:rsid w:val="00E8132A"/>
    <w:rsid w:val="00E925B4"/>
    <w:rsid w:val="00EA4F4E"/>
    <w:rsid w:val="00EB31B9"/>
    <w:rsid w:val="00EB37C9"/>
    <w:rsid w:val="00EB3987"/>
    <w:rsid w:val="00EB6483"/>
    <w:rsid w:val="00EC1C8C"/>
    <w:rsid w:val="00EC3C8A"/>
    <w:rsid w:val="00EC52B7"/>
    <w:rsid w:val="00ED0EE0"/>
    <w:rsid w:val="00ED30BA"/>
    <w:rsid w:val="00ED5016"/>
    <w:rsid w:val="00F0129D"/>
    <w:rsid w:val="00F03378"/>
    <w:rsid w:val="00F034F3"/>
    <w:rsid w:val="00F41EF4"/>
    <w:rsid w:val="00F44288"/>
    <w:rsid w:val="00F5424E"/>
    <w:rsid w:val="00F56FA2"/>
    <w:rsid w:val="00F758D5"/>
    <w:rsid w:val="00F86307"/>
    <w:rsid w:val="00F87F2C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815DA43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rive\Munka\Arrowhead\Generation%203.2\M2\Temperature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175415" w:rsidRDefault="0014259E">
          <w:pPr>
            <w:pStyle w:val="06D22E4A51B44DB3ADE101D886A6C053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175415" w:rsidRDefault="0014259E">
          <w:pPr>
            <w:pStyle w:val="0387B007DAF6440A966D06C714CABDCF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175415" w:rsidRDefault="0014259E">
          <w:pPr>
            <w:pStyle w:val="1E32F22F2B3E4206B80EEA29907BF5FA"/>
          </w:pPr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175415" w:rsidRDefault="0014259E">
          <w:pPr>
            <w:pStyle w:val="EFFC715FDB2E4537A2BEB91A56391234"/>
          </w:pPr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412DA"/>
    <w:rsid w:val="000A18E7"/>
    <w:rsid w:val="00121F5C"/>
    <w:rsid w:val="0014259E"/>
    <w:rsid w:val="00175415"/>
    <w:rsid w:val="00393CD9"/>
    <w:rsid w:val="004908BF"/>
    <w:rsid w:val="004C7DBA"/>
    <w:rsid w:val="005171C2"/>
    <w:rsid w:val="0082271C"/>
    <w:rsid w:val="00846A15"/>
    <w:rsid w:val="00902CBF"/>
    <w:rsid w:val="00A41D39"/>
    <w:rsid w:val="00AB4826"/>
    <w:rsid w:val="00BE5068"/>
    <w:rsid w:val="00E1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F6D42C-ADC1-5A40-9EE3-4DDB8F4CD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D:\Drive\Munka\Arrowhead\Generation 3.2\M2\Temperature\Arrowhead SD Service Description v1.1.dotx</Template>
  <TotalTime>217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EventPublishing Service SD</vt:lpstr>
      <vt:lpstr>TokenGeneration Service SD</vt:lpstr>
      <vt:lpstr>[Title]</vt:lpstr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Service SD</dc:title>
  <dc:creator>Hegedűs Csaba</dc:creator>
  <cp:lastModifiedBy>Microsoft Office User</cp:lastModifiedBy>
  <cp:revision>36</cp:revision>
  <cp:lastPrinted>2013-11-27T17:29:00Z</cp:lastPrinted>
  <dcterms:created xsi:type="dcterms:W3CDTF">2017-09-29T11:49:00Z</dcterms:created>
  <dcterms:modified xsi:type="dcterms:W3CDTF">2018-09-19T10:52:00Z</dcterms:modified>
  <cp:category>G4.0</cp:category>
  <cp:contentStatus>For approval</cp:contentStatus>
</cp:coreProperties>
</file>