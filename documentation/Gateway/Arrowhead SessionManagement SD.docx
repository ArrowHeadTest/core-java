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85" w:rsidRPr="00913555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r w:rsidRPr="00913555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9C310A" w:rsidRPr="00913555">
        <w:rPr>
          <w:rFonts w:asciiTheme="majorHAnsi" w:hAnsiTheme="majorHAnsi" w:cstheme="majorHAnsi"/>
          <w:sz w:val="48"/>
          <w:szCs w:val="48"/>
          <w:lang w:val="en-GB"/>
        </w:rPr>
        <w:t>Management SD</w:t>
      </w:r>
    </w:p>
    <w:p w:rsidR="00B231B1" w:rsidRPr="00913555" w:rsidRDefault="00B231B1" w:rsidP="00D412F3">
      <w:pPr>
        <w:pStyle w:val="Szvegtrzs"/>
        <w:rPr>
          <w:noProof/>
          <w:lang w:val="en-GB"/>
        </w:rPr>
      </w:pPr>
    </w:p>
    <w:p w:rsidR="003C4685" w:rsidRPr="00913555" w:rsidRDefault="003C4685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945E96" w:rsidRPr="00913555" w:rsidRDefault="00A24234" w:rsidP="00D304E5">
      <w:pPr>
        <w:rPr>
          <w:lang w:val="en-GB"/>
        </w:rPr>
        <w:sectPr w:rsidR="00945E96" w:rsidRPr="00913555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r>
                    <w:rPr>
                      <w:sz w:val="22"/>
                      <w:szCs w:val="22"/>
                      <w:lang w:val="en-US"/>
                    </w:rPr>
                    <w:t>SessionManagement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913555" w:rsidRDefault="00107310" w:rsidP="002C447C">
      <w:pPr>
        <w:pStyle w:val="Cm"/>
        <w:rPr>
          <w:lang w:val="en-GB"/>
        </w:rPr>
      </w:pPr>
      <w:r w:rsidRPr="00913555">
        <w:rPr>
          <w:lang w:val="en-GB"/>
        </w:rPr>
        <w:lastRenderedPageBreak/>
        <w:t xml:space="preserve">Service </w:t>
      </w:r>
      <w:r w:rsidR="009560BA" w:rsidRPr="00913555">
        <w:rPr>
          <w:lang w:val="en-GB"/>
        </w:rPr>
        <w:t>Overview</w:t>
      </w:r>
    </w:p>
    <w:p w:rsidR="004F317A" w:rsidRPr="00913555" w:rsidRDefault="00240448" w:rsidP="00D412F3">
      <w:pPr>
        <w:pStyle w:val="Szvegtrzs"/>
        <w:rPr>
          <w:lang w:val="en-GB"/>
        </w:rPr>
      </w:pPr>
      <w:r w:rsidRPr="00913555">
        <w:rPr>
          <w:lang w:val="en-GB"/>
        </w:rPr>
        <w:t xml:space="preserve">This document describes </w:t>
      </w:r>
      <w:r w:rsidR="006049F3" w:rsidRPr="00913555">
        <w:rPr>
          <w:lang w:val="en-GB"/>
        </w:rPr>
        <w:t xml:space="preserve">an </w:t>
      </w:r>
      <w:r w:rsidRPr="00913555">
        <w:rPr>
          <w:lang w:val="en-GB"/>
        </w:rPr>
        <w:t>Arrowhead service, including its interfaces</w:t>
      </w:r>
      <w:r w:rsidR="00913555">
        <w:rPr>
          <w:lang w:val="en-GB"/>
        </w:rPr>
        <w:t>.</w:t>
      </w:r>
    </w:p>
    <w:p w:rsidR="00926041" w:rsidRPr="00913555" w:rsidRDefault="00926041" w:rsidP="00926041">
      <w:pPr>
        <w:pStyle w:val="Cm"/>
        <w:rPr>
          <w:lang w:val="en-GB"/>
        </w:rPr>
      </w:pPr>
      <w:r w:rsidRPr="00913555">
        <w:rPr>
          <w:lang w:val="en-GB"/>
        </w:rPr>
        <w:t>Abstract Interfaces</w:t>
      </w:r>
    </w:p>
    <w:p w:rsidR="003D47C8" w:rsidRPr="00913555" w:rsidRDefault="004F317A" w:rsidP="00D412F3">
      <w:pPr>
        <w:pStyle w:val="Szvegtrzs"/>
        <w:rPr>
          <w:lang w:val="en-GB"/>
        </w:rPr>
      </w:pPr>
      <w:r w:rsidRPr="00913555">
        <w:rPr>
          <w:lang w:val="en-GB"/>
        </w:rPr>
        <w:t>The service provides one functionality.</w:t>
      </w:r>
    </w:p>
    <w:p w:rsidR="004F317A" w:rsidRPr="00913555" w:rsidRDefault="004F317A" w:rsidP="004F317A">
      <w:pPr>
        <w:pStyle w:val="Cmsor1"/>
        <w:rPr>
          <w:rFonts w:eastAsiaTheme="minorEastAsia"/>
          <w:lang w:val="en-GB"/>
        </w:rPr>
      </w:pPr>
      <w:r w:rsidRPr="00913555">
        <w:rPr>
          <w:rFonts w:eastAsiaTheme="minorEastAsia"/>
          <w:lang w:val="en-GB"/>
        </w:rPr>
        <w:t>Management</w:t>
      </w:r>
    </w:p>
    <w:p w:rsidR="004F317A" w:rsidRPr="00913555" w:rsidRDefault="004F317A" w:rsidP="004F317A">
      <w:pPr>
        <w:pStyle w:val="Szvegtrzs"/>
        <w:rPr>
          <w:lang w:val="en-GB" w:eastAsia="en-US"/>
        </w:rPr>
      </w:pPr>
      <w:r w:rsidRPr="00913555">
        <w:rPr>
          <w:lang w:val="en-GB" w:eastAsia="en-US"/>
        </w:rPr>
        <w:t>This</w:t>
      </w:r>
      <w:r w:rsidR="00913555" w:rsidRPr="00913555">
        <w:rPr>
          <w:lang w:val="en-GB" w:eastAsia="en-US"/>
        </w:rPr>
        <w:t xml:space="preserve"> service offers a possibility</w:t>
      </w:r>
      <w:r w:rsidR="00913555">
        <w:rPr>
          <w:lang w:val="en-GB" w:eastAsia="en-US"/>
        </w:rPr>
        <w:t xml:space="preserve"> to see all active sessions and its details</w:t>
      </w:r>
      <w:r w:rsidR="00CE65C4">
        <w:rPr>
          <w:lang w:val="en-GB" w:eastAsia="en-US"/>
        </w:rPr>
        <w:t xml:space="preserve"> in JSON format. </w:t>
      </w:r>
    </w:p>
    <w:p w:rsidR="00CE65C4" w:rsidRDefault="00CE65C4" w:rsidP="00105116">
      <w:pPr>
        <w:pStyle w:val="Cm"/>
        <w:rPr>
          <w:lang w:val="en-GB"/>
        </w:rPr>
      </w:pPr>
      <w:bookmarkStart w:id="0" w:name="_Toc354828814"/>
      <w:r>
        <w:rPr>
          <w:lang w:val="en-GB"/>
        </w:rPr>
        <w:t>Abstract Information Model</w:t>
      </w:r>
    </w:p>
    <w:p w:rsidR="00FE00E0" w:rsidRDefault="00CE65C4" w:rsidP="00CE65C4">
      <w:pPr>
        <w:pStyle w:val="Szvegtrzs"/>
        <w:rPr>
          <w:lang w:val="en-GB" w:eastAsia="en-US"/>
        </w:rPr>
      </w:pPr>
      <w:r>
        <w:rPr>
          <w:lang w:val="en-GB" w:eastAsia="en-US"/>
        </w:rPr>
        <w:t xml:space="preserve">The service lists </w:t>
      </w:r>
      <w:r w:rsidR="008F68BC">
        <w:rPr>
          <w:lang w:val="en-GB" w:eastAsia="en-US"/>
        </w:rPr>
        <w:t>ActiveSession objects which contain</w:t>
      </w:r>
      <w:r>
        <w:rPr>
          <w:lang w:val="en-GB" w:eastAsia="en-US"/>
        </w:rPr>
        <w:t xml:space="preserve"> the information about an active session.</w:t>
      </w:r>
    </w:p>
    <w:p w:rsidR="0062473F" w:rsidRDefault="0062473F" w:rsidP="00CE65C4">
      <w:pPr>
        <w:pStyle w:val="Szvegtrzs"/>
        <w:rPr>
          <w:lang w:val="en-GB" w:eastAsia="en-US"/>
        </w:rPr>
      </w:pPr>
    </w:p>
    <w:p w:rsidR="00CE65C4" w:rsidRDefault="00FE00E0" w:rsidP="00FE00E0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r>
        <w:rPr>
          <w:lang w:val="en-GB"/>
        </w:rPr>
        <w:t>ActiveSession</w:t>
      </w:r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/>
      </w:tblPr>
      <w:tblGrid>
        <w:gridCol w:w="2273"/>
        <w:gridCol w:w="6724"/>
      </w:tblGrid>
      <w:tr w:rsidR="00CE65C4" w:rsidRPr="00207BCD" w:rsidTr="00A85AE8">
        <w:tc>
          <w:tcPr>
            <w:tcW w:w="2273" w:type="dxa"/>
            <w:shd w:val="clear" w:color="auto" w:fill="D9D9D9" w:themeFill="background1" w:themeFillShade="D9"/>
          </w:tcPr>
          <w:p w:rsidR="00CE65C4" w:rsidRPr="00207BCD" w:rsidRDefault="00CE65C4" w:rsidP="00A85AE8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CE65C4" w:rsidRPr="00207BCD" w:rsidRDefault="00CE65C4" w:rsidP="00A85AE8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consumerCloud: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providerCloud: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ArrowheadService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brokerName: 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brokerPort: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serverSocketPort: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493A61" w:rsidRPr="00207BCD" w:rsidRDefault="00493A61" w:rsidP="00493A61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port instead of the provider System’s port.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queueName: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controlQueueName: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isSecure: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lastRenderedPageBreak/>
              <w:t>startSession</w:t>
            </w:r>
            <w:r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t>The start date of the session.</w:t>
            </w:r>
          </w:p>
        </w:tc>
      </w:tr>
    </w:tbl>
    <w:p w:rsidR="00CE65C4" w:rsidRPr="00CE65C4" w:rsidRDefault="00CE65C4" w:rsidP="00CE65C4">
      <w:pPr>
        <w:pStyle w:val="Szvegtrzs"/>
        <w:rPr>
          <w:lang w:val="en-GB" w:eastAsia="en-US"/>
        </w:rPr>
      </w:pPr>
    </w:p>
    <w:p w:rsidR="00105116" w:rsidRPr="00913555" w:rsidRDefault="00105116" w:rsidP="00105116">
      <w:pPr>
        <w:pStyle w:val="Cm"/>
        <w:rPr>
          <w:lang w:val="en-GB"/>
        </w:rPr>
      </w:pPr>
      <w:r w:rsidRPr="00913555">
        <w:rPr>
          <w:lang w:val="en-GB"/>
        </w:rPr>
        <w:t>Revision history</w:t>
      </w:r>
      <w:bookmarkEnd w:id="0"/>
    </w:p>
    <w:p w:rsidR="00105116" w:rsidRPr="00913555" w:rsidRDefault="00105116" w:rsidP="00105116">
      <w:pPr>
        <w:pStyle w:val="Cmsor1"/>
        <w:rPr>
          <w:lang w:val="en-GB"/>
        </w:rPr>
      </w:pPr>
      <w:bookmarkStart w:id="1" w:name="_Toc354828815"/>
      <w:r w:rsidRPr="00913555">
        <w:rPr>
          <w:lang w:val="en-GB"/>
        </w:rPr>
        <w:t>Amendments</w:t>
      </w:r>
      <w:bookmarkEnd w:id="1"/>
    </w:p>
    <w:tbl>
      <w:tblPr>
        <w:tblStyle w:val="Rcsostblzat"/>
        <w:tblW w:w="0" w:type="auto"/>
        <w:tblLook w:val="04A0"/>
      </w:tblPr>
      <w:tblGrid>
        <w:gridCol w:w="675"/>
        <w:gridCol w:w="1843"/>
        <w:gridCol w:w="913"/>
        <w:gridCol w:w="3198"/>
        <w:gridCol w:w="2368"/>
      </w:tblGrid>
      <w:tr w:rsidR="00105116" w:rsidRPr="00913555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913555" w:rsidTr="00053044">
        <w:tc>
          <w:tcPr>
            <w:tcW w:w="675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913555" w:rsidRDefault="00DE3FF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2018-01-30</w:t>
            </w:r>
          </w:p>
        </w:tc>
        <w:tc>
          <w:tcPr>
            <w:tcW w:w="913" w:type="dxa"/>
          </w:tcPr>
          <w:p w:rsidR="00105116" w:rsidRPr="00913555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DE3FF2"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913555" w:rsidRDefault="00DE3FF2" w:rsidP="00DE3FF2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913555" w:rsidRDefault="00DE3FF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Csaba Hegedűs</w:t>
            </w:r>
          </w:p>
        </w:tc>
      </w:tr>
      <w:tr w:rsidR="00105116" w:rsidRPr="00913555" w:rsidTr="00053044">
        <w:tc>
          <w:tcPr>
            <w:tcW w:w="675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19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105116" w:rsidRPr="00913555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913555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913555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Rcsostblzat"/>
        <w:tblW w:w="0" w:type="auto"/>
        <w:tblLook w:val="04A0"/>
      </w:tblPr>
      <w:tblGrid>
        <w:gridCol w:w="674"/>
        <w:gridCol w:w="1843"/>
        <w:gridCol w:w="914"/>
        <w:gridCol w:w="2368"/>
      </w:tblGrid>
      <w:tr w:rsidR="00105116" w:rsidRPr="00913555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913555" w:rsidTr="00053044">
        <w:tc>
          <w:tcPr>
            <w:tcW w:w="67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913555" w:rsidTr="00053044">
        <w:tc>
          <w:tcPr>
            <w:tcW w:w="67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1ECA" w:rsidRPr="00913555" w:rsidRDefault="00081ECA" w:rsidP="00913555">
      <w:pPr>
        <w:pStyle w:val="Szvegtrzs"/>
        <w:rPr>
          <w:lang w:val="en-GB"/>
        </w:rPr>
      </w:pPr>
    </w:p>
    <w:sectPr w:rsidR="00081ECA" w:rsidRPr="00913555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A7E" w:rsidRDefault="007C5A7E" w:rsidP="00252D9B">
      <w:r>
        <w:separator/>
      </w:r>
    </w:p>
  </w:endnote>
  <w:endnote w:type="continuationSeparator" w:id="1">
    <w:p w:rsidR="007C5A7E" w:rsidRDefault="007C5A7E" w:rsidP="0025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85" w:rsidRDefault="00A24234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A24234">
    <w:pPr>
      <w:pStyle w:val="llb"/>
    </w:pPr>
    <w:r w:rsidRPr="00A24234"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410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A24234">
      <w:rPr>
        <w:rFonts w:ascii="Exo Bold" w:hAnsi="Exo Bold"/>
        <w:noProof/>
        <w:sz w:val="14"/>
        <w:szCs w:val="14"/>
        <w:lang w:val="en-GB" w:eastAsia="en-GB"/>
      </w:rPr>
      <w:pict>
        <v:line id="Rak 9" o:spid="_x0000_s4099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E5" w:rsidRDefault="00A24234">
    <w:pPr>
      <w:pStyle w:val="llb"/>
    </w:pPr>
    <w:r w:rsidRPr="00A24234"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A24234">
      <w:rPr>
        <w:rFonts w:ascii="Exo Bold" w:hAnsi="Exo Bold"/>
        <w:noProof/>
        <w:sz w:val="14"/>
        <w:szCs w:val="14"/>
        <w:lang w:val="en-GB" w:eastAsia="en-GB"/>
      </w:rPr>
      <w:pict>
        <v:line id="Line 5" o:spid="_x0000_s4097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A7E" w:rsidRDefault="007C5A7E" w:rsidP="00252D9B">
      <w:r>
        <w:separator/>
      </w:r>
    </w:p>
  </w:footnote>
  <w:footnote w:type="continuationSeparator" w:id="1">
    <w:p w:rsidR="007C5A7E" w:rsidRDefault="007C5A7E" w:rsidP="00252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SessionManagement 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2423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CE65C4" w:rsidRPr="00CE65C4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051C46" w:rsidRDefault="00962834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962834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A24234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E3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E3D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D93E3D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SessionManagement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107310" w:rsidP="00D93E3D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</w:t>
          </w:r>
          <w:r w:rsidR="00D93E3D">
            <w:rPr>
              <w:rFonts w:asciiTheme="majorHAnsi" w:hAnsiTheme="majorHAnsi"/>
              <w:sz w:val="18"/>
              <w:szCs w:val="18"/>
            </w:rPr>
            <w:t>1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24234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CE65C4" w:rsidRPr="00CE65C4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A24234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E3D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E3D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>
    <w:nsid w:val="0D5642C4"/>
    <w:multiLevelType w:val="multilevel"/>
    <w:tmpl w:val="AB3244FE"/>
    <w:numStyleLink w:val="Arrowhead"/>
  </w:abstractNum>
  <w:abstractNum w:abstractNumId="6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342063"/>
    <w:multiLevelType w:val="multilevel"/>
    <w:tmpl w:val="0409001F"/>
    <w:numStyleLink w:val="111111"/>
  </w:abstractNum>
  <w:abstractNum w:abstractNumId="1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E41A5E"/>
    <w:multiLevelType w:val="multilevel"/>
    <w:tmpl w:val="AB3244FE"/>
    <w:numStyleLink w:val="Arrowhead"/>
  </w:abstractNum>
  <w:abstractNum w:abstractNumId="15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8838D7"/>
    <w:multiLevelType w:val="multilevel"/>
    <w:tmpl w:val="AB3244FE"/>
    <w:numStyleLink w:val="Arrowhead"/>
  </w:abstractNum>
  <w:abstractNum w:abstractNumId="17">
    <w:nsid w:val="3EB0163D"/>
    <w:multiLevelType w:val="multilevel"/>
    <w:tmpl w:val="0409001F"/>
    <w:numStyleLink w:val="111111"/>
  </w:abstractNum>
  <w:abstractNum w:abstractNumId="18">
    <w:nsid w:val="434B4435"/>
    <w:multiLevelType w:val="multilevel"/>
    <w:tmpl w:val="0409001F"/>
    <w:numStyleLink w:val="111111"/>
  </w:abstractNum>
  <w:abstractNum w:abstractNumId="19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>
    <w:nsid w:val="48FA7575"/>
    <w:multiLevelType w:val="multilevel"/>
    <w:tmpl w:val="0409001F"/>
    <w:numStyleLink w:val="111111"/>
  </w:abstractNum>
  <w:abstractNum w:abstractNumId="22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C1A4D8B"/>
    <w:multiLevelType w:val="multilevel"/>
    <w:tmpl w:val="0409001F"/>
    <w:numStyleLink w:val="111111"/>
  </w:abstractNum>
  <w:abstractNum w:abstractNumId="24">
    <w:nsid w:val="51323BF3"/>
    <w:multiLevelType w:val="multilevel"/>
    <w:tmpl w:val="0409001F"/>
    <w:numStyleLink w:val="111111"/>
  </w:abstractNum>
  <w:abstractNum w:abstractNumId="25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62F038E"/>
    <w:multiLevelType w:val="multilevel"/>
    <w:tmpl w:val="AB3244FE"/>
    <w:numStyleLink w:val="Arrowhead"/>
  </w:abstractNum>
  <w:abstractNum w:abstractNumId="27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A4B2AD2"/>
    <w:multiLevelType w:val="multilevel"/>
    <w:tmpl w:val="AB3244FE"/>
    <w:numStyleLink w:val="Arrowhead"/>
  </w:abstractNum>
  <w:abstractNum w:abstractNumId="3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138C4"/>
    <w:multiLevelType w:val="multilevel"/>
    <w:tmpl w:val="AB3244FE"/>
    <w:numStyleLink w:val="Arrowhead"/>
  </w:abstractNum>
  <w:abstractNum w:abstractNumId="32">
    <w:nsid w:val="6B404F4A"/>
    <w:multiLevelType w:val="multilevel"/>
    <w:tmpl w:val="AB3244FE"/>
    <w:numStyleLink w:val="Arrowhead"/>
  </w:abstractNum>
  <w:abstractNum w:abstractNumId="33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C4817CF"/>
    <w:multiLevelType w:val="multilevel"/>
    <w:tmpl w:val="AB3244FE"/>
    <w:numStyleLink w:val="Arrowhead"/>
  </w:abstractNum>
  <w:abstractNum w:abstractNumId="40">
    <w:nsid w:val="7CB460EE"/>
    <w:multiLevelType w:val="multilevel"/>
    <w:tmpl w:val="0409001F"/>
    <w:numStyleLink w:val="111111"/>
  </w:abstractNum>
  <w:abstractNum w:abstractNumId="41">
    <w:nsid w:val="7EB542AA"/>
    <w:multiLevelType w:val="multilevel"/>
    <w:tmpl w:val="0409001F"/>
    <w:numStyleLink w:val="111111"/>
  </w:abstractNum>
  <w:abstractNum w:abstractNumId="42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1304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447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21E6B"/>
    <w:rsid w:val="00133006"/>
    <w:rsid w:val="00136054"/>
    <w:rsid w:val="001452F3"/>
    <w:rsid w:val="0015403E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E2857"/>
    <w:rsid w:val="00203A58"/>
    <w:rsid w:val="00206A99"/>
    <w:rsid w:val="0022216F"/>
    <w:rsid w:val="0022610A"/>
    <w:rsid w:val="00227400"/>
    <w:rsid w:val="00233626"/>
    <w:rsid w:val="00240448"/>
    <w:rsid w:val="00252D9B"/>
    <w:rsid w:val="0025487D"/>
    <w:rsid w:val="0025507E"/>
    <w:rsid w:val="00255CA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93A61"/>
    <w:rsid w:val="004A2069"/>
    <w:rsid w:val="004B6B3C"/>
    <w:rsid w:val="004E3451"/>
    <w:rsid w:val="004F137A"/>
    <w:rsid w:val="004F31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E0F09"/>
    <w:rsid w:val="005F1531"/>
    <w:rsid w:val="005F3371"/>
    <w:rsid w:val="006049F3"/>
    <w:rsid w:val="00604A60"/>
    <w:rsid w:val="0062473F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C5A7E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8BC"/>
    <w:rsid w:val="008F6A0C"/>
    <w:rsid w:val="0091352E"/>
    <w:rsid w:val="00913555"/>
    <w:rsid w:val="00920F62"/>
    <w:rsid w:val="00926041"/>
    <w:rsid w:val="00926953"/>
    <w:rsid w:val="00932639"/>
    <w:rsid w:val="009369C1"/>
    <w:rsid w:val="00945B04"/>
    <w:rsid w:val="00945E96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24234"/>
    <w:rsid w:val="00A4046D"/>
    <w:rsid w:val="00A45B40"/>
    <w:rsid w:val="00A55B60"/>
    <w:rsid w:val="00A71C80"/>
    <w:rsid w:val="00A75821"/>
    <w:rsid w:val="00A85BF3"/>
    <w:rsid w:val="00AB2377"/>
    <w:rsid w:val="00AB5DBB"/>
    <w:rsid w:val="00AC1002"/>
    <w:rsid w:val="00AC7A1D"/>
    <w:rsid w:val="00AD61C8"/>
    <w:rsid w:val="00AE50BA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E65C4"/>
    <w:rsid w:val="00CF4746"/>
    <w:rsid w:val="00D06F99"/>
    <w:rsid w:val="00D07DFD"/>
    <w:rsid w:val="00D15CAE"/>
    <w:rsid w:val="00D23EB9"/>
    <w:rsid w:val="00D241E3"/>
    <w:rsid w:val="00D271CA"/>
    <w:rsid w:val="00D30498"/>
    <w:rsid w:val="00D304E5"/>
    <w:rsid w:val="00D412F3"/>
    <w:rsid w:val="00D51ECE"/>
    <w:rsid w:val="00D711CE"/>
    <w:rsid w:val="00D93E3D"/>
    <w:rsid w:val="00D941F0"/>
    <w:rsid w:val="00D9420E"/>
    <w:rsid w:val="00DA71CF"/>
    <w:rsid w:val="00DB21DE"/>
    <w:rsid w:val="00DB7F1E"/>
    <w:rsid w:val="00DC1D7F"/>
    <w:rsid w:val="00DD6052"/>
    <w:rsid w:val="00DE3FF2"/>
    <w:rsid w:val="00DF706A"/>
    <w:rsid w:val="00E32D83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E00E0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98F73-0A05-4F87-BEE4-D1A8930A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173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sga</cp:lastModifiedBy>
  <cp:revision>42</cp:revision>
  <cp:lastPrinted>2013-11-27T17:29:00Z</cp:lastPrinted>
  <dcterms:created xsi:type="dcterms:W3CDTF">2013-11-20T15:37:00Z</dcterms:created>
  <dcterms:modified xsi:type="dcterms:W3CDTF">2018-01-31T08:53:00Z</dcterms:modified>
</cp:coreProperties>
</file>