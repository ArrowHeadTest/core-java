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0E2B" w14:textId="7E3353D2" w:rsidR="003C4685" w:rsidRDefault="005A191A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The </w:t>
      </w:r>
      <w:proofErr w:type="spellStart"/>
      <w:r w:rsidR="002B5E01">
        <w:rPr>
          <w:rFonts w:asciiTheme="majorHAnsi" w:hAnsiTheme="majorHAnsi" w:cstheme="majorHAnsi"/>
          <w:sz w:val="48"/>
          <w:szCs w:val="48"/>
          <w:lang w:val="en-US"/>
        </w:rPr>
        <w:t>DataManager</w:t>
      </w:r>
      <w:proofErr w:type="spellEnd"/>
      <w:r w:rsidR="002C4AF7"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r w:rsidR="00DF7886">
        <w:rPr>
          <w:rFonts w:asciiTheme="majorHAnsi" w:hAnsiTheme="majorHAnsi" w:cstheme="majorHAnsi"/>
          <w:sz w:val="48"/>
          <w:szCs w:val="48"/>
          <w:lang w:val="en-US"/>
        </w:rPr>
        <w:t xml:space="preserve">System </w:t>
      </w:r>
    </w:p>
    <w:p w14:paraId="63CF3FF3" w14:textId="77777777" w:rsidR="00DF7886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</w:p>
    <w:p w14:paraId="0CD60738" w14:textId="09DFA525" w:rsidR="00DF7886" w:rsidRPr="0091352E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System Design Document</w:t>
      </w:r>
    </w:p>
    <w:p w14:paraId="53945FD0" w14:textId="4AB13C24" w:rsidR="00B231B1" w:rsidRPr="002B5E01" w:rsidRDefault="00B231B1" w:rsidP="00D412F3">
      <w:pPr>
        <w:pStyle w:val="BodyText"/>
        <w:rPr>
          <w:noProof/>
          <w:lang w:val="en-US"/>
        </w:rPr>
      </w:pPr>
    </w:p>
    <w:p w14:paraId="7E2C8061" w14:textId="77777777" w:rsidR="003C4685" w:rsidRDefault="003C4685" w:rsidP="00D304E5">
      <w:pPr>
        <w:rPr>
          <w:noProof/>
          <w:lang w:val="en-US" w:eastAsia="en-US"/>
        </w:rPr>
      </w:pPr>
    </w:p>
    <w:p w14:paraId="0C4616EE" w14:textId="77777777" w:rsidR="00322898" w:rsidRDefault="00322898" w:rsidP="00D304E5">
      <w:pPr>
        <w:rPr>
          <w:noProof/>
          <w:lang w:val="en-US" w:eastAsia="en-US"/>
        </w:rPr>
      </w:pPr>
    </w:p>
    <w:p w14:paraId="77EA6E84" w14:textId="77777777" w:rsidR="00322898" w:rsidRDefault="00322898" w:rsidP="00D304E5">
      <w:pPr>
        <w:rPr>
          <w:noProof/>
          <w:lang w:val="en-US" w:eastAsia="en-US"/>
        </w:rPr>
      </w:pPr>
    </w:p>
    <w:p w14:paraId="779EB7C9" w14:textId="77777777" w:rsidR="00322898" w:rsidRDefault="00322898" w:rsidP="00D304E5">
      <w:pPr>
        <w:rPr>
          <w:noProof/>
          <w:lang w:val="en-US" w:eastAsia="en-US"/>
        </w:rPr>
      </w:pPr>
    </w:p>
    <w:p w14:paraId="1EFD8159" w14:textId="77777777" w:rsidR="00322898" w:rsidRDefault="00322898" w:rsidP="00D304E5">
      <w:pPr>
        <w:rPr>
          <w:noProof/>
          <w:lang w:val="en-US" w:eastAsia="en-US"/>
        </w:rPr>
      </w:pPr>
    </w:p>
    <w:p w14:paraId="7E57F963" w14:textId="77777777" w:rsidR="00322898" w:rsidRDefault="00322898" w:rsidP="00D304E5">
      <w:pPr>
        <w:rPr>
          <w:noProof/>
          <w:lang w:val="en-US" w:eastAsia="en-US"/>
        </w:rPr>
      </w:pPr>
    </w:p>
    <w:p w14:paraId="100744CD" w14:textId="77777777" w:rsidR="00322898" w:rsidRDefault="00322898" w:rsidP="00D304E5">
      <w:pPr>
        <w:rPr>
          <w:noProof/>
          <w:lang w:val="en-US" w:eastAsia="en-US"/>
        </w:rPr>
      </w:pPr>
    </w:p>
    <w:p w14:paraId="01E72D71" w14:textId="77777777" w:rsidR="00322898" w:rsidRDefault="00322898" w:rsidP="00D304E5">
      <w:pPr>
        <w:rPr>
          <w:noProof/>
          <w:lang w:val="en-US" w:eastAsia="en-US"/>
        </w:rPr>
      </w:pPr>
    </w:p>
    <w:p w14:paraId="1CC6E7AC" w14:textId="77777777" w:rsidR="00322898" w:rsidRDefault="00322898" w:rsidP="00D304E5">
      <w:pPr>
        <w:rPr>
          <w:noProof/>
          <w:lang w:val="en-US" w:eastAsia="en-US"/>
        </w:rPr>
      </w:pPr>
    </w:p>
    <w:p w14:paraId="15B27DFE" w14:textId="77777777" w:rsidR="00322898" w:rsidRDefault="00322898" w:rsidP="00D304E5">
      <w:pPr>
        <w:rPr>
          <w:noProof/>
          <w:lang w:val="en-US" w:eastAsia="en-US"/>
        </w:rPr>
      </w:pPr>
    </w:p>
    <w:p w14:paraId="7B982ED8" w14:textId="77777777" w:rsidR="00322898" w:rsidRDefault="00322898" w:rsidP="00D304E5">
      <w:pPr>
        <w:rPr>
          <w:noProof/>
          <w:lang w:val="en-US" w:eastAsia="en-US"/>
        </w:rPr>
      </w:pPr>
    </w:p>
    <w:p w14:paraId="6C4D04B6" w14:textId="33007B61" w:rsidR="00945E96" w:rsidRPr="00771E51" w:rsidRDefault="00475833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EAA46A5" wp14:editId="2FAD5B45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1699A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367DCAB" w14:textId="1C1D8DAA" w:rsidR="002501A4" w:rsidRPr="002B5E01" w:rsidRDefault="006F5434" w:rsidP="004F137A">
                            <w:pPr>
                              <w:pStyle w:val="BodyText"/>
                              <w:rPr>
                                <w:sz w:val="22"/>
                                <w:lang w:val="en-US"/>
                              </w:rPr>
                            </w:pPr>
                            <w:r w:rsidRPr="002B5E01">
                              <w:rPr>
                                <w:sz w:val="22"/>
                                <w:lang w:val="en-US"/>
                              </w:rPr>
                              <w:t xml:space="preserve">This document describes </w:t>
                            </w:r>
                            <w:r w:rsidR="002501A4" w:rsidRPr="002B5E01">
                              <w:rPr>
                                <w:sz w:val="22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="002B5E01">
                              <w:rPr>
                                <w:sz w:val="22"/>
                                <w:lang w:val="en-US"/>
                              </w:rPr>
                              <w:t>DataManager</w:t>
                            </w:r>
                            <w:proofErr w:type="spellEnd"/>
                            <w:r w:rsidR="002501A4" w:rsidRPr="002B5E01">
                              <w:rPr>
                                <w:sz w:val="22"/>
                                <w:lang w:val="en-US"/>
                              </w:rPr>
                              <w:t xml:space="preserve"> support Core System.</w:t>
                            </w:r>
                          </w:p>
                          <w:p w14:paraId="5F0F5728" w14:textId="77777777" w:rsidR="006F5434" w:rsidRPr="002B5E01" w:rsidRDefault="006F5434" w:rsidP="004F137A">
                            <w:pPr>
                              <w:pStyle w:val="BodyText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46A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" filled="f" stroked="f">
                <v:textbox inset="0,0,0,0">
                  <w:txbxContent>
                    <w:p w14:paraId="36F1699A" w14:textId="77777777"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367DCAB" w14:textId="1C1D8DAA" w:rsidR="002501A4" w:rsidRPr="002B5E01" w:rsidRDefault="006F5434" w:rsidP="004F137A">
                      <w:pPr>
                        <w:pStyle w:val="BodyText"/>
                        <w:rPr>
                          <w:sz w:val="22"/>
                          <w:lang w:val="en-US"/>
                        </w:rPr>
                      </w:pPr>
                      <w:r w:rsidRPr="002B5E01">
                        <w:rPr>
                          <w:sz w:val="22"/>
                          <w:lang w:val="en-US"/>
                        </w:rPr>
                        <w:t xml:space="preserve">This document describes </w:t>
                      </w:r>
                      <w:r w:rsidR="002501A4" w:rsidRPr="002B5E01">
                        <w:rPr>
                          <w:sz w:val="22"/>
                          <w:lang w:val="en-US"/>
                        </w:rPr>
                        <w:t xml:space="preserve">the </w:t>
                      </w:r>
                      <w:proofErr w:type="spellStart"/>
                      <w:r w:rsidR="002B5E01">
                        <w:rPr>
                          <w:sz w:val="22"/>
                          <w:lang w:val="en-US"/>
                        </w:rPr>
                        <w:t>DataManager</w:t>
                      </w:r>
                      <w:proofErr w:type="spellEnd"/>
                      <w:r w:rsidR="002501A4" w:rsidRPr="002B5E01">
                        <w:rPr>
                          <w:sz w:val="22"/>
                          <w:lang w:val="en-US"/>
                        </w:rPr>
                        <w:t xml:space="preserve"> support Core System.</w:t>
                      </w:r>
                    </w:p>
                    <w:p w14:paraId="5F0F5728" w14:textId="77777777" w:rsidR="006F5434" w:rsidRPr="002B5E01" w:rsidRDefault="006F5434" w:rsidP="004F137A">
                      <w:pPr>
                        <w:pStyle w:val="BodyText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AD53A91" w14:textId="258FB452" w:rsidR="002C447C" w:rsidRPr="002C447C" w:rsidRDefault="00855877" w:rsidP="002C447C">
      <w:pPr>
        <w:pStyle w:val="Title"/>
        <w:rPr>
          <w:lang w:val="en-US"/>
        </w:rPr>
      </w:pPr>
      <w:r>
        <w:rPr>
          <w:lang w:val="en-US"/>
        </w:rPr>
        <w:lastRenderedPageBreak/>
        <w:t>Overview of</w:t>
      </w:r>
      <w:r w:rsidR="00B77B2A">
        <w:rPr>
          <w:lang w:val="en-US"/>
        </w:rPr>
        <w:t xml:space="preserve"> the </w:t>
      </w:r>
      <w:proofErr w:type="spellStart"/>
      <w:r w:rsidR="006C7C91">
        <w:rPr>
          <w:lang w:val="en-US"/>
        </w:rPr>
        <w:t>DataManager</w:t>
      </w:r>
      <w:proofErr w:type="spellEnd"/>
      <w:r w:rsidR="00B77B2A">
        <w:rPr>
          <w:lang w:val="en-US"/>
        </w:rPr>
        <w:t xml:space="preserve"> System</w:t>
      </w:r>
    </w:p>
    <w:p w14:paraId="34B485A1" w14:textId="77777777" w:rsidR="00786AE7" w:rsidRPr="006C7C91" w:rsidRDefault="00786AE7" w:rsidP="00D412F3">
      <w:pPr>
        <w:pStyle w:val="BodyText"/>
        <w:rPr>
          <w:lang w:val="en-US"/>
        </w:rPr>
      </w:pPr>
    </w:p>
    <w:p w14:paraId="0070C5C7" w14:textId="77777777" w:rsidR="00786AE7" w:rsidRDefault="00786AE7" w:rsidP="00786AE7">
      <w:pPr>
        <w:pStyle w:val="Caption"/>
        <w:keepNext/>
      </w:pPr>
      <w:r>
        <w:t xml:space="preserve">Table </w:t>
      </w:r>
      <w:r w:rsidR="00675ED9">
        <w:rPr>
          <w:noProof/>
        </w:rPr>
        <w:fldChar w:fldCharType="begin"/>
      </w:r>
      <w:r w:rsidR="00675ED9">
        <w:rPr>
          <w:noProof/>
        </w:rPr>
        <w:instrText xml:space="preserve"> SEQ Table \* ARABIC </w:instrText>
      </w:r>
      <w:r w:rsidR="00675ED9">
        <w:rPr>
          <w:noProof/>
        </w:rPr>
        <w:fldChar w:fldCharType="separate"/>
      </w:r>
      <w:r>
        <w:rPr>
          <w:noProof/>
        </w:rPr>
        <w:t>1</w:t>
      </w:r>
      <w:r w:rsidR="00675ED9">
        <w:rPr>
          <w:noProof/>
        </w:rPr>
        <w:fldChar w:fldCharType="end"/>
      </w:r>
      <w:r>
        <w:t xml:space="preserve"> System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537"/>
      </w:tblGrid>
      <w:tr w:rsidR="00786AE7" w:rsidRPr="008475AA" w14:paraId="1F5753F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016016D9" w14:textId="77777777" w:rsidR="00786AE7" w:rsidRPr="00E954A1" w:rsidRDefault="00786AE7" w:rsidP="002E08A0">
            <w:pPr>
              <w:pStyle w:val="BodyText"/>
              <w:rPr>
                <w:b/>
              </w:rPr>
            </w:pPr>
            <w:proofErr w:type="spellStart"/>
            <w:r w:rsidRPr="00E954A1">
              <w:rPr>
                <w:b/>
              </w:rPr>
              <w:t>Name</w:t>
            </w:r>
            <w:proofErr w:type="spellEnd"/>
          </w:p>
        </w:tc>
        <w:tc>
          <w:tcPr>
            <w:tcW w:w="7537" w:type="dxa"/>
          </w:tcPr>
          <w:p w14:paraId="5E59351C" w14:textId="0D4E3E66" w:rsidR="00786AE7" w:rsidRPr="00E0702C" w:rsidRDefault="006C7C91" w:rsidP="002E08A0">
            <w:pPr>
              <w:pStyle w:val="BodyText"/>
            </w:pPr>
            <w:proofErr w:type="spellStart"/>
            <w:r>
              <w:t>DataManager</w:t>
            </w:r>
            <w:proofErr w:type="spellEnd"/>
            <w:r w:rsidR="00786AE7">
              <w:t xml:space="preserve"> System</w:t>
            </w:r>
          </w:p>
        </w:tc>
      </w:tr>
      <w:tr w:rsidR="00786AE7" w:rsidRPr="003D2E61" w14:paraId="2E4A480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743C0AD5" w14:textId="77777777" w:rsidR="00786AE7" w:rsidRPr="00E954A1" w:rsidRDefault="00786AE7" w:rsidP="002E08A0">
            <w:pPr>
              <w:pStyle w:val="BodyText"/>
              <w:rPr>
                <w:b/>
              </w:rPr>
            </w:pPr>
            <w:proofErr w:type="spellStart"/>
            <w:r w:rsidRPr="00E954A1">
              <w:rPr>
                <w:b/>
              </w:rPr>
              <w:t>Owner</w:t>
            </w:r>
            <w:proofErr w:type="spellEnd"/>
          </w:p>
        </w:tc>
        <w:tc>
          <w:tcPr>
            <w:tcW w:w="7537" w:type="dxa"/>
          </w:tcPr>
          <w:p w14:paraId="3E7875C1" w14:textId="07026361" w:rsidR="00786AE7" w:rsidRPr="002B5E01" w:rsidRDefault="006C7C91" w:rsidP="002E08A0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Jens Eliasson</w:t>
            </w:r>
            <w:r w:rsidR="00623BEB" w:rsidRPr="002B5E01">
              <w:rPr>
                <w:lang w:val="en-US"/>
              </w:rPr>
              <w:t xml:space="preserve">, </w:t>
            </w:r>
            <w:r>
              <w:rPr>
                <w:lang w:val="en-US"/>
              </w:rPr>
              <w:t>jens.eliasson</w:t>
            </w:r>
            <w:r w:rsidR="00786AE7" w:rsidRPr="002B5E01">
              <w:rPr>
                <w:lang w:val="en-US"/>
              </w:rPr>
              <w:t>@</w:t>
            </w:r>
            <w:r>
              <w:rPr>
                <w:lang w:val="en-US"/>
              </w:rPr>
              <w:t>ltu.se</w:t>
            </w:r>
          </w:p>
        </w:tc>
      </w:tr>
    </w:tbl>
    <w:p w14:paraId="72B90E80" w14:textId="77777777" w:rsidR="00786AE7" w:rsidRPr="008475AA" w:rsidRDefault="00786AE7" w:rsidP="00786AE7">
      <w:pPr>
        <w:pStyle w:val="BodyText"/>
        <w:rPr>
          <w:lang w:val="en-US"/>
        </w:rPr>
      </w:pPr>
    </w:p>
    <w:p w14:paraId="4041C81A" w14:textId="01AB36A4" w:rsidR="003D47C8" w:rsidRPr="002B5E01" w:rsidRDefault="002501A4" w:rsidP="00D412F3">
      <w:pPr>
        <w:pStyle w:val="BodyText"/>
        <w:rPr>
          <w:lang w:val="en-US"/>
        </w:rPr>
      </w:pPr>
      <w:r w:rsidRPr="002B5E01">
        <w:rPr>
          <w:lang w:val="en-US"/>
        </w:rPr>
        <w:t>This System provides two Services:</w:t>
      </w:r>
    </w:p>
    <w:p w14:paraId="7320E822" w14:textId="32DD0D2C" w:rsidR="002501A4" w:rsidRDefault="006C7C91" w:rsidP="002501A4">
      <w:pPr>
        <w:pStyle w:val="BodyText"/>
        <w:numPr>
          <w:ilvl w:val="0"/>
          <w:numId w:val="7"/>
        </w:numPr>
      </w:pPr>
      <w:r>
        <w:t>Historian</w:t>
      </w:r>
      <w:r w:rsidR="007E7B9F">
        <w:t xml:space="preserve"> (</w:t>
      </w:r>
      <w:r>
        <w:t>HS</w:t>
      </w:r>
      <w:r w:rsidR="007E7B9F">
        <w:t>)</w:t>
      </w:r>
    </w:p>
    <w:p w14:paraId="147493B4" w14:textId="28029FA6" w:rsidR="002501A4" w:rsidRDefault="006C7C91" w:rsidP="002501A4">
      <w:pPr>
        <w:pStyle w:val="BodyText"/>
        <w:numPr>
          <w:ilvl w:val="0"/>
          <w:numId w:val="7"/>
        </w:numPr>
      </w:pPr>
      <w:r>
        <w:t>Proxy</w:t>
      </w:r>
      <w:r w:rsidR="007E7B9F">
        <w:t xml:space="preserve"> (</w:t>
      </w:r>
      <w:r>
        <w:t>PS</w:t>
      </w:r>
      <w:r w:rsidR="007E7B9F">
        <w:t>)</w:t>
      </w:r>
    </w:p>
    <w:p w14:paraId="350017E6" w14:textId="07B358CF" w:rsidR="00FC095D" w:rsidRPr="002B5E01" w:rsidRDefault="00FC095D" w:rsidP="00D412F3">
      <w:pPr>
        <w:pStyle w:val="BodyText"/>
        <w:rPr>
          <w:lang w:val="en-US"/>
        </w:rPr>
      </w:pPr>
    </w:p>
    <w:p w14:paraId="79463384" w14:textId="79727DC9" w:rsidR="00FC095D" w:rsidRPr="00FF616B" w:rsidRDefault="00FC095D" w:rsidP="00D412F3">
      <w:pPr>
        <w:pStyle w:val="BodyText"/>
        <w:rPr>
          <w:color w:val="FF0000"/>
          <w:lang w:val="en-US"/>
        </w:rPr>
      </w:pPr>
      <w:r w:rsidRPr="002B5E01">
        <w:rPr>
          <w:lang w:val="en-US"/>
        </w:rPr>
        <w:t>The first</w:t>
      </w:r>
      <w:r w:rsidR="006C7C91">
        <w:rPr>
          <w:lang w:val="en-US"/>
        </w:rPr>
        <w:t xml:space="preserve"> serv</w:t>
      </w:r>
      <w:r w:rsidR="0058743C">
        <w:rPr>
          <w:lang w:val="en-US"/>
        </w:rPr>
        <w:t>i</w:t>
      </w:r>
      <w:r w:rsidR="006C7C91">
        <w:rPr>
          <w:lang w:val="en-US"/>
        </w:rPr>
        <w:t>ce</w:t>
      </w:r>
      <w:r w:rsidRPr="002B5E01">
        <w:rPr>
          <w:lang w:val="en-US"/>
        </w:rPr>
        <w:t xml:space="preserve"> is the </w:t>
      </w:r>
      <w:r w:rsidR="006C7C91">
        <w:rPr>
          <w:lang w:val="en-US"/>
        </w:rPr>
        <w:t>Historian Service</w:t>
      </w:r>
      <w:r w:rsidRPr="002B5E01">
        <w:rPr>
          <w:lang w:val="en-US"/>
        </w:rPr>
        <w:t xml:space="preserve"> (</w:t>
      </w:r>
      <w:r w:rsidR="006C7C91">
        <w:rPr>
          <w:lang w:val="en-US"/>
        </w:rPr>
        <w:t>HS</w:t>
      </w:r>
      <w:r w:rsidRPr="002B5E01">
        <w:rPr>
          <w:lang w:val="en-US"/>
        </w:rPr>
        <w:t xml:space="preserve">), </w:t>
      </w:r>
      <w:r w:rsidR="00C34AD7">
        <w:rPr>
          <w:lang w:val="en-US"/>
        </w:rPr>
        <w:t xml:space="preserve">which provides features for storing and retrieving sensor </w:t>
      </w:r>
      <w:r w:rsidR="00C34AD7" w:rsidRPr="00F37E5F">
        <w:rPr>
          <w:lang w:val="en-US"/>
        </w:rPr>
        <w:t xml:space="preserve">data and generic files. </w:t>
      </w:r>
      <w:r w:rsidRPr="00F37E5F">
        <w:rPr>
          <w:lang w:val="en-US"/>
        </w:rPr>
        <w:t xml:space="preserve">The second </w:t>
      </w:r>
      <w:r w:rsidR="00C34AD7" w:rsidRPr="00F37E5F">
        <w:rPr>
          <w:lang w:val="en-US"/>
        </w:rPr>
        <w:t xml:space="preserve">service </w:t>
      </w:r>
      <w:r w:rsidRPr="00F37E5F">
        <w:rPr>
          <w:lang w:val="en-US"/>
        </w:rPr>
        <w:t xml:space="preserve">is the </w:t>
      </w:r>
      <w:r w:rsidR="006C7C91" w:rsidRPr="00F37E5F">
        <w:rPr>
          <w:lang w:val="en-US"/>
        </w:rPr>
        <w:t>Proxy Service</w:t>
      </w:r>
      <w:r w:rsidRPr="00F37E5F">
        <w:rPr>
          <w:lang w:val="en-US"/>
        </w:rPr>
        <w:t xml:space="preserve"> (</w:t>
      </w:r>
      <w:r w:rsidR="006C7C91" w:rsidRPr="00F37E5F">
        <w:rPr>
          <w:lang w:val="en-US"/>
        </w:rPr>
        <w:t>PS</w:t>
      </w:r>
      <w:r w:rsidRPr="00F37E5F">
        <w:rPr>
          <w:lang w:val="en-US"/>
        </w:rPr>
        <w:t xml:space="preserve">), </w:t>
      </w:r>
      <w:r w:rsidR="00C34AD7" w:rsidRPr="00F37E5F">
        <w:rPr>
          <w:lang w:val="en-US"/>
        </w:rPr>
        <w:t xml:space="preserve">which provides features for mailbox-like behavior where low-power, e.g. sleepy devices, systems can push messages to during short periods </w:t>
      </w:r>
      <w:r w:rsidR="003D2E61">
        <w:rPr>
          <w:lang w:val="en-US"/>
        </w:rPr>
        <w:t xml:space="preserve">of online </w:t>
      </w:r>
      <w:r w:rsidR="00C34AD7" w:rsidRPr="00F37E5F">
        <w:rPr>
          <w:lang w:val="en-US"/>
        </w:rPr>
        <w:t xml:space="preserve">time. Clients can </w:t>
      </w:r>
      <w:r w:rsidR="00F37E5F" w:rsidRPr="00F37E5F">
        <w:rPr>
          <w:lang w:val="en-US"/>
        </w:rPr>
        <w:t>afterwards fetch these messages at any time.</w:t>
      </w:r>
      <w:r w:rsidR="001F4F5D">
        <w:rPr>
          <w:lang w:val="en-US"/>
        </w:rPr>
        <w:t xml:space="preserve"> More information is av</w:t>
      </w:r>
      <w:r w:rsidR="0085768B">
        <w:rPr>
          <w:lang w:val="en-US"/>
        </w:rPr>
        <w:t>ailable in [</w:t>
      </w:r>
      <w:r w:rsidR="0085768B">
        <w:rPr>
          <w:lang w:val="en-US"/>
        </w:rPr>
        <w:fldChar w:fldCharType="begin"/>
      </w:r>
      <w:r w:rsidR="0085768B">
        <w:rPr>
          <w:lang w:val="en-US"/>
        </w:rPr>
        <w:instrText xml:space="preserve"> REF _Ref528591698 \r \h </w:instrText>
      </w:r>
      <w:r w:rsidR="0085768B">
        <w:rPr>
          <w:lang w:val="en-US"/>
        </w:rPr>
      </w:r>
      <w:r w:rsidR="0085768B">
        <w:rPr>
          <w:lang w:val="en-US"/>
        </w:rPr>
        <w:fldChar w:fldCharType="separate"/>
      </w:r>
      <w:r w:rsidR="0085768B">
        <w:rPr>
          <w:lang w:val="en-US"/>
        </w:rPr>
        <w:t>1</w:t>
      </w:r>
      <w:r w:rsidR="0085768B">
        <w:rPr>
          <w:lang w:val="en-US"/>
        </w:rPr>
        <w:fldChar w:fldCharType="end"/>
      </w:r>
      <w:r w:rsidR="0085768B">
        <w:rPr>
          <w:lang w:val="en-US"/>
        </w:rPr>
        <w:t>].</w:t>
      </w:r>
    </w:p>
    <w:p w14:paraId="077B7D14" w14:textId="77777777" w:rsidR="001B6EFF" w:rsidRPr="00FF616B" w:rsidRDefault="001B6EFF">
      <w:pPr>
        <w:rPr>
          <w:color w:val="FF0000"/>
          <w:lang w:val="en-US"/>
        </w:rPr>
      </w:pPr>
    </w:p>
    <w:p w14:paraId="22DDB7C6" w14:textId="32786888" w:rsidR="00786AE7" w:rsidRPr="002B5E01" w:rsidRDefault="00786AE7">
      <w:pPr>
        <w:rPr>
          <w:lang w:val="en-US"/>
        </w:rPr>
      </w:pPr>
      <w:r w:rsidRPr="002B5E01">
        <w:rPr>
          <w:lang w:val="en-US"/>
        </w:rPr>
        <w:br w:type="page"/>
      </w:r>
    </w:p>
    <w:p w14:paraId="012048DD" w14:textId="77777777" w:rsidR="00855877" w:rsidRDefault="00855877" w:rsidP="00855877">
      <w:pPr>
        <w:pStyle w:val="Title"/>
        <w:spacing w:before="600"/>
      </w:pPr>
      <w:bookmarkStart w:id="0" w:name="_Toc375649365"/>
      <w:proofErr w:type="spellStart"/>
      <w:r>
        <w:lastRenderedPageBreak/>
        <w:t>Use-cases</w:t>
      </w:r>
      <w:bookmarkEnd w:id="0"/>
      <w:proofErr w:type="spellEnd"/>
      <w:r>
        <w:t xml:space="preserve"> </w:t>
      </w:r>
    </w:p>
    <w:p w14:paraId="6EDDC302" w14:textId="37695D45" w:rsidR="00EF3F02" w:rsidRDefault="00EF3F02" w:rsidP="00EF3F02">
      <w:pPr>
        <w:pStyle w:val="BodyText"/>
        <w:rPr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7"/>
      </w:tblGrid>
      <w:tr w:rsidR="00786AE7" w:rsidRPr="003D2E61" w14:paraId="417DF44C" w14:textId="77777777" w:rsidTr="002E08A0">
        <w:tc>
          <w:tcPr>
            <w:tcW w:w="8997" w:type="dxa"/>
          </w:tcPr>
          <w:p w14:paraId="035726F3" w14:textId="77777777" w:rsidR="00786AE7" w:rsidRPr="006411A6" w:rsidRDefault="00786AE7" w:rsidP="002E08A0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786AE7" w:rsidRPr="00A963DB" w14:paraId="7E1A4BF1" w14:textId="77777777" w:rsidTr="002E08A0">
        <w:tc>
          <w:tcPr>
            <w:tcW w:w="8997" w:type="dxa"/>
          </w:tcPr>
          <w:p w14:paraId="1811CE0B" w14:textId="04BDAA06" w:rsidR="00786AE7" w:rsidRPr="00A963DB" w:rsidRDefault="00786AE7" w:rsidP="002E08A0">
            <w:pPr>
              <w:spacing w:after="120"/>
            </w:pPr>
            <w:r w:rsidRPr="006411A6">
              <w:rPr>
                <w:b/>
              </w:rPr>
              <w:t>ID</w:t>
            </w:r>
            <w:r>
              <w:t xml:space="preserve">: </w:t>
            </w:r>
            <w:r w:rsidR="00D26431">
              <w:t>PS</w:t>
            </w:r>
            <w:r>
              <w:t>-1</w:t>
            </w:r>
          </w:p>
        </w:tc>
      </w:tr>
      <w:tr w:rsidR="00786AE7" w:rsidRPr="003D2E61" w14:paraId="73CE7DC1" w14:textId="77777777" w:rsidTr="002E08A0">
        <w:tc>
          <w:tcPr>
            <w:tcW w:w="8997" w:type="dxa"/>
          </w:tcPr>
          <w:p w14:paraId="51E0557C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14:paraId="263C567B" w14:textId="1DBCAEB3" w:rsidR="00786AE7" w:rsidRPr="006411A6" w:rsidRDefault="00786AE7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D26431">
              <w:rPr>
                <w:lang w:val="en-US"/>
              </w:rPr>
              <w:t>Proxy service</w:t>
            </w:r>
            <w:r>
              <w:rPr>
                <w:lang w:val="en-US"/>
              </w:rPr>
              <w:t xml:space="preserve"> is </w:t>
            </w:r>
            <w:r w:rsidR="00D26431">
              <w:rPr>
                <w:lang w:val="en-US"/>
              </w:rPr>
              <w:t>used to cache data for a low-power IoT device during times of offline.</w:t>
            </w:r>
          </w:p>
        </w:tc>
      </w:tr>
      <w:tr w:rsidR="00786AE7" w:rsidRPr="003D2E61" w14:paraId="18E2C45E" w14:textId="77777777" w:rsidTr="002E08A0">
        <w:tc>
          <w:tcPr>
            <w:tcW w:w="8997" w:type="dxa"/>
          </w:tcPr>
          <w:p w14:paraId="53BB437B" w14:textId="77777777" w:rsidR="00786AE7" w:rsidRPr="008475AA" w:rsidRDefault="00786AE7" w:rsidP="002E08A0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5A6B51">
              <w:rPr>
                <w:lang w:val="en-US"/>
              </w:rPr>
              <w:t>:</w:t>
            </w:r>
          </w:p>
          <w:p w14:paraId="5218B4F4" w14:textId="22E16529" w:rsidR="00786AE7" w:rsidRPr="008475AA" w:rsidRDefault="00113C46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Low-power (sleepy) device</w:t>
            </w:r>
            <w:r w:rsidR="00C21AD1">
              <w:rPr>
                <w:lang w:val="en-US"/>
              </w:rPr>
              <w:t xml:space="preserve"> (System)</w:t>
            </w:r>
            <w:r>
              <w:rPr>
                <w:lang w:val="en-US"/>
              </w:rPr>
              <w:t>, a Proxy service and a client.</w:t>
            </w:r>
          </w:p>
        </w:tc>
      </w:tr>
      <w:tr w:rsidR="00786AE7" w:rsidRPr="00EF5733" w14:paraId="3A0E10A1" w14:textId="77777777" w:rsidTr="002E08A0">
        <w:tc>
          <w:tcPr>
            <w:tcW w:w="8997" w:type="dxa"/>
          </w:tcPr>
          <w:p w14:paraId="4E9407D0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14:paraId="1FFCA336" w14:textId="67B8470D" w:rsidR="00786AE7" w:rsidRPr="006411A6" w:rsidRDefault="00EF5733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86AE7" w:rsidRPr="003D2E61" w14:paraId="43B2CD68" w14:textId="77777777" w:rsidTr="002E08A0">
        <w:tc>
          <w:tcPr>
            <w:tcW w:w="8997" w:type="dxa"/>
          </w:tcPr>
          <w:p w14:paraId="22319B87" w14:textId="77777777" w:rsidR="00786AE7" w:rsidRDefault="00786AE7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Preconditions</w:t>
            </w:r>
            <w:r w:rsidRPr="005A6B51">
              <w:rPr>
                <w:lang w:val="en-US"/>
              </w:rPr>
              <w:t>:</w:t>
            </w:r>
          </w:p>
          <w:p w14:paraId="5BA42881" w14:textId="0A3EAF38" w:rsidR="00786AE7" w:rsidRPr="008475AA" w:rsidRDefault="00EF5733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Arrowhead Core services such as </w:t>
            </w:r>
            <w:proofErr w:type="spellStart"/>
            <w:r>
              <w:rPr>
                <w:lang w:val="en-US"/>
              </w:rPr>
              <w:t>ServiceRegistry</w:t>
            </w:r>
            <w:proofErr w:type="spellEnd"/>
            <w:r>
              <w:rPr>
                <w:lang w:val="en-US"/>
              </w:rPr>
              <w:t>, Authorization and Orchestration must be started</w:t>
            </w:r>
          </w:p>
        </w:tc>
      </w:tr>
      <w:tr w:rsidR="00786AE7" w:rsidRPr="003D2E61" w14:paraId="138861E0" w14:textId="77777777" w:rsidTr="002E08A0">
        <w:tc>
          <w:tcPr>
            <w:tcW w:w="8997" w:type="dxa"/>
          </w:tcPr>
          <w:p w14:paraId="3D7EE1E1" w14:textId="77777777" w:rsidR="00786AE7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14:paraId="35165A8E" w14:textId="2ADDEAFA" w:rsidR="00786AE7" w:rsidRPr="00786AE7" w:rsidRDefault="00C21AD1" w:rsidP="00786AE7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sleepy client creates a dynamic endpoint at the Proxy service</w:t>
            </w:r>
            <w:r w:rsidR="00786AE7">
              <w:rPr>
                <w:lang w:val="en-US"/>
              </w:rPr>
              <w:t>.</w:t>
            </w:r>
          </w:p>
          <w:p w14:paraId="742BC0D9" w14:textId="4404F726" w:rsidR="00786AE7" w:rsidRDefault="006E6D33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sleepy client then pushes messages to the newly created endpoint.</w:t>
            </w:r>
          </w:p>
          <w:p w14:paraId="602E145A" w14:textId="24FBE220" w:rsidR="00786AE7" w:rsidRDefault="006E6D33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Consuming systems can fetch the last message from the dynamic endpoint</w:t>
            </w:r>
          </w:p>
          <w:p w14:paraId="05CC8EA1" w14:textId="26E918D4" w:rsidR="00786AE7" w:rsidRPr="00786AE7" w:rsidRDefault="006E6D33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When the sleepy device is done, it can delete the endpoint to inform consumers that no more data will be available.</w:t>
            </w:r>
          </w:p>
        </w:tc>
      </w:tr>
      <w:tr w:rsidR="00786AE7" w:rsidRPr="00FF616B" w14:paraId="51036F9A" w14:textId="77777777" w:rsidTr="002E08A0">
        <w:tc>
          <w:tcPr>
            <w:tcW w:w="8997" w:type="dxa"/>
          </w:tcPr>
          <w:p w14:paraId="721F885E" w14:textId="77777777" w:rsidR="00786AE7" w:rsidRPr="008475AA" w:rsidRDefault="00786AE7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Postconditions</w:t>
            </w:r>
            <w:r w:rsidRPr="005A6B51">
              <w:rPr>
                <w:lang w:val="en-US"/>
              </w:rPr>
              <w:t>:</w:t>
            </w:r>
          </w:p>
          <w:p w14:paraId="3EBF6E9E" w14:textId="787D740B" w:rsidR="00786AE7" w:rsidRPr="008475AA" w:rsidRDefault="00065DCC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86AE7" w:rsidRPr="003D2E61" w14:paraId="621C50E3" w14:textId="77777777" w:rsidTr="002E08A0">
        <w:tc>
          <w:tcPr>
            <w:tcW w:w="8997" w:type="dxa"/>
          </w:tcPr>
          <w:p w14:paraId="0BDD365F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14:paraId="407BA2AB" w14:textId="14D957BB" w:rsidR="00786AE7" w:rsidRPr="006411A6" w:rsidRDefault="004F7189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Historian service can also be used for the same purpose, albeit with higher overhead and latency.</w:t>
            </w:r>
          </w:p>
        </w:tc>
      </w:tr>
    </w:tbl>
    <w:p w14:paraId="1B85232C" w14:textId="3A4D30F8" w:rsidR="0096189B" w:rsidRDefault="0096189B" w:rsidP="00EF3F02">
      <w:pPr>
        <w:pStyle w:val="BodyText"/>
        <w:rPr>
          <w:lang w:val="en-US" w:eastAsia="en-US"/>
        </w:rPr>
      </w:pPr>
    </w:p>
    <w:p w14:paraId="3E5C79A1" w14:textId="77777777" w:rsidR="0096189B" w:rsidRDefault="0096189B">
      <w:pPr>
        <w:rPr>
          <w:lang w:val="en-US" w:eastAsia="en-US"/>
        </w:rPr>
      </w:pPr>
      <w:r>
        <w:rPr>
          <w:lang w:val="en-US" w:eastAsia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7"/>
      </w:tblGrid>
      <w:tr w:rsidR="0096189B" w:rsidRPr="003D2E61" w14:paraId="2299CA5B" w14:textId="77777777" w:rsidTr="002E08A0">
        <w:tc>
          <w:tcPr>
            <w:tcW w:w="8997" w:type="dxa"/>
          </w:tcPr>
          <w:p w14:paraId="3A246DEC" w14:textId="77777777" w:rsidR="0096189B" w:rsidRPr="006411A6" w:rsidRDefault="0096189B" w:rsidP="002E08A0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96189B" w:rsidRPr="00A963DB" w14:paraId="4B6E825E" w14:textId="77777777" w:rsidTr="002E08A0">
        <w:tc>
          <w:tcPr>
            <w:tcW w:w="8997" w:type="dxa"/>
          </w:tcPr>
          <w:p w14:paraId="00F4D3D0" w14:textId="17DD3D02" w:rsidR="0096189B" w:rsidRPr="00A963DB" w:rsidRDefault="0096189B" w:rsidP="002E08A0">
            <w:pPr>
              <w:spacing w:after="120"/>
            </w:pPr>
            <w:r w:rsidRPr="006411A6">
              <w:rPr>
                <w:b/>
              </w:rPr>
              <w:t>ID</w:t>
            </w:r>
            <w:r>
              <w:t xml:space="preserve">: </w:t>
            </w:r>
            <w:r w:rsidR="00B648D9">
              <w:t>HS-1</w:t>
            </w:r>
          </w:p>
        </w:tc>
      </w:tr>
      <w:tr w:rsidR="0096189B" w:rsidRPr="003D2E61" w14:paraId="7A681C12" w14:textId="77777777" w:rsidTr="002E08A0">
        <w:tc>
          <w:tcPr>
            <w:tcW w:w="8997" w:type="dxa"/>
          </w:tcPr>
          <w:p w14:paraId="698C25A4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14:paraId="408CF38C" w14:textId="2E8FD2B5" w:rsidR="0096189B" w:rsidRPr="006411A6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B648D9">
              <w:rPr>
                <w:lang w:val="en-US"/>
              </w:rPr>
              <w:t>Historian service is used to</w:t>
            </w:r>
            <w:r>
              <w:rPr>
                <w:lang w:val="en-US"/>
              </w:rPr>
              <w:t xml:space="preserve"> </w:t>
            </w:r>
            <w:r w:rsidR="00FA70E8">
              <w:rPr>
                <w:lang w:val="en-US"/>
              </w:rPr>
              <w:t>store data from an Arrowhead sensor system (producer).</w:t>
            </w:r>
          </w:p>
        </w:tc>
      </w:tr>
      <w:tr w:rsidR="0096189B" w:rsidRPr="00FA70E8" w14:paraId="58E30EFB" w14:textId="77777777" w:rsidTr="002E08A0">
        <w:tc>
          <w:tcPr>
            <w:tcW w:w="8997" w:type="dxa"/>
          </w:tcPr>
          <w:p w14:paraId="0709D30E" w14:textId="77777777" w:rsidR="0096189B" w:rsidRPr="008475AA" w:rsidRDefault="0096189B" w:rsidP="002E08A0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5A6B51">
              <w:rPr>
                <w:lang w:val="en-US"/>
              </w:rPr>
              <w:t>:</w:t>
            </w:r>
          </w:p>
          <w:p w14:paraId="1EF284F3" w14:textId="7E534AA5" w:rsidR="0096189B" w:rsidRPr="008475AA" w:rsidRDefault="00FA70E8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An Arrowhead sensor, the </w:t>
            </w:r>
            <w:proofErr w:type="spellStart"/>
            <w:r>
              <w:rPr>
                <w:lang w:val="en-US"/>
              </w:rPr>
              <w:t>DataManager</w:t>
            </w:r>
            <w:proofErr w:type="spellEnd"/>
          </w:p>
        </w:tc>
      </w:tr>
      <w:tr w:rsidR="0096189B" w:rsidRPr="003D2E61" w14:paraId="2C86C4DE" w14:textId="77777777" w:rsidTr="002E08A0">
        <w:tc>
          <w:tcPr>
            <w:tcW w:w="8997" w:type="dxa"/>
          </w:tcPr>
          <w:p w14:paraId="19C28F93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14:paraId="580AAC74" w14:textId="47EC53C8" w:rsidR="0096189B" w:rsidRPr="006411A6" w:rsidRDefault="0051415C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Sensor data consuming system</w:t>
            </w:r>
          </w:p>
        </w:tc>
      </w:tr>
      <w:tr w:rsidR="0096189B" w:rsidRPr="003D2E61" w14:paraId="13B1CE62" w14:textId="77777777" w:rsidTr="002E08A0">
        <w:tc>
          <w:tcPr>
            <w:tcW w:w="8997" w:type="dxa"/>
          </w:tcPr>
          <w:p w14:paraId="493B539C" w14:textId="77777777" w:rsidR="0096189B" w:rsidRDefault="0096189B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Preconditions</w:t>
            </w:r>
            <w:r w:rsidRPr="005A6B51">
              <w:rPr>
                <w:lang w:val="en-US"/>
              </w:rPr>
              <w:t>:</w:t>
            </w:r>
          </w:p>
          <w:p w14:paraId="04037525" w14:textId="18BEA63B" w:rsidR="0096189B" w:rsidRPr="008475AA" w:rsidRDefault="00FA70E8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Core services are available for security, service registry and orchestration.</w:t>
            </w:r>
            <w:r w:rsidR="0096189B">
              <w:rPr>
                <w:lang w:val="en-US"/>
              </w:rPr>
              <w:t xml:space="preserve"> </w:t>
            </w:r>
          </w:p>
        </w:tc>
      </w:tr>
      <w:tr w:rsidR="0096189B" w:rsidRPr="003D2E61" w14:paraId="045C1F0D" w14:textId="77777777" w:rsidTr="002E08A0">
        <w:tc>
          <w:tcPr>
            <w:tcW w:w="8997" w:type="dxa"/>
          </w:tcPr>
          <w:p w14:paraId="27473316" w14:textId="77777777" w:rsidR="0096189B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14:paraId="717F9048" w14:textId="40433163" w:rsidR="0096189B" w:rsidRPr="00786AE7" w:rsidRDefault="0096189B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51415C">
              <w:rPr>
                <w:lang w:val="en-US"/>
              </w:rPr>
              <w:t>sensor system</w:t>
            </w:r>
            <w:r>
              <w:rPr>
                <w:lang w:val="en-US"/>
              </w:rPr>
              <w:t xml:space="preserve"> </w:t>
            </w:r>
            <w:r w:rsidR="0051415C">
              <w:rPr>
                <w:lang w:val="en-US"/>
              </w:rPr>
              <w:t xml:space="preserve">pushes data to the </w:t>
            </w:r>
            <w:proofErr w:type="spellStart"/>
            <w:r w:rsidR="0051415C">
              <w:rPr>
                <w:lang w:val="en-US"/>
              </w:rPr>
              <w:t>DataManager</w:t>
            </w:r>
            <w:proofErr w:type="spellEnd"/>
            <w:r w:rsidR="0051415C">
              <w:rPr>
                <w:lang w:val="en-US"/>
              </w:rPr>
              <w:t xml:space="preserve"> using the Historian service at regular or intervals, or when events occur</w:t>
            </w:r>
          </w:p>
          <w:p w14:paraId="361FFDE6" w14:textId="3AC552F2" w:rsidR="00E06A08" w:rsidRPr="00786AE7" w:rsidRDefault="0051415C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consuming system fetches data</w:t>
            </w:r>
            <w:r w:rsidR="009C2AD2">
              <w:rPr>
                <w:lang w:val="en-US"/>
              </w:rPr>
              <w:t xml:space="preserve"> using the database capabilities of the Historian the guarantee that no messages are lost.</w:t>
            </w:r>
          </w:p>
        </w:tc>
      </w:tr>
      <w:tr w:rsidR="0096189B" w:rsidRPr="008475AA" w14:paraId="2309ED91" w14:textId="77777777" w:rsidTr="002E08A0">
        <w:tc>
          <w:tcPr>
            <w:tcW w:w="8997" w:type="dxa"/>
          </w:tcPr>
          <w:p w14:paraId="5D1FD591" w14:textId="77777777" w:rsidR="0096189B" w:rsidRPr="008475AA" w:rsidRDefault="0096189B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Postconditions</w:t>
            </w:r>
            <w:r w:rsidRPr="005A6B51">
              <w:rPr>
                <w:lang w:val="en-US"/>
              </w:rPr>
              <w:t>:</w:t>
            </w:r>
          </w:p>
          <w:p w14:paraId="2950FD16" w14:textId="6DFD7409" w:rsidR="0096189B" w:rsidRPr="008475AA" w:rsidRDefault="00E60AF2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96189B" w:rsidRPr="00C5078F" w14:paraId="5E29D3BB" w14:textId="77777777" w:rsidTr="002E08A0">
        <w:tc>
          <w:tcPr>
            <w:tcW w:w="8997" w:type="dxa"/>
          </w:tcPr>
          <w:p w14:paraId="4EEB8C79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14:paraId="3D78CBA8" w14:textId="1EFB5309" w:rsidR="0096189B" w:rsidRPr="006411A6" w:rsidRDefault="00E60AF2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Proxy could be used, however since the proxy only stores one message data can be lost of the consumers do to fetch fast enough.</w:t>
            </w:r>
          </w:p>
        </w:tc>
      </w:tr>
    </w:tbl>
    <w:p w14:paraId="1889C425" w14:textId="77777777" w:rsidR="007E7B9F" w:rsidRDefault="007E7B9F" w:rsidP="00EF3F02">
      <w:pPr>
        <w:pStyle w:val="BodyText"/>
        <w:rPr>
          <w:lang w:val="en-US" w:eastAsia="en-US"/>
        </w:rPr>
        <w:sectPr w:rsidR="007E7B9F" w:rsidSect="00945E96">
          <w:headerReference w:type="default" r:id="rId10"/>
          <w:footerReference w:type="default" r:id="rId11"/>
          <w:pgSz w:w="11900" w:h="16840"/>
          <w:pgMar w:top="2552" w:right="1134" w:bottom="1418" w:left="1985" w:header="601" w:footer="709" w:gutter="0"/>
          <w:cols w:space="708"/>
          <w:docGrid w:linePitch="360"/>
        </w:sectPr>
      </w:pPr>
      <w:bookmarkStart w:id="1" w:name="_GoBack"/>
      <w:bookmarkEnd w:id="1"/>
    </w:p>
    <w:p w14:paraId="487F9529" w14:textId="1EA4B641" w:rsidR="007E7B9F" w:rsidRDefault="007E7B9F" w:rsidP="00EF3F02">
      <w:pPr>
        <w:pStyle w:val="BodyText"/>
      </w:pPr>
    </w:p>
    <w:p w14:paraId="2E1B657C" w14:textId="3B79C997" w:rsidR="00855877" w:rsidRPr="0041576F" w:rsidRDefault="00855877" w:rsidP="00855877">
      <w:pPr>
        <w:pStyle w:val="Title"/>
        <w:spacing w:before="600"/>
      </w:pPr>
      <w:bookmarkStart w:id="2" w:name="_Toc375649367"/>
      <w:proofErr w:type="spellStart"/>
      <w:r>
        <w:t>Application</w:t>
      </w:r>
      <w:proofErr w:type="spellEnd"/>
      <w:r>
        <w:t xml:space="preserve"> services</w:t>
      </w:r>
      <w:bookmarkEnd w:id="2"/>
    </w:p>
    <w:p w14:paraId="67E73A4C" w14:textId="68A7C4CA" w:rsidR="00855877" w:rsidRDefault="00855877" w:rsidP="00855877">
      <w:pPr>
        <w:pStyle w:val="Heading1"/>
        <w:rPr>
          <w:lang w:val="en-US"/>
        </w:rPr>
      </w:pPr>
      <w:bookmarkStart w:id="3" w:name="_Toc375649368"/>
      <w:r>
        <w:rPr>
          <w:lang w:val="en-US"/>
        </w:rPr>
        <w:t>Produced Services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694"/>
      </w:tblGrid>
      <w:tr w:rsidR="00855877" w:rsidRPr="003F075E" w14:paraId="439F2434" w14:textId="77777777" w:rsidTr="004626C6">
        <w:tc>
          <w:tcPr>
            <w:tcW w:w="3227" w:type="dxa"/>
            <w:shd w:val="clear" w:color="auto" w:fill="D9D9D9" w:themeFill="background1" w:themeFillShade="D9"/>
          </w:tcPr>
          <w:p w14:paraId="21D94115" w14:textId="77777777" w:rsidR="00855877" w:rsidRDefault="00855877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3F075E">
              <w:t>Service</w:t>
            </w:r>
          </w:p>
        </w:tc>
        <w:tc>
          <w:tcPr>
            <w:tcW w:w="5694" w:type="dxa"/>
            <w:shd w:val="clear" w:color="auto" w:fill="D9D9D9" w:themeFill="background1" w:themeFillShade="D9"/>
          </w:tcPr>
          <w:p w14:paraId="26A28398" w14:textId="2490917B" w:rsidR="00855877" w:rsidRDefault="007E7B9F" w:rsidP="007E7B9F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proofErr w:type="spellStart"/>
            <w:r>
              <w:t>Description</w:t>
            </w:r>
            <w:proofErr w:type="spellEnd"/>
          </w:p>
        </w:tc>
      </w:tr>
      <w:tr w:rsidR="00855877" w:rsidRPr="003D2E61" w14:paraId="0A73062A" w14:textId="77777777" w:rsidTr="004626C6">
        <w:tc>
          <w:tcPr>
            <w:tcW w:w="3227" w:type="dxa"/>
          </w:tcPr>
          <w:p w14:paraId="4B3CAB64" w14:textId="4B7401C6" w:rsidR="00855877" w:rsidRDefault="005758C9" w:rsidP="00F0366D">
            <w:pPr>
              <w:pStyle w:val="BodyText"/>
              <w:jc w:val="lef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Historian</w:t>
            </w:r>
          </w:p>
        </w:tc>
        <w:tc>
          <w:tcPr>
            <w:tcW w:w="5694" w:type="dxa"/>
          </w:tcPr>
          <w:p w14:paraId="7188069F" w14:textId="2C5E1694" w:rsidR="00855877" w:rsidRPr="002B5E01" w:rsidRDefault="00752369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US"/>
              </w:rPr>
            </w:pPr>
            <w:r w:rsidRPr="00752369">
              <w:rPr>
                <w:lang w:val="en-US"/>
              </w:rPr>
              <w:t>To be used in a local cloud</w:t>
            </w:r>
          </w:p>
        </w:tc>
      </w:tr>
      <w:tr w:rsidR="00855877" w:rsidRPr="003D2E61" w14:paraId="3D8232D2" w14:textId="77777777" w:rsidTr="004626C6">
        <w:tc>
          <w:tcPr>
            <w:tcW w:w="3227" w:type="dxa"/>
          </w:tcPr>
          <w:p w14:paraId="79C02B3B" w14:textId="692FA820" w:rsidR="00855877" w:rsidRDefault="005758C9" w:rsidP="00F0366D">
            <w:pPr>
              <w:pStyle w:val="BodyText"/>
              <w:jc w:val="lef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Proxy</w:t>
            </w:r>
          </w:p>
        </w:tc>
        <w:tc>
          <w:tcPr>
            <w:tcW w:w="5694" w:type="dxa"/>
          </w:tcPr>
          <w:p w14:paraId="5C477C8E" w14:textId="33CD430F" w:rsidR="00855877" w:rsidRPr="002B5E01" w:rsidRDefault="00752369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US"/>
              </w:rPr>
            </w:pPr>
            <w:r>
              <w:rPr>
                <w:lang w:val="en-US"/>
              </w:rPr>
              <w:t>To be used in a local cloud</w:t>
            </w:r>
          </w:p>
        </w:tc>
      </w:tr>
    </w:tbl>
    <w:p w14:paraId="598B2CCF" w14:textId="5315FCEF" w:rsidR="00855877" w:rsidRPr="00C46E24" w:rsidRDefault="00855877" w:rsidP="00855877">
      <w:pPr>
        <w:pStyle w:val="Heading1"/>
        <w:rPr>
          <w:lang w:val="en-US"/>
        </w:rPr>
      </w:pPr>
      <w:bookmarkStart w:id="4" w:name="_Toc375649369"/>
      <w:r>
        <w:rPr>
          <w:lang w:val="en-US"/>
        </w:rPr>
        <w:t>Consumed Services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702"/>
      </w:tblGrid>
      <w:tr w:rsidR="00855877" w:rsidRPr="003F075E" w14:paraId="124F6BFD" w14:textId="77777777" w:rsidTr="007F58BA">
        <w:tc>
          <w:tcPr>
            <w:tcW w:w="4219" w:type="dxa"/>
            <w:shd w:val="clear" w:color="auto" w:fill="D9D9D9" w:themeFill="background1" w:themeFillShade="D9"/>
          </w:tcPr>
          <w:p w14:paraId="4B42EF6B" w14:textId="77777777" w:rsidR="00855877" w:rsidRDefault="00855877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3F075E">
              <w:t>Service</w:t>
            </w:r>
          </w:p>
        </w:tc>
        <w:tc>
          <w:tcPr>
            <w:tcW w:w="4702" w:type="dxa"/>
            <w:shd w:val="clear" w:color="auto" w:fill="D9D9D9" w:themeFill="background1" w:themeFillShade="D9"/>
          </w:tcPr>
          <w:p w14:paraId="61E7BD20" w14:textId="5C79D6B2" w:rsidR="00855877" w:rsidRDefault="005E3C0C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proofErr w:type="spellStart"/>
            <w:r>
              <w:t>Description</w:t>
            </w:r>
            <w:proofErr w:type="spellEnd"/>
          </w:p>
        </w:tc>
      </w:tr>
      <w:tr w:rsidR="00855877" w:rsidRPr="003D2E61" w14:paraId="7A8F2BD0" w14:textId="77777777" w:rsidTr="007F58BA">
        <w:tc>
          <w:tcPr>
            <w:tcW w:w="4219" w:type="dxa"/>
          </w:tcPr>
          <w:p w14:paraId="0BEE89F4" w14:textId="1148EC7F" w:rsidR="00855877" w:rsidRDefault="007E7B9F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</w:rPr>
            </w:pPr>
            <w:proofErr w:type="spellStart"/>
            <w:r>
              <w:t>Service</w:t>
            </w:r>
            <w:r w:rsidR="00752369">
              <w:t>Registry</w:t>
            </w:r>
            <w:proofErr w:type="spellEnd"/>
          </w:p>
        </w:tc>
        <w:tc>
          <w:tcPr>
            <w:tcW w:w="4702" w:type="dxa"/>
          </w:tcPr>
          <w:p w14:paraId="592EFC3A" w14:textId="6646A750" w:rsidR="00855877" w:rsidRPr="002B5E01" w:rsidRDefault="00752369" w:rsidP="004626C6">
            <w:pPr>
              <w:pStyle w:val="BodyText"/>
              <w:rPr>
                <w:rFonts w:ascii="Calibri" w:hAnsi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To publish the Historian and Proxy services</w:t>
            </w:r>
          </w:p>
        </w:tc>
      </w:tr>
      <w:tr w:rsidR="007F58BA" w:rsidRPr="003D2E61" w14:paraId="4945CAF1" w14:textId="77777777" w:rsidTr="007F58BA">
        <w:tc>
          <w:tcPr>
            <w:tcW w:w="4219" w:type="dxa"/>
          </w:tcPr>
          <w:p w14:paraId="4ADB2201" w14:textId="4744D893" w:rsidR="007F58BA" w:rsidRDefault="007F58BA" w:rsidP="004626C6">
            <w:pPr>
              <w:pStyle w:val="BodyText"/>
            </w:pPr>
            <w:proofErr w:type="spellStart"/>
            <w:r>
              <w:t>Orchestration</w:t>
            </w:r>
            <w:proofErr w:type="spellEnd"/>
          </w:p>
        </w:tc>
        <w:tc>
          <w:tcPr>
            <w:tcW w:w="4702" w:type="dxa"/>
          </w:tcPr>
          <w:p w14:paraId="53B45C4D" w14:textId="65075BD5" w:rsidR="007F58BA" w:rsidRDefault="007F58BA" w:rsidP="004626C6">
            <w:pPr>
              <w:pStyle w:val="BodyText"/>
              <w:rPr>
                <w:rFonts w:ascii="Calibri" w:hAnsi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To know which other services to interact with</w:t>
            </w:r>
            <w:r w:rsidR="00F4607C">
              <w:rPr>
                <w:rFonts w:ascii="Calibri" w:hAnsi="Calibri"/>
                <w:color w:val="000000" w:themeColor="text1"/>
                <w:lang w:val="en-US"/>
              </w:rPr>
              <w:t xml:space="preserve"> (currently none)</w:t>
            </w:r>
          </w:p>
        </w:tc>
      </w:tr>
      <w:tr w:rsidR="007F58BA" w:rsidRPr="003D2E61" w14:paraId="1FABF2F8" w14:textId="77777777" w:rsidTr="007F58BA">
        <w:tc>
          <w:tcPr>
            <w:tcW w:w="4219" w:type="dxa"/>
          </w:tcPr>
          <w:p w14:paraId="736CC2FA" w14:textId="3CD225FB" w:rsidR="007F58BA" w:rsidRDefault="007F58BA" w:rsidP="004626C6">
            <w:pPr>
              <w:pStyle w:val="BodyText"/>
            </w:pPr>
            <w:proofErr w:type="spellStart"/>
            <w:r>
              <w:t>Configuration</w:t>
            </w:r>
            <w:proofErr w:type="spellEnd"/>
          </w:p>
        </w:tc>
        <w:tc>
          <w:tcPr>
            <w:tcW w:w="4702" w:type="dxa"/>
          </w:tcPr>
          <w:p w14:paraId="2E80D659" w14:textId="6CD12208" w:rsidR="007F58BA" w:rsidRDefault="007F58BA" w:rsidP="004626C6">
            <w:pPr>
              <w:pStyle w:val="BodyText"/>
              <w:rPr>
                <w:rFonts w:ascii="Calibri" w:hAnsi="Calibri"/>
                <w:color w:val="000000" w:themeColor="text1"/>
                <w:lang w:val="en-US"/>
              </w:rPr>
            </w:pPr>
            <w:r>
              <w:rPr>
                <w:rFonts w:ascii="Calibri" w:hAnsi="Calibri"/>
                <w:color w:val="000000" w:themeColor="text1"/>
                <w:lang w:val="en-US"/>
              </w:rPr>
              <w:t>To obtain configuration parameters</w:t>
            </w:r>
            <w:r w:rsidR="00F4607C">
              <w:rPr>
                <w:rFonts w:ascii="Calibri" w:hAnsi="Calibri"/>
                <w:color w:val="000000" w:themeColor="text1"/>
                <w:lang w:val="en-US"/>
              </w:rPr>
              <w:t xml:space="preserve"> (currently none)</w:t>
            </w:r>
          </w:p>
        </w:tc>
      </w:tr>
    </w:tbl>
    <w:p w14:paraId="7EFC0FA1" w14:textId="77777777" w:rsidR="00855877" w:rsidRDefault="00855877" w:rsidP="00855877">
      <w:pPr>
        <w:pStyle w:val="Title"/>
        <w:keepNext/>
        <w:spacing w:before="600"/>
      </w:pPr>
      <w:bookmarkStart w:id="5" w:name="_Toc375649370"/>
      <w:proofErr w:type="spellStart"/>
      <w:r>
        <w:t>Security</w:t>
      </w:r>
      <w:bookmarkEnd w:id="5"/>
      <w:proofErr w:type="spellEnd"/>
      <w:r>
        <w:t xml:space="preserve"> </w:t>
      </w:r>
    </w:p>
    <w:p w14:paraId="36794CBA" w14:textId="72F63F79" w:rsidR="00AE437B" w:rsidRDefault="00AE437B" w:rsidP="00855877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DataManager</w:t>
      </w:r>
      <w:proofErr w:type="spellEnd"/>
      <w:r>
        <w:rPr>
          <w:lang w:val="en-US"/>
        </w:rPr>
        <w:t xml:space="preserve"> can run in secure or insecure mode. In insecure mode, any system can publish and fetch data to any resource. In secure mode, the communication is encrypted, only a system with a valid certificate can publish to the corresponding resource.</w:t>
      </w:r>
      <w:r w:rsidR="002177B1">
        <w:rPr>
          <w:lang w:val="en-US"/>
        </w:rPr>
        <w:t xml:space="preserve"> Details about the security is available in the documentation [</w:t>
      </w:r>
      <w:r w:rsidR="002177B1">
        <w:rPr>
          <w:lang w:val="en-US"/>
        </w:rPr>
        <w:fldChar w:fldCharType="begin"/>
      </w:r>
      <w:r w:rsidR="002177B1">
        <w:rPr>
          <w:lang w:val="en-US"/>
        </w:rPr>
        <w:instrText xml:space="preserve"> REF _Ref528591852 \r \h </w:instrText>
      </w:r>
      <w:r w:rsidR="002177B1">
        <w:rPr>
          <w:lang w:val="en-US"/>
        </w:rPr>
      </w:r>
      <w:r w:rsidR="002177B1">
        <w:rPr>
          <w:lang w:val="en-US"/>
        </w:rPr>
        <w:fldChar w:fldCharType="separate"/>
      </w:r>
      <w:r w:rsidR="002177B1">
        <w:rPr>
          <w:lang w:val="en-US"/>
        </w:rPr>
        <w:t>2</w:t>
      </w:r>
      <w:r w:rsidR="002177B1">
        <w:rPr>
          <w:lang w:val="en-US"/>
        </w:rPr>
        <w:fldChar w:fldCharType="end"/>
      </w:r>
      <w:r w:rsidR="002177B1">
        <w:rPr>
          <w:lang w:val="en-US"/>
        </w:rPr>
        <w:t>] and [</w:t>
      </w:r>
      <w:r w:rsidR="002177B1">
        <w:rPr>
          <w:lang w:val="en-US"/>
        </w:rPr>
        <w:fldChar w:fldCharType="begin"/>
      </w:r>
      <w:r w:rsidR="002177B1">
        <w:rPr>
          <w:lang w:val="en-US"/>
        </w:rPr>
        <w:instrText xml:space="preserve"> REF _Ref528591868 \r \h </w:instrText>
      </w:r>
      <w:r w:rsidR="002177B1">
        <w:rPr>
          <w:lang w:val="en-US"/>
        </w:rPr>
      </w:r>
      <w:r w:rsidR="002177B1">
        <w:rPr>
          <w:lang w:val="en-US"/>
        </w:rPr>
        <w:fldChar w:fldCharType="separate"/>
      </w:r>
      <w:r w:rsidR="002177B1">
        <w:rPr>
          <w:lang w:val="en-US"/>
        </w:rPr>
        <w:t>3</w:t>
      </w:r>
      <w:r w:rsidR="002177B1">
        <w:rPr>
          <w:lang w:val="en-US"/>
        </w:rPr>
        <w:fldChar w:fldCharType="end"/>
      </w:r>
      <w:r w:rsidR="002177B1">
        <w:rPr>
          <w:lang w:val="en-US"/>
        </w:rPr>
        <w:t>].</w:t>
      </w:r>
    </w:p>
    <w:p w14:paraId="375760AE" w14:textId="6B3614E6" w:rsidR="00855877" w:rsidRPr="002B5E01" w:rsidRDefault="00855877" w:rsidP="00855877">
      <w:pPr>
        <w:pStyle w:val="BodyText"/>
        <w:rPr>
          <w:lang w:val="en-US"/>
        </w:rPr>
      </w:pPr>
    </w:p>
    <w:p w14:paraId="1C730579" w14:textId="0D7F90E6" w:rsidR="005E3C0C" w:rsidRPr="002B5E01" w:rsidRDefault="005E3C0C" w:rsidP="00855877">
      <w:pPr>
        <w:pStyle w:val="BodyText"/>
        <w:rPr>
          <w:lang w:val="en-US"/>
        </w:rPr>
      </w:pPr>
    </w:p>
    <w:p w14:paraId="01C1E263" w14:textId="77777777" w:rsidR="005E3C0C" w:rsidRPr="002B5E01" w:rsidRDefault="005E3C0C">
      <w:pPr>
        <w:rPr>
          <w:i/>
          <w:lang w:val="en-US"/>
        </w:rPr>
      </w:pPr>
      <w:r w:rsidRPr="002B5E01">
        <w:rPr>
          <w:i/>
          <w:lang w:val="en-US"/>
        </w:rPr>
        <w:br w:type="page"/>
      </w:r>
    </w:p>
    <w:p w14:paraId="574F6629" w14:textId="1AD1B443" w:rsidR="005A55BF" w:rsidRDefault="0077691B" w:rsidP="0077691B">
      <w:pPr>
        <w:pStyle w:val="Title"/>
      </w:pPr>
      <w:r w:rsidRPr="002B5E01">
        <w:rPr>
          <w:lang w:val="en-US"/>
        </w:rPr>
        <w:lastRenderedPageBreak/>
        <w:tab/>
      </w:r>
      <w:proofErr w:type="spellStart"/>
      <w:r w:rsidR="005A55BF">
        <w:t>Internal</w:t>
      </w:r>
      <w:proofErr w:type="spellEnd"/>
      <w:r w:rsidR="005A55BF">
        <w:t xml:space="preserve"> </w:t>
      </w:r>
      <w:proofErr w:type="spellStart"/>
      <w:r w:rsidR="005A55BF">
        <w:t>Structure</w:t>
      </w:r>
      <w:proofErr w:type="spellEnd"/>
    </w:p>
    <w:p w14:paraId="4E868320" w14:textId="4B813AD8" w:rsidR="005A55BF" w:rsidRDefault="005A55BF"/>
    <w:p w14:paraId="37BB3E52" w14:textId="59004895" w:rsidR="005A55BF" w:rsidRDefault="005A55BF">
      <w:r w:rsidRPr="002B5E01">
        <w:rPr>
          <w:lang w:val="en-US"/>
        </w:rPr>
        <w:t>This module is a simple Java jar executable. It uses the config folder contents, w</w:t>
      </w:r>
      <w:r w:rsidR="009F7D24" w:rsidRPr="002B5E01">
        <w:rPr>
          <w:lang w:val="en-US"/>
        </w:rPr>
        <w:t>here the configuration files are</w:t>
      </w:r>
      <w:r w:rsidRPr="002B5E01">
        <w:rPr>
          <w:lang w:val="en-US"/>
        </w:rPr>
        <w:t xml:space="preserve">. </w:t>
      </w: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:</w:t>
      </w:r>
    </w:p>
    <w:p w14:paraId="72FFE8CB" w14:textId="28F0208D" w:rsidR="005A55BF" w:rsidRPr="002B5E01" w:rsidRDefault="005758C9" w:rsidP="005A55B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b/>
          <w:lang w:val="en-US"/>
        </w:rPr>
        <w:t>DataManager</w:t>
      </w:r>
      <w:r w:rsidR="005A55BF" w:rsidRPr="002B5E01">
        <w:rPr>
          <w:b/>
          <w:lang w:val="en-US"/>
        </w:rPr>
        <w:t>Main</w:t>
      </w:r>
      <w:proofErr w:type="spellEnd"/>
      <w:r w:rsidR="005A55BF" w:rsidRPr="002B5E01">
        <w:rPr>
          <w:lang w:val="en-US"/>
        </w:rPr>
        <w:t xml:space="preserve">: starts the HTTP </w:t>
      </w:r>
      <w:r w:rsidR="00F0366D" w:rsidRPr="002B5E01">
        <w:rPr>
          <w:lang w:val="en-US"/>
        </w:rPr>
        <w:t xml:space="preserve">or the HTTPS server based on the </w:t>
      </w:r>
      <w:proofErr w:type="gramStart"/>
      <w:r w:rsidR="00F0366D" w:rsidRPr="002B5E01">
        <w:rPr>
          <w:lang w:val="en-US"/>
        </w:rPr>
        <w:t>properties</w:t>
      </w:r>
      <w:proofErr w:type="gramEnd"/>
      <w:r w:rsidR="00F0366D" w:rsidRPr="002B5E01">
        <w:rPr>
          <w:lang w:val="en-US"/>
        </w:rPr>
        <w:t xml:space="preserve"> files and command line arguments, registers into the SR</w:t>
      </w:r>
    </w:p>
    <w:p w14:paraId="70F8FD3C" w14:textId="56FEFCAC" w:rsidR="005A55BF" w:rsidRDefault="004F7189" w:rsidP="005A55B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b/>
          <w:lang w:val="en-US"/>
        </w:rPr>
        <w:t>DataManager</w:t>
      </w:r>
      <w:r w:rsidR="005A55BF" w:rsidRPr="002B5E01">
        <w:rPr>
          <w:b/>
          <w:lang w:val="en-US"/>
        </w:rPr>
        <w:t>Resource</w:t>
      </w:r>
      <w:proofErr w:type="spellEnd"/>
      <w:r w:rsidR="005A55BF" w:rsidRPr="002B5E01">
        <w:rPr>
          <w:lang w:val="en-US"/>
        </w:rPr>
        <w:t xml:space="preserve">: </w:t>
      </w:r>
      <w:r>
        <w:rPr>
          <w:lang w:val="en-US"/>
        </w:rPr>
        <w:t xml:space="preserve">provides </w:t>
      </w:r>
      <w:r w:rsidR="004A7904">
        <w:rPr>
          <w:lang w:val="en-US"/>
        </w:rPr>
        <w:t>resources for</w:t>
      </w:r>
      <w:r>
        <w:rPr>
          <w:lang w:val="en-US"/>
        </w:rPr>
        <w:t xml:space="preserve"> the Proxy and Historian</w:t>
      </w:r>
    </w:p>
    <w:p w14:paraId="17F25EEB" w14:textId="2120C6B2" w:rsidR="00572BAB" w:rsidRDefault="00572BAB" w:rsidP="005A55B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b/>
          <w:lang w:val="en-US"/>
        </w:rPr>
        <w:t>DataManagerService</w:t>
      </w:r>
      <w:proofErr w:type="spellEnd"/>
      <w:r w:rsidRPr="00572BAB">
        <w:rPr>
          <w:lang w:val="en-US"/>
        </w:rPr>
        <w:t>:</w:t>
      </w:r>
      <w:r>
        <w:rPr>
          <w:lang w:val="en-US"/>
        </w:rPr>
        <w:t xml:space="preserve"> provides functionality for the </w:t>
      </w:r>
      <w:r w:rsidR="004A7904">
        <w:rPr>
          <w:lang w:val="en-US"/>
        </w:rPr>
        <w:t xml:space="preserve">Historian </w:t>
      </w:r>
      <w:r>
        <w:rPr>
          <w:lang w:val="en-US"/>
        </w:rPr>
        <w:t>service</w:t>
      </w:r>
    </w:p>
    <w:p w14:paraId="237DDBF7" w14:textId="23AA6353" w:rsidR="004A7904" w:rsidRPr="002B5E01" w:rsidRDefault="004A7904" w:rsidP="005A55B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b/>
          <w:lang w:val="en-US"/>
        </w:rPr>
        <w:t>Proxy</w:t>
      </w:r>
      <w:r>
        <w:rPr>
          <w:b/>
          <w:lang w:val="en-US"/>
        </w:rPr>
        <w:t>Service</w:t>
      </w:r>
      <w:proofErr w:type="spellEnd"/>
      <w:r w:rsidRPr="00572BAB">
        <w:rPr>
          <w:lang w:val="en-US"/>
        </w:rPr>
        <w:t>:</w:t>
      </w:r>
      <w:r>
        <w:rPr>
          <w:lang w:val="en-US"/>
        </w:rPr>
        <w:t xml:space="preserve"> provides functionality for the </w:t>
      </w:r>
      <w:r>
        <w:rPr>
          <w:lang w:val="en-US"/>
        </w:rPr>
        <w:t xml:space="preserve">Proxy </w:t>
      </w:r>
      <w:r>
        <w:rPr>
          <w:lang w:val="en-US"/>
        </w:rPr>
        <w:t>service</w:t>
      </w:r>
    </w:p>
    <w:p w14:paraId="29AA482B" w14:textId="247F5425" w:rsidR="005A55BF" w:rsidRDefault="005A55BF" w:rsidP="005A55BF">
      <w:pPr>
        <w:pStyle w:val="Heading1"/>
      </w:pPr>
      <w:bookmarkStart w:id="6" w:name="_Hlk494822498"/>
      <w:proofErr w:type="spellStart"/>
      <w:r>
        <w:t>Usage</w:t>
      </w:r>
      <w:proofErr w:type="spellEnd"/>
    </w:p>
    <w:bookmarkEnd w:id="6"/>
    <w:p w14:paraId="0B90C9B0" w14:textId="77777777" w:rsidR="007867BF" w:rsidRPr="002B5E01" w:rsidRDefault="007867BF" w:rsidP="007867BF">
      <w:pPr>
        <w:rPr>
          <w:lang w:val="en-US"/>
        </w:rPr>
      </w:pPr>
      <w:r w:rsidRPr="002B5E01">
        <w:rPr>
          <w:lang w:val="en-US"/>
        </w:rPr>
        <w:t xml:space="preserve">Start the module as a Java executable. The following command line arguments are available: </w:t>
      </w:r>
    </w:p>
    <w:p w14:paraId="2F96C83D" w14:textId="77777777" w:rsidR="00AB6CE9" w:rsidRPr="00BD03C9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 w:rsidRPr="00BD03C9">
        <w:rPr>
          <w:lang w:val="en-US"/>
        </w:rPr>
        <w:t>“-</w:t>
      </w:r>
      <w:proofErr w:type="spellStart"/>
      <w:r w:rsidRPr="00BD03C9">
        <w:rPr>
          <w:lang w:val="en-US"/>
        </w:rPr>
        <w:t>tls</w:t>
      </w:r>
      <w:proofErr w:type="spellEnd"/>
      <w:r w:rsidRPr="00BD03C9">
        <w:rPr>
          <w:lang w:val="en-US"/>
        </w:rPr>
        <w:t xml:space="preserve">”: starts the Core System in secure (HTTPS) mode, using the certificates which were set in the </w:t>
      </w:r>
      <w:proofErr w:type="spellStart"/>
      <w:proofErr w:type="gramStart"/>
      <w:r w:rsidRPr="00BD03C9">
        <w:rPr>
          <w:lang w:val="en-US"/>
        </w:rPr>
        <w:t>app.properties</w:t>
      </w:r>
      <w:proofErr w:type="spellEnd"/>
      <w:proofErr w:type="gramEnd"/>
      <w:r w:rsidRPr="00BD03C9">
        <w:rPr>
          <w:lang w:val="en-US"/>
        </w:rPr>
        <w:t xml:space="preserve"> file.</w:t>
      </w:r>
    </w:p>
    <w:p w14:paraId="468CA639" w14:textId="77777777" w:rsidR="00AB6CE9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>“-daemon” (Linux only!): starts the module in daemon mode, kill signals will prompt a normal shutdown, and the core system will de-register its services from the Service Registry.</w:t>
      </w:r>
    </w:p>
    <w:p w14:paraId="1CD1BF49" w14:textId="77777777" w:rsidR="00AB6CE9" w:rsidRPr="00D81E1E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>“-d”: starts the module in debug mode, which means every incoming REST request (URL + payload) and the corresponding response will be printed to the console output.</w:t>
      </w:r>
    </w:p>
    <w:p w14:paraId="79FD2230" w14:textId="4AB4ED0F" w:rsidR="005A55BF" w:rsidRPr="002B5E01" w:rsidRDefault="005A55BF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r w:rsidRPr="002B5E01">
        <w:rPr>
          <w:lang w:val="en-US"/>
        </w:rPr>
        <w:br w:type="page"/>
      </w:r>
    </w:p>
    <w:p w14:paraId="24B92D75" w14:textId="24A48A03" w:rsidR="0077691B" w:rsidRDefault="0077691B" w:rsidP="0077691B">
      <w:pPr>
        <w:pStyle w:val="Title"/>
        <w:rPr>
          <w:lang w:val="en-US"/>
        </w:rPr>
      </w:pPr>
      <w:r w:rsidRPr="008F3398">
        <w:rPr>
          <w:lang w:val="en-US"/>
        </w:rPr>
        <w:lastRenderedPageBreak/>
        <w:t>References</w:t>
      </w:r>
    </w:p>
    <w:p w14:paraId="0E8F8C80" w14:textId="437A2EAE" w:rsidR="001F3647" w:rsidRDefault="00714459" w:rsidP="00714459">
      <w:pPr>
        <w:pStyle w:val="BodyText"/>
        <w:numPr>
          <w:ilvl w:val="0"/>
          <w:numId w:val="14"/>
        </w:numPr>
        <w:rPr>
          <w:lang w:val="en-US"/>
        </w:rPr>
      </w:pPr>
      <w:bookmarkStart w:id="7" w:name="_Ref528591698"/>
      <w:r w:rsidRPr="00714459">
        <w:rPr>
          <w:lang w:val="en-US"/>
        </w:rPr>
        <w:t>IoT Automation: Arrowhead Framework, CRC Pres</w:t>
      </w:r>
      <w:r>
        <w:rPr>
          <w:lang w:val="en-US"/>
        </w:rPr>
        <w:t xml:space="preserve">s, </w:t>
      </w:r>
      <w:r w:rsidRPr="00714459">
        <w:rPr>
          <w:lang w:val="en-US"/>
        </w:rPr>
        <w:t>ISBN 9781498756754</w:t>
      </w:r>
      <w:bookmarkEnd w:id="7"/>
    </w:p>
    <w:p w14:paraId="415DAEF7" w14:textId="128DB871" w:rsidR="00714459" w:rsidRDefault="00E349D1" w:rsidP="00714459">
      <w:pPr>
        <w:pStyle w:val="BodyText"/>
        <w:numPr>
          <w:ilvl w:val="0"/>
          <w:numId w:val="14"/>
        </w:numPr>
        <w:rPr>
          <w:lang w:val="en-US"/>
        </w:rPr>
      </w:pPr>
      <w:bookmarkStart w:id="8" w:name="_Ref528591852"/>
      <w:r>
        <w:rPr>
          <w:lang w:val="en-US"/>
        </w:rPr>
        <w:t xml:space="preserve">Arrowhead Framework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12" w:history="1">
        <w:r w:rsidRPr="00793545">
          <w:rPr>
            <w:rStyle w:val="Hyperlink"/>
            <w:lang w:val="en-US"/>
          </w:rPr>
          <w:t>https://github.com/arrowhead-f/</w:t>
        </w:r>
      </w:hyperlink>
      <w:bookmarkEnd w:id="8"/>
    </w:p>
    <w:p w14:paraId="1665929A" w14:textId="113B556C" w:rsidR="00E349D1" w:rsidRPr="00E349D1" w:rsidRDefault="00E349D1" w:rsidP="00E349D1">
      <w:pPr>
        <w:pStyle w:val="BodyText"/>
        <w:numPr>
          <w:ilvl w:val="0"/>
          <w:numId w:val="14"/>
        </w:numPr>
        <w:rPr>
          <w:lang w:val="en-US"/>
        </w:rPr>
      </w:pPr>
      <w:bookmarkStart w:id="9" w:name="_Ref528591868"/>
      <w:r w:rsidRPr="00E349D1">
        <w:rPr>
          <w:lang w:val="en-US"/>
        </w:rPr>
        <w:t xml:space="preserve">Arrowhead Wiki: </w:t>
      </w:r>
      <w:hyperlink r:id="rId13" w:history="1">
        <w:r w:rsidRPr="00E349D1">
          <w:rPr>
            <w:rStyle w:val="Hyperlink"/>
            <w:lang w:val="en-US"/>
          </w:rPr>
          <w:t>http://www.arrowhead.eu/arrowhead-wiki/</w:t>
        </w:r>
      </w:hyperlink>
      <w:bookmarkEnd w:id="9"/>
    </w:p>
    <w:p w14:paraId="073416CB" w14:textId="0CC1B62B" w:rsidR="00105116" w:rsidRPr="002C447C" w:rsidRDefault="00105116" w:rsidP="00105116">
      <w:pPr>
        <w:pStyle w:val="Title"/>
        <w:rPr>
          <w:lang w:val="en-US"/>
        </w:rPr>
      </w:pPr>
      <w:bookmarkStart w:id="10" w:name="_Toc354828814"/>
      <w:r w:rsidRPr="002C447C">
        <w:rPr>
          <w:lang w:val="en-US"/>
        </w:rPr>
        <w:t>Revision history</w:t>
      </w:r>
      <w:bookmarkEnd w:id="10"/>
    </w:p>
    <w:p w14:paraId="745B16ED" w14:textId="6FBFD780" w:rsidR="00105116" w:rsidRPr="002C447C" w:rsidRDefault="00105116" w:rsidP="00105116">
      <w:pPr>
        <w:pStyle w:val="Heading1"/>
        <w:rPr>
          <w:lang w:val="en-US"/>
        </w:rPr>
      </w:pPr>
      <w:bookmarkStart w:id="11" w:name="_Toc354828815"/>
      <w:r w:rsidRPr="002C447C">
        <w:rPr>
          <w:lang w:val="en-US"/>
        </w:rPr>
        <w:t>Amendments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105116" w:rsidRPr="00BF0D7D" w14:paraId="5589B472" w14:textId="77777777" w:rsidTr="00053044">
        <w:tc>
          <w:tcPr>
            <w:tcW w:w="675" w:type="dxa"/>
            <w:shd w:val="clear" w:color="auto" w:fill="BFBFBF" w:themeFill="background1" w:themeFillShade="BF"/>
          </w:tcPr>
          <w:p w14:paraId="658B703E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15DD4F7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77BFC46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12DF420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Subject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  <w:proofErr w:type="spellEnd"/>
          </w:p>
        </w:tc>
        <w:tc>
          <w:tcPr>
            <w:tcW w:w="2368" w:type="dxa"/>
            <w:shd w:val="clear" w:color="auto" w:fill="BFBFBF" w:themeFill="background1" w:themeFillShade="BF"/>
          </w:tcPr>
          <w:p w14:paraId="19F48B1E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  <w:proofErr w:type="spellEnd"/>
          </w:p>
        </w:tc>
      </w:tr>
      <w:tr w:rsidR="00105116" w:rsidRPr="00BF0D7D" w14:paraId="439620F4" w14:textId="77777777" w:rsidTr="00053044">
        <w:tc>
          <w:tcPr>
            <w:tcW w:w="675" w:type="dxa"/>
          </w:tcPr>
          <w:p w14:paraId="1EDC5C3F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06CBA6C5" w14:textId="4CF41A48" w:rsidR="00105116" w:rsidRPr="00BF0D7D" w:rsidRDefault="005758C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2018-09</w:t>
            </w:r>
            <w:r w:rsidR="00F72F92">
              <w:rPr>
                <w:rFonts w:ascii="Times New Roman" w:hAnsi="Times New Roman" w:cs="Times New Roman"/>
                <w:sz w:val="22"/>
                <w:szCs w:val="22"/>
              </w:rPr>
              <w:t>-2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13" w:type="dxa"/>
          </w:tcPr>
          <w:p w14:paraId="4DC98ACA" w14:textId="6AAF1C20" w:rsidR="00105116" w:rsidRPr="00BF0D7D" w:rsidRDefault="005758C9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98" w:type="dxa"/>
          </w:tcPr>
          <w:p w14:paraId="47DE3C34" w14:textId="06D36CE0" w:rsidR="00105116" w:rsidRPr="00BF0D7D" w:rsidRDefault="0022387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First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draft</w:t>
            </w:r>
          </w:p>
        </w:tc>
        <w:tc>
          <w:tcPr>
            <w:tcW w:w="2368" w:type="dxa"/>
          </w:tcPr>
          <w:p w14:paraId="33B8620B" w14:textId="7DFDE77F" w:rsidR="0022387A" w:rsidRPr="00BF0D7D" w:rsidRDefault="005758C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E160CB" w:rsidRPr="00BF0D7D" w14:paraId="7CF5D209" w14:textId="77777777" w:rsidTr="00053044">
        <w:tc>
          <w:tcPr>
            <w:tcW w:w="675" w:type="dxa"/>
          </w:tcPr>
          <w:p w14:paraId="39048570" w14:textId="7D87A258" w:rsidR="00E160CB" w:rsidRPr="00BF0D7D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7D7FE2BD" w14:textId="6FC47848" w:rsidR="00E160CB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2018-10-29</w:t>
            </w:r>
          </w:p>
        </w:tc>
        <w:tc>
          <w:tcPr>
            <w:tcW w:w="913" w:type="dxa"/>
          </w:tcPr>
          <w:p w14:paraId="2E2A70AF" w14:textId="25A3BB7E" w:rsidR="00E160CB" w:rsidRDefault="00E160CB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98" w:type="dxa"/>
          </w:tcPr>
          <w:p w14:paraId="2D31C583" w14:textId="6672E17E" w:rsidR="00E160CB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cases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updated</w:t>
            </w:r>
            <w:proofErr w:type="spellEnd"/>
          </w:p>
        </w:tc>
        <w:tc>
          <w:tcPr>
            <w:tcW w:w="2368" w:type="dxa"/>
          </w:tcPr>
          <w:p w14:paraId="6973078E" w14:textId="6523FA8C" w:rsidR="00E160CB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</w:tbl>
    <w:p w14:paraId="1F975597" w14:textId="77777777" w:rsidR="00105116" w:rsidRPr="00BF0D7D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0BBB3AF4" w14:textId="77777777" w:rsidR="00105116" w:rsidRPr="00BF0D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12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14:paraId="3F925AAE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28D165D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43D336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AEA2D7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44DF24C4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by</w:t>
            </w:r>
          </w:p>
        </w:tc>
      </w:tr>
      <w:tr w:rsidR="00105116" w:rsidRPr="00BF0D7D" w14:paraId="37D5570D" w14:textId="77777777" w:rsidTr="00053044">
        <w:tc>
          <w:tcPr>
            <w:tcW w:w="674" w:type="dxa"/>
          </w:tcPr>
          <w:p w14:paraId="6CAD9921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5AD8719C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3C8B59C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49009EB5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14:paraId="13DF4964" w14:textId="77777777" w:rsidTr="00053044">
        <w:tc>
          <w:tcPr>
            <w:tcW w:w="674" w:type="dxa"/>
          </w:tcPr>
          <w:p w14:paraId="0E796AA3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62FCABAE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12532275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1A5D99B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80F4C7A" w14:textId="77777777" w:rsidR="00080E87" w:rsidRPr="002C447C" w:rsidRDefault="00080E87" w:rsidP="00D412F3">
      <w:pPr>
        <w:pStyle w:val="BodyText"/>
      </w:pPr>
      <w:r w:rsidRPr="002C447C">
        <w:tab/>
      </w:r>
      <w:r w:rsidRPr="002C447C">
        <w:tab/>
      </w:r>
      <w:r w:rsidRPr="002C447C">
        <w:tab/>
      </w:r>
    </w:p>
    <w:p w14:paraId="4FBCF383" w14:textId="77777777" w:rsidR="00081ECA" w:rsidRPr="002C447C" w:rsidRDefault="002C447C" w:rsidP="00D412F3">
      <w:pPr>
        <w:pStyle w:val="BodyText"/>
      </w:pPr>
      <w:r w:rsidRPr="002C447C">
        <w:tab/>
      </w:r>
      <w:r w:rsidRPr="002C447C">
        <w:tab/>
      </w:r>
    </w:p>
    <w:sectPr w:rsidR="00081ECA" w:rsidRPr="002C447C" w:rsidSect="007E7B9F"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F44E7" w14:textId="77777777" w:rsidR="00675ED9" w:rsidRDefault="00675ED9" w:rsidP="00252D9B">
      <w:r>
        <w:separator/>
      </w:r>
    </w:p>
  </w:endnote>
  <w:endnote w:type="continuationSeparator" w:id="0">
    <w:p w14:paraId="236CC98F" w14:textId="77777777" w:rsidR="00675ED9" w:rsidRDefault="00675ED9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AF967" w14:textId="77777777" w:rsidR="003C4685" w:rsidRDefault="00475833">
    <w:pPr>
      <w:pStyle w:val="Footer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125F05" wp14:editId="2563187C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0285FD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ADB0D2F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6095887B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63A1D0AA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125F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" filled="f" stroked="f">
              <v:textbox inset="0,0,0,0">
                <w:txbxContent>
                  <w:p w14:paraId="2B0285FD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ADB0D2F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6095887B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63A1D0AA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hu-HU" w:eastAsia="hu-HU"/>
      </w:rPr>
      <w:drawing>
        <wp:anchor distT="0" distB="0" distL="114300" distR="114300" simplePos="0" relativeHeight="251660288" behindDoc="1" locked="0" layoutInCell="1" allowOverlap="1" wp14:anchorId="7C3F14F9" wp14:editId="65AF17D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36BE9BCA" w14:textId="77777777" w:rsidR="003C4685" w:rsidRDefault="003C4685">
    <w:pPr>
      <w:pStyle w:val="Footer"/>
    </w:pPr>
  </w:p>
  <w:p w14:paraId="496B7723" w14:textId="77777777" w:rsidR="003C4685" w:rsidRDefault="003C4685">
    <w:pPr>
      <w:pStyle w:val="Footer"/>
    </w:pPr>
  </w:p>
  <w:p w14:paraId="3AC662FD" w14:textId="77777777" w:rsidR="009B6057" w:rsidRDefault="00475833">
    <w:pPr>
      <w:pStyle w:val="Footer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F41AD04" wp14:editId="0931DE23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14872F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792C534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4A43F6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C20E7ED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1AD04" id="Text Box 5" o:spid="_x0000_s1028" type="#_x0000_t202" style="position:absolute;margin-left:36.25pt;margin-top:806pt;width:546.3pt;height:17.3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jm1bV0wIAAOk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14:paraId="0D14872F" w14:textId="77777777"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792C534" w14:textId="77777777"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4A43F66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C20E7ED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0582EB5" wp14:editId="59238814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8890" r="5715" b="2921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AB1AD2" id="Rak 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11EB5" w14:textId="77777777" w:rsidR="00D304E5" w:rsidRDefault="00475833">
    <w:pPr>
      <w:pStyle w:val="Footer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DCBED81" wp14:editId="0D7A08F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F1CA68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FEEEFF7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C78BE0F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7F200B81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BED8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Ycb1gIAAOk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" filled="f" stroked="f">
              <v:textbox inset="0,0,0,0">
                <w:txbxContent>
                  <w:p w14:paraId="6DF1CA68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FEEEFF7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C78BE0F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7F200B81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5FCB7" wp14:editId="1058D188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9525" r="5715" b="28575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7C85B2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8E941" w14:textId="77777777" w:rsidR="00675ED9" w:rsidRDefault="00675ED9" w:rsidP="00252D9B">
      <w:r>
        <w:separator/>
      </w:r>
    </w:p>
  </w:footnote>
  <w:footnote w:type="continuationSeparator" w:id="0">
    <w:p w14:paraId="3C64F7B9" w14:textId="77777777" w:rsidR="00675ED9" w:rsidRDefault="00675ED9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56DE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7216" behindDoc="1" locked="0" layoutInCell="1" allowOverlap="1" wp14:anchorId="2C4FEBAC" wp14:editId="4390CF0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039C866E" w14:textId="77777777" w:rsidTr="003C4685">
      <w:tc>
        <w:tcPr>
          <w:tcW w:w="5093" w:type="dxa"/>
        </w:tcPr>
        <w:p w14:paraId="6AEA701E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3EDC1733" w14:textId="04AB8607" w:rsidR="003C4685" w:rsidRPr="002C447C" w:rsidRDefault="002B5E01" w:rsidP="00DF7886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DataManager</w:t>
          </w:r>
          <w:proofErr w:type="spellEnd"/>
          <w:r w:rsidR="00DF7886">
            <w:rPr>
              <w:rFonts w:asciiTheme="majorHAnsi" w:hAnsiTheme="majorHAnsi"/>
              <w:sz w:val="18"/>
              <w:szCs w:val="18"/>
              <w:lang w:val="en-US"/>
            </w:rPr>
            <w:t xml:space="preserve"> System </w:t>
          </w:r>
          <w:proofErr w:type="spellStart"/>
          <w:r w:rsidR="00DF7886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  <w:tc>
        <w:tcPr>
          <w:tcW w:w="2268" w:type="dxa"/>
        </w:tcPr>
        <w:p w14:paraId="1C72D360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23C72A" w14:textId="7F7BDE17" w:rsidR="003C4685" w:rsidRPr="00C76DE5" w:rsidRDefault="00DF7886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</w:tr>
    <w:tr w:rsidR="003C4685" w:rsidRPr="00051C46" w14:paraId="6F2AD1C9" w14:textId="77777777" w:rsidTr="003C4685">
      <w:tc>
        <w:tcPr>
          <w:tcW w:w="5093" w:type="dxa"/>
        </w:tcPr>
        <w:p w14:paraId="26DDDA4B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280C28CB" w14:textId="3B90147F" w:rsidR="003C4685" w:rsidRPr="00C76DE5" w:rsidRDefault="00963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3D2E61">
            <w:rPr>
              <w:rFonts w:asciiTheme="majorHAnsi" w:hAnsiTheme="majorHAnsi"/>
              <w:noProof/>
              <w:sz w:val="18"/>
              <w:szCs w:val="18"/>
            </w:rPr>
            <w:t>2018-10-19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585BA6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264CE646" w14:textId="32294050" w:rsidR="003C4685" w:rsidRPr="00051C46" w:rsidRDefault="00545420" w:rsidP="007737B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14:paraId="21138E9E" w14:textId="77777777" w:rsidTr="003C4685">
      <w:tc>
        <w:tcPr>
          <w:tcW w:w="5093" w:type="dxa"/>
        </w:tcPr>
        <w:p w14:paraId="58BEFB5D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proofErr w:type="spellStart"/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proofErr w:type="spellEnd"/>
        </w:p>
        <w:p w14:paraId="31BDF5A1" w14:textId="69A55914" w:rsidR="003C4685" w:rsidRPr="002B5E01" w:rsidRDefault="002B5E01" w:rsidP="006F5434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 xml:space="preserve"> Eliasson, Luleå </w:t>
          </w: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of</w:t>
          </w:r>
          <w:proofErr w:type="spellEnd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5F84E8F8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08EA56E0" w14:textId="66BD25E4" w:rsidR="003C4685" w:rsidRPr="00051C46" w:rsidRDefault="00DD6052" w:rsidP="00053044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proofErr w:type="spellStart"/>
          <w:r w:rsidR="00401457">
            <w:rPr>
              <w:rFonts w:asciiTheme="majorHAnsi" w:hAnsiTheme="majorHAnsi"/>
              <w:sz w:val="18"/>
              <w:szCs w:val="18"/>
            </w:rPr>
            <w:t>Proposal</w:t>
          </w:r>
          <w:proofErr w:type="spellEnd"/>
        </w:p>
      </w:tc>
    </w:tr>
    <w:tr w:rsidR="003C4685" w:rsidRPr="00051C46" w14:paraId="01673924" w14:textId="77777777" w:rsidTr="003C4685">
      <w:tc>
        <w:tcPr>
          <w:tcW w:w="5093" w:type="dxa"/>
        </w:tcPr>
        <w:p w14:paraId="06530291" w14:textId="77777777" w:rsidR="003C4685" w:rsidRPr="00F5424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39962CDF" w14:textId="00EDFF17" w:rsidR="003C4685" w:rsidRPr="002B5E01" w:rsidRDefault="002B5E01" w:rsidP="006F543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2B5E01">
            <w:rPr>
              <w:rFonts w:asciiTheme="majorHAnsi" w:hAnsiTheme="majorHAnsi"/>
              <w:sz w:val="18"/>
              <w:szCs w:val="18"/>
            </w:rPr>
            <w:t>Jens.eliasson@ltu.se</w:t>
          </w:r>
        </w:p>
      </w:tc>
      <w:tc>
        <w:tcPr>
          <w:tcW w:w="2268" w:type="dxa"/>
        </w:tcPr>
        <w:p w14:paraId="514449B1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3CBED9B" w14:textId="21EA2024" w:rsidR="003C4685" w:rsidRPr="00051C46" w:rsidRDefault="00D15CAE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007C7C8" w14:textId="77777777"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288D30EF" w14:textId="77777777" w:rsidTr="00F034F3">
      <w:tc>
        <w:tcPr>
          <w:tcW w:w="4350" w:type="dxa"/>
        </w:tcPr>
        <w:p w14:paraId="40D732D8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AC65725" w14:textId="58F756E7" w:rsidR="003C4685" w:rsidRPr="002C447C" w:rsidRDefault="005758C9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DataManager</w:t>
          </w:r>
          <w:proofErr w:type="spellEnd"/>
          <w:r w:rsidR="007E7B9F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proofErr w:type="spellStart"/>
          <w:r w:rsidR="00E61105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  <w:r w:rsidR="00043AFE" w:rsidRP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4609F5A4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07216E32" w14:textId="312222D9" w:rsidR="003C4685" w:rsidRPr="00C76DE5" w:rsidRDefault="00F0366D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14:paraId="3826803B" w14:textId="77777777" w:rsidTr="00F034F3">
      <w:tc>
        <w:tcPr>
          <w:tcW w:w="4350" w:type="dxa"/>
        </w:tcPr>
        <w:p w14:paraId="4B9B003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4640B16" w14:textId="3F5E8183" w:rsidR="003C4685" w:rsidRPr="00C76DE5" w:rsidRDefault="00963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3D2E61">
            <w:rPr>
              <w:rFonts w:asciiTheme="majorHAnsi" w:hAnsiTheme="majorHAnsi"/>
              <w:noProof/>
              <w:sz w:val="18"/>
              <w:szCs w:val="18"/>
            </w:rPr>
            <w:t>2018-10-19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D09FAF2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62ECF958" w14:textId="59E9EDD1" w:rsidR="003C4685" w:rsidRPr="00051C46" w:rsidRDefault="00DD6052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proofErr w:type="spellStart"/>
          <w:r w:rsidR="0035468C">
            <w:rPr>
              <w:rFonts w:asciiTheme="majorHAnsi" w:hAnsiTheme="majorHAnsi"/>
              <w:sz w:val="18"/>
              <w:szCs w:val="18"/>
            </w:rPr>
            <w:t>Proposal</w:t>
          </w:r>
          <w:proofErr w:type="spellEnd"/>
        </w:p>
      </w:tc>
    </w:tr>
    <w:tr w:rsidR="003C4685" w:rsidRPr="00051C46" w14:paraId="1C171AB5" w14:textId="77777777" w:rsidTr="00F034F3">
      <w:tc>
        <w:tcPr>
          <w:tcW w:w="4350" w:type="dxa"/>
        </w:tcPr>
        <w:p w14:paraId="38123A6A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2E57CC53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7946617E" w14:textId="04001DF0" w:rsidR="003C4685" w:rsidRPr="00051C46" w:rsidRDefault="00D15CA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D685604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8240" behindDoc="1" locked="0" layoutInCell="1" allowOverlap="1" wp14:anchorId="0B18B1CA" wp14:editId="43285D4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4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16EA"/>
    <w:multiLevelType w:val="hybridMultilevel"/>
    <w:tmpl w:val="8BAA7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E6122"/>
    <w:multiLevelType w:val="hybridMultilevel"/>
    <w:tmpl w:val="2DD46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D1591A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2808"/>
    <w:multiLevelType w:val="hybridMultilevel"/>
    <w:tmpl w:val="0C00B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35CE1"/>
    <w:multiLevelType w:val="hybridMultilevel"/>
    <w:tmpl w:val="F5D24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62CA6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8" w15:restartNumberingAfterBreak="0">
    <w:nsid w:val="4E7773EC"/>
    <w:multiLevelType w:val="hybridMultilevel"/>
    <w:tmpl w:val="E32A42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F6123"/>
    <w:multiLevelType w:val="hybridMultilevel"/>
    <w:tmpl w:val="CA386F06"/>
    <w:lvl w:ilvl="0" w:tplc="1012E29A">
      <w:start w:val="20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34806"/>
    <w:multiLevelType w:val="hybridMultilevel"/>
    <w:tmpl w:val="6584E8E2"/>
    <w:lvl w:ilvl="0" w:tplc="82B4A640">
      <w:numFmt w:val="bullet"/>
      <w:lvlText w:val="-"/>
      <w:lvlJc w:val="left"/>
      <w:pPr>
        <w:ind w:left="720" w:hanging="360"/>
      </w:pPr>
      <w:rPr>
        <w:rFonts w:ascii="Cambria" w:eastAsia="MS PGothic" w:hAnsi="Cambria" w:cs="Lucida Grande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22A146D"/>
    <w:multiLevelType w:val="hybridMultilevel"/>
    <w:tmpl w:val="9AB8F692"/>
    <w:lvl w:ilvl="0" w:tplc="C21098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3"/>
  </w:num>
  <w:num w:numId="11">
    <w:abstractNumId w:val="6"/>
  </w:num>
  <w:num w:numId="12">
    <w:abstractNumId w:val="9"/>
  </w:num>
  <w:num w:numId="13">
    <w:abstractNumId w:val="10"/>
  </w:num>
  <w:num w:numId="1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7C"/>
    <w:rsid w:val="00016229"/>
    <w:rsid w:val="0002135C"/>
    <w:rsid w:val="0002612C"/>
    <w:rsid w:val="00026922"/>
    <w:rsid w:val="00043AFE"/>
    <w:rsid w:val="000463E2"/>
    <w:rsid w:val="00051C46"/>
    <w:rsid w:val="00057DC6"/>
    <w:rsid w:val="00062590"/>
    <w:rsid w:val="00064A18"/>
    <w:rsid w:val="00065DCC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0C5A"/>
    <w:rsid w:val="000E1F82"/>
    <w:rsid w:val="000E24A5"/>
    <w:rsid w:val="000F2C9F"/>
    <w:rsid w:val="000F2F8E"/>
    <w:rsid w:val="000F767C"/>
    <w:rsid w:val="00105116"/>
    <w:rsid w:val="00107310"/>
    <w:rsid w:val="00110F88"/>
    <w:rsid w:val="00113C46"/>
    <w:rsid w:val="00121E6B"/>
    <w:rsid w:val="00133006"/>
    <w:rsid w:val="00136054"/>
    <w:rsid w:val="001452F3"/>
    <w:rsid w:val="00160888"/>
    <w:rsid w:val="001614B0"/>
    <w:rsid w:val="001701DE"/>
    <w:rsid w:val="00170521"/>
    <w:rsid w:val="00175BF4"/>
    <w:rsid w:val="00182665"/>
    <w:rsid w:val="00193ADC"/>
    <w:rsid w:val="001A250D"/>
    <w:rsid w:val="001A70EB"/>
    <w:rsid w:val="001A75A1"/>
    <w:rsid w:val="001B6EFF"/>
    <w:rsid w:val="001C0A94"/>
    <w:rsid w:val="001C0EB1"/>
    <w:rsid w:val="001E26D7"/>
    <w:rsid w:val="001E2857"/>
    <w:rsid w:val="001F3158"/>
    <w:rsid w:val="001F3647"/>
    <w:rsid w:val="001F4F5D"/>
    <w:rsid w:val="00203A58"/>
    <w:rsid w:val="00206A99"/>
    <w:rsid w:val="002177B1"/>
    <w:rsid w:val="0022216F"/>
    <w:rsid w:val="00222A22"/>
    <w:rsid w:val="0022387A"/>
    <w:rsid w:val="0022610A"/>
    <w:rsid w:val="00227400"/>
    <w:rsid w:val="00233626"/>
    <w:rsid w:val="00240448"/>
    <w:rsid w:val="002501A4"/>
    <w:rsid w:val="00252D9B"/>
    <w:rsid w:val="0025487D"/>
    <w:rsid w:val="0025507E"/>
    <w:rsid w:val="00255CA3"/>
    <w:rsid w:val="00282999"/>
    <w:rsid w:val="0029657E"/>
    <w:rsid w:val="002A2CEF"/>
    <w:rsid w:val="002A2D99"/>
    <w:rsid w:val="002A35AC"/>
    <w:rsid w:val="002A5660"/>
    <w:rsid w:val="002B5E01"/>
    <w:rsid w:val="002B783D"/>
    <w:rsid w:val="002C00B6"/>
    <w:rsid w:val="002C2AED"/>
    <w:rsid w:val="002C447C"/>
    <w:rsid w:val="002C4AF7"/>
    <w:rsid w:val="002D43F3"/>
    <w:rsid w:val="002D58D2"/>
    <w:rsid w:val="00305111"/>
    <w:rsid w:val="00321A18"/>
    <w:rsid w:val="00322898"/>
    <w:rsid w:val="0035468C"/>
    <w:rsid w:val="003566DF"/>
    <w:rsid w:val="00374C8C"/>
    <w:rsid w:val="0037782B"/>
    <w:rsid w:val="003857EB"/>
    <w:rsid w:val="00385F56"/>
    <w:rsid w:val="003915D0"/>
    <w:rsid w:val="003952C8"/>
    <w:rsid w:val="00396164"/>
    <w:rsid w:val="00396B7B"/>
    <w:rsid w:val="003B263E"/>
    <w:rsid w:val="003C4685"/>
    <w:rsid w:val="003D2E61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11074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A2069"/>
    <w:rsid w:val="004A7904"/>
    <w:rsid w:val="004B6B3C"/>
    <w:rsid w:val="004E3451"/>
    <w:rsid w:val="004F137A"/>
    <w:rsid w:val="004F7189"/>
    <w:rsid w:val="005056B3"/>
    <w:rsid w:val="00512379"/>
    <w:rsid w:val="0051415C"/>
    <w:rsid w:val="0051583A"/>
    <w:rsid w:val="00521401"/>
    <w:rsid w:val="00526822"/>
    <w:rsid w:val="00527396"/>
    <w:rsid w:val="00534C02"/>
    <w:rsid w:val="00545420"/>
    <w:rsid w:val="00551787"/>
    <w:rsid w:val="00554908"/>
    <w:rsid w:val="005620FC"/>
    <w:rsid w:val="005630CC"/>
    <w:rsid w:val="00572BAB"/>
    <w:rsid w:val="005758C9"/>
    <w:rsid w:val="00586F04"/>
    <w:rsid w:val="0058743C"/>
    <w:rsid w:val="005A191A"/>
    <w:rsid w:val="005A31AA"/>
    <w:rsid w:val="005A55BF"/>
    <w:rsid w:val="005C2366"/>
    <w:rsid w:val="005E0F09"/>
    <w:rsid w:val="005E3C0C"/>
    <w:rsid w:val="005F1531"/>
    <w:rsid w:val="005F3371"/>
    <w:rsid w:val="006049F3"/>
    <w:rsid w:val="00604A60"/>
    <w:rsid w:val="00623BEB"/>
    <w:rsid w:val="00632D15"/>
    <w:rsid w:val="00656467"/>
    <w:rsid w:val="00675ED9"/>
    <w:rsid w:val="0069254F"/>
    <w:rsid w:val="006956CB"/>
    <w:rsid w:val="006A0655"/>
    <w:rsid w:val="006A60D0"/>
    <w:rsid w:val="006B435B"/>
    <w:rsid w:val="006B782B"/>
    <w:rsid w:val="006C0348"/>
    <w:rsid w:val="006C7BA9"/>
    <w:rsid w:val="006C7C91"/>
    <w:rsid w:val="006E2800"/>
    <w:rsid w:val="006E6D33"/>
    <w:rsid w:val="006F1ADC"/>
    <w:rsid w:val="006F5434"/>
    <w:rsid w:val="00700EC2"/>
    <w:rsid w:val="00706C92"/>
    <w:rsid w:val="00707C81"/>
    <w:rsid w:val="00714459"/>
    <w:rsid w:val="00717764"/>
    <w:rsid w:val="007271E7"/>
    <w:rsid w:val="007310AC"/>
    <w:rsid w:val="0074674C"/>
    <w:rsid w:val="00752369"/>
    <w:rsid w:val="00754CF0"/>
    <w:rsid w:val="00771E51"/>
    <w:rsid w:val="007737BE"/>
    <w:rsid w:val="00773E3A"/>
    <w:rsid w:val="00774269"/>
    <w:rsid w:val="007747F2"/>
    <w:rsid w:val="00776736"/>
    <w:rsid w:val="0077691B"/>
    <w:rsid w:val="007867BF"/>
    <w:rsid w:val="00786AE7"/>
    <w:rsid w:val="00786E47"/>
    <w:rsid w:val="007913FF"/>
    <w:rsid w:val="00792350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E3DAD"/>
    <w:rsid w:val="007E7B9F"/>
    <w:rsid w:val="007F58BA"/>
    <w:rsid w:val="007F5C5B"/>
    <w:rsid w:val="00802B38"/>
    <w:rsid w:val="00810572"/>
    <w:rsid w:val="008107D8"/>
    <w:rsid w:val="008355B4"/>
    <w:rsid w:val="00855877"/>
    <w:rsid w:val="008568F4"/>
    <w:rsid w:val="0085768B"/>
    <w:rsid w:val="00860543"/>
    <w:rsid w:val="0087560A"/>
    <w:rsid w:val="008765D9"/>
    <w:rsid w:val="00876629"/>
    <w:rsid w:val="00893B35"/>
    <w:rsid w:val="008A6B61"/>
    <w:rsid w:val="008D007E"/>
    <w:rsid w:val="008D046A"/>
    <w:rsid w:val="008D3F67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189B"/>
    <w:rsid w:val="00963CE3"/>
    <w:rsid w:val="009651FD"/>
    <w:rsid w:val="00966FDA"/>
    <w:rsid w:val="00974A31"/>
    <w:rsid w:val="009819D7"/>
    <w:rsid w:val="009A7920"/>
    <w:rsid w:val="009B25B4"/>
    <w:rsid w:val="009B6057"/>
    <w:rsid w:val="009C15EF"/>
    <w:rsid w:val="009C2AD2"/>
    <w:rsid w:val="009C59D1"/>
    <w:rsid w:val="009C7D92"/>
    <w:rsid w:val="009D1A53"/>
    <w:rsid w:val="009F0CDA"/>
    <w:rsid w:val="009F7D24"/>
    <w:rsid w:val="00A16EF6"/>
    <w:rsid w:val="00A4046D"/>
    <w:rsid w:val="00A45B40"/>
    <w:rsid w:val="00A55B60"/>
    <w:rsid w:val="00A71C80"/>
    <w:rsid w:val="00A75821"/>
    <w:rsid w:val="00AB2377"/>
    <w:rsid w:val="00AB5DBB"/>
    <w:rsid w:val="00AB6CE9"/>
    <w:rsid w:val="00AC1002"/>
    <w:rsid w:val="00AC7A1D"/>
    <w:rsid w:val="00AD61C8"/>
    <w:rsid w:val="00AE437B"/>
    <w:rsid w:val="00AE50BA"/>
    <w:rsid w:val="00AF3B4E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648D9"/>
    <w:rsid w:val="00B727D0"/>
    <w:rsid w:val="00B746E3"/>
    <w:rsid w:val="00B77B2A"/>
    <w:rsid w:val="00B82084"/>
    <w:rsid w:val="00B9053A"/>
    <w:rsid w:val="00BA517F"/>
    <w:rsid w:val="00BB46B3"/>
    <w:rsid w:val="00BB58EE"/>
    <w:rsid w:val="00BC537E"/>
    <w:rsid w:val="00BE0D6D"/>
    <w:rsid w:val="00BE135C"/>
    <w:rsid w:val="00BE2352"/>
    <w:rsid w:val="00BE694F"/>
    <w:rsid w:val="00BF0D7D"/>
    <w:rsid w:val="00BF47CA"/>
    <w:rsid w:val="00C035B1"/>
    <w:rsid w:val="00C21AD1"/>
    <w:rsid w:val="00C34AD7"/>
    <w:rsid w:val="00C36DEB"/>
    <w:rsid w:val="00C409D4"/>
    <w:rsid w:val="00C45A26"/>
    <w:rsid w:val="00C46E24"/>
    <w:rsid w:val="00C5078F"/>
    <w:rsid w:val="00C51634"/>
    <w:rsid w:val="00C76DE5"/>
    <w:rsid w:val="00C833FA"/>
    <w:rsid w:val="00C92FAF"/>
    <w:rsid w:val="00C96366"/>
    <w:rsid w:val="00CB0376"/>
    <w:rsid w:val="00CB4A31"/>
    <w:rsid w:val="00CF268B"/>
    <w:rsid w:val="00CF4746"/>
    <w:rsid w:val="00D06F99"/>
    <w:rsid w:val="00D15CAE"/>
    <w:rsid w:val="00D23EB9"/>
    <w:rsid w:val="00D241E3"/>
    <w:rsid w:val="00D26431"/>
    <w:rsid w:val="00D271CA"/>
    <w:rsid w:val="00D304E5"/>
    <w:rsid w:val="00D412F3"/>
    <w:rsid w:val="00D51ECE"/>
    <w:rsid w:val="00D941F0"/>
    <w:rsid w:val="00D9420E"/>
    <w:rsid w:val="00DA3FA0"/>
    <w:rsid w:val="00DA71CF"/>
    <w:rsid w:val="00DB21DE"/>
    <w:rsid w:val="00DB7F1E"/>
    <w:rsid w:val="00DC1D7F"/>
    <w:rsid w:val="00DC6A4F"/>
    <w:rsid w:val="00DD6052"/>
    <w:rsid w:val="00DF706A"/>
    <w:rsid w:val="00DF7886"/>
    <w:rsid w:val="00E0480F"/>
    <w:rsid w:val="00E06A08"/>
    <w:rsid w:val="00E160CB"/>
    <w:rsid w:val="00E32D83"/>
    <w:rsid w:val="00E349D1"/>
    <w:rsid w:val="00E42C32"/>
    <w:rsid w:val="00E60AF2"/>
    <w:rsid w:val="00E61105"/>
    <w:rsid w:val="00E76CE9"/>
    <w:rsid w:val="00E8132A"/>
    <w:rsid w:val="00EA4F4E"/>
    <w:rsid w:val="00EB31B9"/>
    <w:rsid w:val="00EB37C9"/>
    <w:rsid w:val="00EB3987"/>
    <w:rsid w:val="00EB6483"/>
    <w:rsid w:val="00EC3C8A"/>
    <w:rsid w:val="00EC52B7"/>
    <w:rsid w:val="00ED30BA"/>
    <w:rsid w:val="00ED5016"/>
    <w:rsid w:val="00EE2BB2"/>
    <w:rsid w:val="00EF3F02"/>
    <w:rsid w:val="00EF5733"/>
    <w:rsid w:val="00F0129D"/>
    <w:rsid w:val="00F034F3"/>
    <w:rsid w:val="00F0366D"/>
    <w:rsid w:val="00F27D30"/>
    <w:rsid w:val="00F37E5F"/>
    <w:rsid w:val="00F41EF4"/>
    <w:rsid w:val="00F44288"/>
    <w:rsid w:val="00F4607C"/>
    <w:rsid w:val="00F5424E"/>
    <w:rsid w:val="00F56FA2"/>
    <w:rsid w:val="00F65977"/>
    <w:rsid w:val="00F72F92"/>
    <w:rsid w:val="00F758D5"/>
    <w:rsid w:val="00F77A90"/>
    <w:rsid w:val="00F86307"/>
    <w:rsid w:val="00FA70E8"/>
    <w:rsid w:val="00FB006E"/>
    <w:rsid w:val="00FB0796"/>
    <w:rsid w:val="00FC095D"/>
    <w:rsid w:val="00FC2635"/>
    <w:rsid w:val="00FC5AE6"/>
    <w:rsid w:val="00FD5FE0"/>
    <w:rsid w:val="00FD7D7D"/>
    <w:rsid w:val="00FE0D34"/>
    <w:rsid w:val="00FE6D61"/>
    <w:rsid w:val="00FF5EC6"/>
    <w:rsid w:val="00FF616B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0DA8A0D"/>
  <w15:docId w15:val="{C23396E9-B21D-4F94-928E-CDF3B53E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01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01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01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349D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576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arrowhead.eu/arrowhead-wik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rrowhead-f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FB35A5-83C5-324F-85FD-6E8CF24D9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C:\Users\Mats\Ny2013\Arrowhead\Templates Working\Arrowhead Word template_2_pc.dotx</Template>
  <TotalTime>2034</TotalTime>
  <Pages>7</Pages>
  <Words>710</Words>
  <Characters>4050</Characters>
  <Application>Microsoft Office Word</Application>
  <DocSecurity>0</DocSecurity>
  <Lines>33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[Title]</vt:lpstr>
      <vt:lpstr>[Title]</vt:lpstr>
      <vt:lpstr>[Title]</vt:lpstr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Microsoft Office User</cp:lastModifiedBy>
  <cp:revision>104</cp:revision>
  <cp:lastPrinted>2013-11-27T17:29:00Z</cp:lastPrinted>
  <dcterms:created xsi:type="dcterms:W3CDTF">2013-11-20T15:37:00Z</dcterms:created>
  <dcterms:modified xsi:type="dcterms:W3CDTF">2018-10-30T09:57:00Z</dcterms:modified>
</cp:coreProperties>
</file>