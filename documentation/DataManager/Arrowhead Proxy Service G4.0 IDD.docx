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A93D0" w14:textId="76A073CC" w:rsidR="00E65221" w:rsidRDefault="00E65221" w:rsidP="00E65221">
      <w:pPr>
        <w:rPr>
          <w:noProof/>
          <w:lang w:val="en-US" w:eastAsia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 xml:space="preserve">Arrowhead </w:t>
      </w: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0F00416FD066184AA19EDBE8DCCBE3A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rPr>
              <w:rFonts w:asciiTheme="majorHAnsi" w:hAnsiTheme="majorHAnsi" w:cstheme="majorHAnsi"/>
              <w:sz w:val="48"/>
              <w:szCs w:val="48"/>
              <w:lang w:val="en-US"/>
            </w:rPr>
            <w:t>Proxy Service IDD</w:t>
          </w:r>
        </w:sdtContent>
      </w:sdt>
    </w:p>
    <w:p w14:paraId="58564D5E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1E2E1B9" w14:textId="77777777" w:rsidR="00322898" w:rsidRDefault="00322898" w:rsidP="00D304E5">
      <w:pPr>
        <w:rPr>
          <w:noProof/>
          <w:lang w:val="en-US" w:eastAsia="en-US"/>
        </w:rPr>
      </w:pPr>
    </w:p>
    <w:p w14:paraId="77FA3020" w14:textId="77777777" w:rsidR="00322898" w:rsidRDefault="00322898" w:rsidP="00D304E5">
      <w:pPr>
        <w:rPr>
          <w:noProof/>
          <w:lang w:val="en-US" w:eastAsia="en-US"/>
        </w:rPr>
      </w:pPr>
    </w:p>
    <w:p w14:paraId="54152520" w14:textId="77777777" w:rsidR="00322898" w:rsidRDefault="00322898" w:rsidP="00D304E5">
      <w:pPr>
        <w:rPr>
          <w:noProof/>
          <w:lang w:val="en-US" w:eastAsia="en-US"/>
        </w:rPr>
      </w:pPr>
    </w:p>
    <w:p w14:paraId="4A3E23F3" w14:textId="77777777" w:rsidR="00322898" w:rsidRDefault="00322898" w:rsidP="00D304E5">
      <w:pPr>
        <w:rPr>
          <w:noProof/>
          <w:lang w:val="en-US" w:eastAsia="en-US"/>
        </w:rPr>
      </w:pPr>
    </w:p>
    <w:p w14:paraId="4CF60DA0" w14:textId="77777777" w:rsidR="00322898" w:rsidRDefault="00322898" w:rsidP="00D304E5">
      <w:pPr>
        <w:rPr>
          <w:noProof/>
          <w:lang w:val="en-US" w:eastAsia="en-US"/>
        </w:rPr>
      </w:pPr>
    </w:p>
    <w:p w14:paraId="16757FA1" w14:textId="77777777" w:rsidR="00322898" w:rsidRDefault="00322898" w:rsidP="00D304E5">
      <w:pPr>
        <w:rPr>
          <w:noProof/>
          <w:lang w:val="en-US" w:eastAsia="en-US"/>
        </w:rPr>
      </w:pPr>
    </w:p>
    <w:p w14:paraId="34AE086C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37B0418" wp14:editId="2158BC4D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1ED4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2C18D730" w14:textId="77777777" w:rsidR="002B76DA" w:rsidRPr="00750ACD" w:rsidRDefault="00C33CC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r w:rsidR="00750ACD">
                              <w:rPr>
                                <w:sz w:val="22"/>
                                <w:szCs w:val="22"/>
                                <w:lang w:val="en-US"/>
                              </w:rPr>
                              <w:t>Proxy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REST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approach 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within Arrowhead </w:t>
                            </w:r>
                            <w:r w:rsidR="00CA7036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Framework </w:t>
                            </w:r>
                            <w:r w:rsidR="00743499">
                              <w:rPr>
                                <w:sz w:val="22"/>
                                <w:szCs w:val="22"/>
                                <w:lang w:val="en-US"/>
                              </w:rPr>
                              <w:t>generation 4.0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B041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" filled="f" stroked="f">
                <v:textbox inset="0,0,0,0">
                  <w:txbxContent>
                    <w:p w14:paraId="31A1ED4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2C18D730" w14:textId="77777777" w:rsidR="002B76DA" w:rsidRPr="00750ACD" w:rsidRDefault="00C33CC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r w:rsidR="00750ACD">
                        <w:rPr>
                          <w:sz w:val="22"/>
                          <w:szCs w:val="22"/>
                          <w:lang w:val="en-US"/>
                        </w:rPr>
                        <w:t>Proxy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 xml:space="preserve"> Service based on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REST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approach 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 xml:space="preserve">within Arrowhead </w:t>
                      </w:r>
                      <w:r w:rsidR="00CA7036">
                        <w:rPr>
                          <w:sz w:val="22"/>
                          <w:szCs w:val="22"/>
                          <w:lang w:val="en-US"/>
                        </w:rPr>
                        <w:t xml:space="preserve">Framework </w:t>
                      </w:r>
                      <w:r w:rsidR="00743499">
                        <w:rPr>
                          <w:sz w:val="22"/>
                          <w:szCs w:val="22"/>
                          <w:lang w:val="en-US"/>
                        </w:rPr>
                        <w:t>generation 4.0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1385F546" w14:textId="77777777" w:rsidR="002C447C" w:rsidRPr="002C447C" w:rsidRDefault="00942844" w:rsidP="00C33CC2">
      <w:pPr>
        <w:pStyle w:val="Title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14:paraId="151F3056" w14:textId="77777777" w:rsidR="00C33CC2" w:rsidRDefault="00C33CC2" w:rsidP="00C33CC2">
      <w:pPr>
        <w:pStyle w:val="BodyText"/>
      </w:pPr>
      <w:r>
        <w:t xml:space="preserve">This document describes the </w:t>
      </w:r>
      <w:r w:rsidR="00750ACD">
        <w:t>Proxy</w:t>
      </w:r>
      <w:r w:rsidR="00FA015F">
        <w:t xml:space="preserve"> S</w:t>
      </w:r>
      <w:r w:rsidR="00743499">
        <w:t>ervice of G4.0</w:t>
      </w:r>
      <w:r>
        <w:t xml:space="preserve"> with </w:t>
      </w:r>
      <w:r w:rsidR="00CF0484">
        <w:t>a</w:t>
      </w:r>
      <w:r>
        <w:t xml:space="preserve"> REST</w:t>
      </w:r>
      <w:r w:rsidR="00CF0484">
        <w:t>-based</w:t>
      </w:r>
      <w:r>
        <w:t xml:space="preserve"> interface. </w:t>
      </w:r>
    </w:p>
    <w:p w14:paraId="688E05AB" w14:textId="77777777" w:rsidR="00C33CC2" w:rsidRDefault="002E69C5" w:rsidP="00C33CC2">
      <w:pPr>
        <w:pStyle w:val="BodyText"/>
      </w:pPr>
      <w:r>
        <w:t xml:space="preserve">This interface </w:t>
      </w:r>
      <w:r w:rsidR="00454270">
        <w:t>can use</w:t>
      </w:r>
      <w:r>
        <w:t xml:space="preserve"> HTTP, </w:t>
      </w:r>
      <w:r w:rsidR="00C33CC2">
        <w:t>HTTPS</w:t>
      </w:r>
      <w:r>
        <w:t xml:space="preserve">, CoAP, </w:t>
      </w:r>
      <w:r w:rsidR="00454270">
        <w:t>and</w:t>
      </w:r>
      <w:r>
        <w:t xml:space="preserve"> </w:t>
      </w:r>
      <w:proofErr w:type="spellStart"/>
      <w:r>
        <w:t>CoAPS</w:t>
      </w:r>
      <w:proofErr w:type="spellEnd"/>
      <w:r w:rsidR="00C33CC2">
        <w:t xml:space="preserve">. </w:t>
      </w:r>
    </w:p>
    <w:p w14:paraId="2B7C5454" w14:textId="77777777" w:rsidR="00E32386" w:rsidRPr="00750ACD" w:rsidRDefault="00E32386" w:rsidP="00A716B8">
      <w:pPr>
        <w:pStyle w:val="BodyText"/>
      </w:pPr>
    </w:p>
    <w:p w14:paraId="5BBBE0DF" w14:textId="77777777" w:rsidR="00926041" w:rsidRDefault="00926041" w:rsidP="00C33CC2">
      <w:pPr>
        <w:pStyle w:val="Title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14:paraId="51AEBA5B" w14:textId="77777777" w:rsidR="00C33CC2" w:rsidRDefault="00C33CC2" w:rsidP="00C33CC2">
      <w:pPr>
        <w:pStyle w:val="BodyText"/>
      </w:pPr>
      <w:r>
        <w:t>As per th</w:t>
      </w:r>
      <w:r w:rsidR="001D73ED">
        <w:t xml:space="preserve">e SD of this Service, there is </w:t>
      </w:r>
      <w:r w:rsidR="00AA6429">
        <w:t>two</w:t>
      </w:r>
      <w:r w:rsidR="001D73ED">
        <w:t xml:space="preserve"> method</w:t>
      </w:r>
      <w:r w:rsidR="00AA6429">
        <w:t>s</w:t>
      </w:r>
      <w:r w:rsidR="0024627D">
        <w:t xml:space="preserve"> implemented. </w:t>
      </w:r>
      <w:r>
        <w:t>Table 1 describe</w:t>
      </w:r>
      <w:r w:rsidR="00FA015F">
        <w:t>s</w:t>
      </w:r>
      <w:r>
        <w:t xml:space="preserve"> </w:t>
      </w:r>
      <w:r w:rsidR="00AA6429">
        <w:t>these</w:t>
      </w:r>
      <w:r w:rsidR="001D73ED">
        <w:t xml:space="preserve"> method</w:t>
      </w:r>
      <w:r w:rsidR="00AA6429">
        <w:t>s</w:t>
      </w:r>
      <w:r>
        <w:t xml:space="preserve">. </w:t>
      </w:r>
    </w:p>
    <w:p w14:paraId="37300BC0" w14:textId="77777777" w:rsidR="00173EA5" w:rsidRDefault="00173EA5" w:rsidP="00C33CC2">
      <w:pPr>
        <w:pStyle w:val="BodyText"/>
      </w:pPr>
    </w:p>
    <w:p w14:paraId="493FA4A8" w14:textId="77777777" w:rsidR="00173EA5" w:rsidRPr="00750ACD" w:rsidRDefault="00173EA5" w:rsidP="00173EA5">
      <w:pPr>
        <w:pStyle w:val="Caption"/>
        <w:rPr>
          <w:lang w:val="en-US"/>
        </w:rPr>
      </w:pPr>
      <w:r w:rsidRPr="00750ACD">
        <w:rPr>
          <w:lang w:val="en-US"/>
        </w:rPr>
        <w:t>Table 1 Function description</w:t>
      </w:r>
    </w:p>
    <w:tbl>
      <w:tblPr>
        <w:tblStyle w:val="TableGrid"/>
        <w:tblW w:w="8931" w:type="dxa"/>
        <w:tblInd w:w="-5" w:type="dxa"/>
        <w:tblLook w:val="04A0" w:firstRow="1" w:lastRow="0" w:firstColumn="1" w:lastColumn="0" w:noHBand="0" w:noVBand="1"/>
      </w:tblPr>
      <w:tblGrid>
        <w:gridCol w:w="1264"/>
        <w:gridCol w:w="2938"/>
        <w:gridCol w:w="1058"/>
        <w:gridCol w:w="1760"/>
        <w:gridCol w:w="1911"/>
      </w:tblGrid>
      <w:tr w:rsidR="00173EA5" w:rsidRPr="00CB037C" w14:paraId="1C2E6B65" w14:textId="77777777" w:rsidTr="00E65221">
        <w:tc>
          <w:tcPr>
            <w:tcW w:w="1266" w:type="dxa"/>
            <w:shd w:val="clear" w:color="auto" w:fill="D9D9D9" w:themeFill="background1" w:themeFillShade="D9"/>
          </w:tcPr>
          <w:p w14:paraId="299CAE0E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2987" w:type="dxa"/>
            <w:shd w:val="clear" w:color="auto" w:fill="D9D9D9" w:themeFill="background1" w:themeFillShade="D9"/>
          </w:tcPr>
          <w:p w14:paraId="7ACE0D93" w14:textId="77777777" w:rsidR="00173EA5" w:rsidRPr="008A63F4" w:rsidRDefault="00173EA5" w:rsidP="00E84370">
            <w:pPr>
              <w:pStyle w:val="BodyText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4DEBACF9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1770" w:type="dxa"/>
            <w:shd w:val="clear" w:color="auto" w:fill="D9D9D9" w:themeFill="background1" w:themeFillShade="D9"/>
          </w:tcPr>
          <w:p w14:paraId="6557ADF0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1916" w:type="dxa"/>
            <w:shd w:val="clear" w:color="auto" w:fill="D9D9D9" w:themeFill="background1" w:themeFillShade="D9"/>
          </w:tcPr>
          <w:p w14:paraId="6FB8B616" w14:textId="77777777" w:rsidR="00173EA5" w:rsidRPr="008A63F4" w:rsidRDefault="00173EA5" w:rsidP="00E84370">
            <w:pPr>
              <w:pStyle w:val="BodyText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173EA5" w:rsidRPr="00F57924" w14:paraId="4393E095" w14:textId="77777777" w:rsidTr="00E65221">
        <w:tc>
          <w:tcPr>
            <w:tcW w:w="1266" w:type="dxa"/>
          </w:tcPr>
          <w:p w14:paraId="3BDACFD8" w14:textId="758F5E83" w:rsidR="00FA015F" w:rsidRDefault="0066319A" w:rsidP="00E84370">
            <w:pPr>
              <w:pStyle w:val="BodyText"/>
            </w:pPr>
            <w:r>
              <w:t>Push</w:t>
            </w:r>
          </w:p>
        </w:tc>
        <w:tc>
          <w:tcPr>
            <w:tcW w:w="2987" w:type="dxa"/>
          </w:tcPr>
          <w:p w14:paraId="54645641" w14:textId="10468120" w:rsidR="00173EA5" w:rsidRDefault="00173EA5" w:rsidP="0024627D">
            <w:pPr>
              <w:pStyle w:val="BodyText"/>
            </w:pPr>
            <w:r>
              <w:t>“/</w:t>
            </w:r>
            <w:r w:rsidR="00EF41AA">
              <w:t>proxy</w:t>
            </w:r>
            <w:proofErr w:type="gramStart"/>
            <w:r w:rsidR="00EF41AA">
              <w:t>/{</w:t>
            </w:r>
            <w:r w:rsidR="00E65221">
              <w:t xml:space="preserve"> </w:t>
            </w:r>
            <w:proofErr w:type="spellStart"/>
            <w:r w:rsidR="00E65221">
              <w:t>systemName</w:t>
            </w:r>
            <w:proofErr w:type="spellEnd"/>
            <w:proofErr w:type="gramEnd"/>
            <w:r w:rsidR="00E65221">
              <w:t xml:space="preserve"> </w:t>
            </w:r>
            <w:r w:rsidR="00EF41AA">
              <w:t>}</w:t>
            </w:r>
            <w:r>
              <w:t>”</w:t>
            </w:r>
          </w:p>
        </w:tc>
        <w:tc>
          <w:tcPr>
            <w:tcW w:w="992" w:type="dxa"/>
          </w:tcPr>
          <w:p w14:paraId="284DCBB7" w14:textId="77777777" w:rsidR="00173EA5" w:rsidRDefault="00EF41AA" w:rsidP="00E84370">
            <w:pPr>
              <w:pStyle w:val="BodyText"/>
            </w:pPr>
            <w:r>
              <w:t>PUT</w:t>
            </w:r>
          </w:p>
        </w:tc>
        <w:tc>
          <w:tcPr>
            <w:tcW w:w="1770" w:type="dxa"/>
          </w:tcPr>
          <w:p w14:paraId="7752032A" w14:textId="007B515E" w:rsidR="00173EA5" w:rsidRDefault="00BA6ACF" w:rsidP="00E84370">
            <w:pPr>
              <w:pStyle w:val="BodyText"/>
            </w:pPr>
            <w:proofErr w:type="spellStart"/>
            <w:r>
              <w:rPr>
                <w:rFonts w:eastAsia="Times New Roman" w:cs="Courier New"/>
                <w:b/>
                <w:color w:val="000000"/>
                <w:szCs w:val="24"/>
              </w:rPr>
              <w:t>SensorData</w:t>
            </w:r>
            <w:proofErr w:type="spellEnd"/>
          </w:p>
        </w:tc>
        <w:tc>
          <w:tcPr>
            <w:tcW w:w="1916" w:type="dxa"/>
          </w:tcPr>
          <w:p w14:paraId="20504C82" w14:textId="77777777" w:rsidR="00173EA5" w:rsidRDefault="00E10449" w:rsidP="00DF4227">
            <w:pPr>
              <w:pStyle w:val="BodyText"/>
              <w:jc w:val="left"/>
            </w:pPr>
            <w:r>
              <w:t xml:space="preserve">HTTP </w:t>
            </w:r>
            <w:r w:rsidR="00173EA5">
              <w:t>OK,</w:t>
            </w:r>
            <w:r w:rsidR="00281066">
              <w:br/>
              <w:t>BAD_REQUEST</w:t>
            </w:r>
            <w:r w:rsidR="00EF41AA">
              <w:br/>
              <w:t>NOT_AUTH</w:t>
            </w:r>
          </w:p>
        </w:tc>
      </w:tr>
      <w:tr w:rsidR="00EF41AA" w:rsidRPr="00F57924" w14:paraId="4C7E97B8" w14:textId="77777777" w:rsidTr="00E65221">
        <w:tc>
          <w:tcPr>
            <w:tcW w:w="1266" w:type="dxa"/>
          </w:tcPr>
          <w:p w14:paraId="1B1B874D" w14:textId="3CFFACE0" w:rsidR="00EF41AA" w:rsidRDefault="0066319A" w:rsidP="00E84370">
            <w:pPr>
              <w:pStyle w:val="BodyText"/>
            </w:pPr>
            <w:r>
              <w:t>Fetch</w:t>
            </w:r>
          </w:p>
        </w:tc>
        <w:tc>
          <w:tcPr>
            <w:tcW w:w="2987" w:type="dxa"/>
          </w:tcPr>
          <w:p w14:paraId="0A226047" w14:textId="25AE0393" w:rsidR="00EF41AA" w:rsidRDefault="00EF41AA" w:rsidP="0024627D">
            <w:pPr>
              <w:pStyle w:val="BodyText"/>
            </w:pPr>
            <w:r>
              <w:t>“/proxy</w:t>
            </w:r>
            <w:proofErr w:type="gramStart"/>
            <w:r>
              <w:t>/{</w:t>
            </w:r>
            <w:r w:rsidR="00E65221">
              <w:t xml:space="preserve"> </w:t>
            </w:r>
            <w:proofErr w:type="spellStart"/>
            <w:r w:rsidR="00E65221">
              <w:t>systemName</w:t>
            </w:r>
            <w:proofErr w:type="spellEnd"/>
            <w:proofErr w:type="gramEnd"/>
            <w:r w:rsidR="00E65221">
              <w:t xml:space="preserve"> </w:t>
            </w:r>
            <w:r>
              <w:t>}””</w:t>
            </w:r>
          </w:p>
        </w:tc>
        <w:tc>
          <w:tcPr>
            <w:tcW w:w="992" w:type="dxa"/>
          </w:tcPr>
          <w:p w14:paraId="63D44C52" w14:textId="77777777" w:rsidR="00EF41AA" w:rsidRDefault="00EF41AA" w:rsidP="00E84370">
            <w:pPr>
              <w:pStyle w:val="BodyText"/>
            </w:pPr>
            <w:r>
              <w:t>GET</w:t>
            </w:r>
          </w:p>
        </w:tc>
        <w:tc>
          <w:tcPr>
            <w:tcW w:w="1770" w:type="dxa"/>
          </w:tcPr>
          <w:p w14:paraId="6280DF65" w14:textId="361A009C" w:rsidR="00EF41AA" w:rsidRDefault="00BA6ACF" w:rsidP="0024627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b/>
                <w:color w:val="000000"/>
                <w:lang w:val="en-US" w:eastAsia="en-US"/>
              </w:rPr>
            </w:pPr>
            <w:proofErr w:type="spellStart"/>
            <w:r>
              <w:rPr>
                <w:rFonts w:eastAsia="Times New Roman" w:cs="Courier New"/>
                <w:b/>
                <w:color w:val="000000"/>
              </w:rPr>
              <w:t>SensorData</w:t>
            </w:r>
            <w:proofErr w:type="spellEnd"/>
          </w:p>
        </w:tc>
        <w:tc>
          <w:tcPr>
            <w:tcW w:w="1916" w:type="dxa"/>
          </w:tcPr>
          <w:p w14:paraId="05071E54" w14:textId="77777777" w:rsidR="00EF41AA" w:rsidRDefault="00EF41AA" w:rsidP="00DF4227">
            <w:pPr>
              <w:pStyle w:val="BodyText"/>
              <w:jc w:val="left"/>
            </w:pPr>
            <w:r>
              <w:t>HTTP OK,</w:t>
            </w:r>
            <w:r>
              <w:br/>
              <w:t>BAD_REQUEST</w:t>
            </w:r>
          </w:p>
          <w:p w14:paraId="7D2340EC" w14:textId="77777777" w:rsidR="00EF41AA" w:rsidRDefault="00EF41AA" w:rsidP="00DF4227">
            <w:pPr>
              <w:pStyle w:val="BodyText"/>
              <w:jc w:val="left"/>
            </w:pPr>
            <w:r>
              <w:t>NOT_AUTH</w:t>
            </w:r>
          </w:p>
        </w:tc>
      </w:tr>
    </w:tbl>
    <w:p w14:paraId="2F8F3C98" w14:textId="77777777" w:rsidR="00173EA5" w:rsidRDefault="00173EA5" w:rsidP="00C33CC2">
      <w:pPr>
        <w:pStyle w:val="BodyText"/>
      </w:pPr>
    </w:p>
    <w:p w14:paraId="25146963" w14:textId="77777777" w:rsidR="00C8607D" w:rsidRDefault="00C8607D" w:rsidP="00A716B8">
      <w:pPr>
        <w:pStyle w:val="BodyText"/>
      </w:pPr>
    </w:p>
    <w:p w14:paraId="1B1BD076" w14:textId="77777777" w:rsidR="00926041" w:rsidRDefault="00926041" w:rsidP="00C33CC2">
      <w:pPr>
        <w:pStyle w:val="Title"/>
        <w:rPr>
          <w:lang w:val="en-US"/>
        </w:rPr>
      </w:pPr>
      <w:bookmarkStart w:id="2" w:name="_Toc377455182"/>
      <w:r>
        <w:rPr>
          <w:lang w:val="en-US"/>
        </w:rPr>
        <w:t>Information Model</w:t>
      </w:r>
      <w:bookmarkEnd w:id="2"/>
    </w:p>
    <w:p w14:paraId="44050103" w14:textId="7300728C" w:rsidR="00BA6ACF" w:rsidRPr="00BA6ACF" w:rsidRDefault="00BA6ACF" w:rsidP="00BA6ACF">
      <w:pPr>
        <w:pStyle w:val="BodyText"/>
      </w:pPr>
      <w:r w:rsidRPr="00BA6ACF">
        <w:t xml:space="preserve">The </w:t>
      </w:r>
      <w:proofErr w:type="spellStart"/>
      <w:r w:rsidRPr="00BA6ACF">
        <w:t>SensorData</w:t>
      </w:r>
      <w:proofErr w:type="spellEnd"/>
      <w:r w:rsidRPr="00BA6ACF">
        <w:t xml:space="preserve"> request payload contains generic sensor data. </w:t>
      </w:r>
      <w:proofErr w:type="spellStart"/>
      <w:r w:rsidRPr="00BA6ACF">
        <w:t>SensorData</w:t>
      </w:r>
      <w:proofErr w:type="spellEnd"/>
      <w:r w:rsidRPr="00BA6ACF">
        <w:t xml:space="preserve"> normally contains information about the unit, source system, timestamp and metadata. The default payload type is JSON-encoded </w:t>
      </w:r>
      <w:proofErr w:type="spellStart"/>
      <w:r w:rsidRPr="00BA6ACF">
        <w:t>SenML</w:t>
      </w:r>
      <w:proofErr w:type="spellEnd"/>
      <w:r w:rsidR="005E3894">
        <w:t xml:space="preserve"> (RFC 8428)</w:t>
      </w:r>
      <w:r w:rsidRPr="00BA6ACF">
        <w:t>. The response to a Store/ Retrieve request is a simple HTTP/CoAP status code (Created/Ok – request was success, No Content – request had no effect).</w:t>
      </w:r>
      <w:r w:rsidR="00F57924">
        <w:t xml:space="preserve"> For the Push function, the content-type must be set to ‘application/</w:t>
      </w:r>
      <w:proofErr w:type="spellStart"/>
      <w:r w:rsidR="00F57924">
        <w:t>senml+json</w:t>
      </w:r>
      <w:proofErr w:type="spellEnd"/>
      <w:r w:rsidR="00F57924">
        <w:t>’.</w:t>
      </w:r>
      <w:r w:rsidR="00F723C3">
        <w:t xml:space="preserve"> For Fetch, the response content-type is ‘</w:t>
      </w:r>
      <w:r w:rsidR="00F723C3" w:rsidRPr="00F723C3">
        <w:t>application/json</w:t>
      </w:r>
      <w:r w:rsidR="00F723C3">
        <w:t>’</w:t>
      </w:r>
      <w:bookmarkStart w:id="3" w:name="_GoBack"/>
      <w:bookmarkEnd w:id="3"/>
      <w:r w:rsidR="00F723C3">
        <w:t>.</w:t>
      </w:r>
    </w:p>
    <w:p w14:paraId="0F04A74F" w14:textId="77777777" w:rsidR="00BA6ACF" w:rsidRPr="00BA6ACF" w:rsidRDefault="00BA6ACF" w:rsidP="00BA6ACF">
      <w:pPr>
        <w:pStyle w:val="BodyText"/>
      </w:pPr>
    </w:p>
    <w:p w14:paraId="1518FC03" w14:textId="1D19E39F" w:rsidR="00683EA9" w:rsidRPr="00BA6ACF" w:rsidRDefault="00683EA9" w:rsidP="00BA6ACF">
      <w:pPr>
        <w:pStyle w:val="BodyText"/>
      </w:pPr>
      <w:r w:rsidRPr="00BA6ACF">
        <w:br w:type="page"/>
      </w:r>
    </w:p>
    <w:p w14:paraId="7A88BAF4" w14:textId="12F18D29" w:rsidR="00683EA9" w:rsidRPr="00750ACD" w:rsidRDefault="00683EA9" w:rsidP="00683EA9">
      <w:pPr>
        <w:pStyle w:val="Heading1"/>
        <w:rPr>
          <w:lang w:val="en-US"/>
        </w:rPr>
      </w:pPr>
      <w:r w:rsidRPr="00750ACD">
        <w:rPr>
          <w:lang w:val="en-US"/>
        </w:rPr>
        <w:lastRenderedPageBreak/>
        <w:t xml:space="preserve">3.1. </w:t>
      </w:r>
      <w:proofErr w:type="spellStart"/>
      <w:r w:rsidR="000D724A">
        <w:rPr>
          <w:lang w:val="en-US"/>
        </w:rPr>
        <w:t>SensorData</w:t>
      </w:r>
      <w:proofErr w:type="spellEnd"/>
      <w:r w:rsidR="000D724A">
        <w:rPr>
          <w:lang w:val="en-US"/>
        </w:rPr>
        <w:t xml:space="preserve"> Store- </w:t>
      </w:r>
      <w:proofErr w:type="spellStart"/>
      <w:r w:rsidR="00EB7451">
        <w:rPr>
          <w:lang w:val="en-US"/>
        </w:rPr>
        <w:t>SenML</w:t>
      </w:r>
      <w:proofErr w:type="spellEnd"/>
      <w:r w:rsidR="000D724A">
        <w:rPr>
          <w:lang w:val="en-US"/>
        </w:rPr>
        <w:t xml:space="preserve"> request</w:t>
      </w:r>
    </w:p>
    <w:p w14:paraId="790D4607" w14:textId="77777777" w:rsidR="00EB7451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[</w:t>
      </w:r>
    </w:p>
    <w:p w14:paraId="0D44779A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</w:t>
      </w:r>
      <w:r w:rsidRPr="00EA4EA8">
        <w:rPr>
          <w:rFonts w:eastAsia="MS PGothic" w:cs="Lucida Grande"/>
          <w:szCs w:val="22"/>
          <w:lang w:val="en-US" w:eastAsia="en-US"/>
        </w:rPr>
        <w:t>{"</w:t>
      </w:r>
      <w:proofErr w:type="spellStart"/>
      <w:r w:rsidRPr="00EA4EA8">
        <w:rPr>
          <w:rFonts w:eastAsia="MS PGothic" w:cs="Lucida Grande"/>
          <w:szCs w:val="22"/>
          <w:lang w:val="en-US" w:eastAsia="en-US"/>
        </w:rPr>
        <w:t>bn</w:t>
      </w:r>
      <w:proofErr w:type="spellEnd"/>
      <w:r w:rsidRPr="00EA4EA8">
        <w:rPr>
          <w:rFonts w:eastAsia="MS PGothic" w:cs="Lucida Grande"/>
          <w:szCs w:val="22"/>
          <w:lang w:val="en-US" w:eastAsia="en-US"/>
        </w:rPr>
        <w:t xml:space="preserve">":" </w:t>
      </w:r>
      <w:r>
        <w:rPr>
          <w:rFonts w:eastAsia="MS PGothic" w:cs="Lucida Grande"/>
          <w:szCs w:val="22"/>
          <w:lang w:val="en-US" w:eastAsia="en-US"/>
        </w:rPr>
        <w:t>TempSys23433</w:t>
      </w:r>
      <w:r w:rsidRPr="00EA4EA8">
        <w:rPr>
          <w:rFonts w:eastAsia="MS PGothic" w:cs="Lucida Grande"/>
          <w:szCs w:val="22"/>
          <w:lang w:val="en-US" w:eastAsia="en-US"/>
        </w:rPr>
        <w:t>:","bt":</w:t>
      </w:r>
      <w:r w:rsidRPr="006C0693">
        <w:rPr>
          <w:rFonts w:eastAsia="MS PGothic" w:cs="Lucida Grande"/>
          <w:szCs w:val="22"/>
          <w:lang w:val="en-US" w:eastAsia="en-US"/>
        </w:rPr>
        <w:t>1.276020076001e+</w:t>
      </w:r>
      <w:proofErr w:type="gramStart"/>
      <w:r w:rsidRPr="006C0693">
        <w:rPr>
          <w:rFonts w:eastAsia="MS PGothic" w:cs="Lucida Grande"/>
          <w:szCs w:val="22"/>
          <w:lang w:val="en-US" w:eastAsia="en-US"/>
        </w:rPr>
        <w:t>09</w:t>
      </w:r>
      <w:r w:rsidRPr="00EA4EA8">
        <w:rPr>
          <w:rFonts w:eastAsia="MS PGothic" w:cs="Lucida Grande"/>
          <w:szCs w:val="22"/>
          <w:lang w:val="en-US" w:eastAsia="en-US"/>
        </w:rPr>
        <w:t>,  "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bu":"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","bver":5,</w:t>
      </w:r>
    </w:p>
    <w:p w14:paraId="16AD0891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 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","u":"</w:t>
      </w:r>
      <w:r>
        <w:rPr>
          <w:rFonts w:eastAsia="MS PGothic" w:cs="Lucida Grande"/>
          <w:szCs w:val="22"/>
          <w:lang w:val="en-US" w:eastAsia="en-US"/>
        </w:rPr>
        <w:t>Cel</w:t>
      </w:r>
      <w:r w:rsidRPr="00EA4EA8">
        <w:rPr>
          <w:rFonts w:eastAsia="MS PGothic" w:cs="Lucida Grande"/>
          <w:szCs w:val="22"/>
          <w:lang w:val="en-US" w:eastAsia="en-US"/>
        </w:rPr>
        <w:t>","v":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.1},</w:t>
      </w:r>
    </w:p>
    <w:p w14:paraId="072E704E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5,"v":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.2},</w:t>
      </w:r>
    </w:p>
    <w:p w14:paraId="1B971AB5" w14:textId="77777777" w:rsidR="00EB7451" w:rsidRPr="00EA4EA8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 xml:space="preserve">   {"n":"</w:t>
      </w:r>
      <w:r w:rsidRPr="00EA4EA8">
        <w:rPr>
          <w:lang w:val="en-US"/>
        </w:rPr>
        <w:t xml:space="preserve"> </w:t>
      </w:r>
      <w:proofErr w:type="spellStart"/>
      <w:r w:rsidRPr="00EA4EA8">
        <w:rPr>
          <w:lang w:val="en-US"/>
        </w:rPr>
        <w:t>IndoorTemperature</w:t>
      </w:r>
      <w:proofErr w:type="spellEnd"/>
      <w:r w:rsidRPr="000D724A">
        <w:rPr>
          <w:rFonts w:eastAsia="MS PGothic" w:cs="Lucida Grande"/>
          <w:szCs w:val="22"/>
          <w:lang w:val="en-US" w:eastAsia="en-US"/>
        </w:rPr>
        <w:t xml:space="preserve"> </w:t>
      </w:r>
      <w:r w:rsidRPr="00EA4EA8">
        <w:rPr>
          <w:rFonts w:eastAsia="MS PGothic" w:cs="Lucida Grande"/>
          <w:szCs w:val="22"/>
          <w:lang w:val="en-US" w:eastAsia="en-US"/>
        </w:rPr>
        <w:t>","t</w:t>
      </w:r>
      <w:proofErr w:type="gramStart"/>
      <w:r w:rsidRPr="00EA4EA8">
        <w:rPr>
          <w:rFonts w:eastAsia="MS PGothic" w:cs="Lucida Grande"/>
          <w:szCs w:val="22"/>
          <w:lang w:val="en-US" w:eastAsia="en-US"/>
        </w:rPr>
        <w:t>":-</w:t>
      </w:r>
      <w:proofErr w:type="gramEnd"/>
      <w:r w:rsidRPr="00EA4EA8">
        <w:rPr>
          <w:rFonts w:eastAsia="MS PGothic" w:cs="Lucida Grande"/>
          <w:szCs w:val="22"/>
          <w:lang w:val="en-US" w:eastAsia="en-US"/>
        </w:rPr>
        <w:t>4,"v":</w:t>
      </w:r>
      <w:r>
        <w:rPr>
          <w:rFonts w:eastAsia="MS PGothic" w:cs="Lucida Grande"/>
          <w:szCs w:val="22"/>
          <w:lang w:val="en-US" w:eastAsia="en-US"/>
        </w:rPr>
        <w:t>22</w:t>
      </w:r>
      <w:r w:rsidRPr="00EA4EA8">
        <w:rPr>
          <w:rFonts w:eastAsia="MS PGothic" w:cs="Lucida Grande"/>
          <w:szCs w:val="22"/>
          <w:lang w:val="en-US" w:eastAsia="en-US"/>
        </w:rPr>
        <w:t>.</w:t>
      </w:r>
      <w:r>
        <w:rPr>
          <w:rFonts w:eastAsia="MS PGothic" w:cs="Lucida Grande"/>
          <w:szCs w:val="22"/>
          <w:lang w:val="en-US" w:eastAsia="en-US"/>
        </w:rPr>
        <w:t>4</w:t>
      </w:r>
      <w:r w:rsidRPr="00EA4EA8">
        <w:rPr>
          <w:rFonts w:eastAsia="MS PGothic" w:cs="Lucida Grande"/>
          <w:szCs w:val="22"/>
          <w:lang w:val="en-US" w:eastAsia="en-US"/>
        </w:rPr>
        <w:t>}</w:t>
      </w:r>
    </w:p>
    <w:p w14:paraId="0EE85857" w14:textId="77777777" w:rsidR="00EB7451" w:rsidRPr="006C0693" w:rsidRDefault="00EB7451" w:rsidP="00EB74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 w:rsidRPr="00EA4EA8">
        <w:rPr>
          <w:rFonts w:eastAsia="MS PGothic" w:cs="Lucida Grande"/>
          <w:szCs w:val="22"/>
          <w:lang w:val="en-US" w:eastAsia="en-US"/>
        </w:rPr>
        <w:t>]</w:t>
      </w:r>
    </w:p>
    <w:p w14:paraId="09F5F356" w14:textId="77777777" w:rsidR="000629EE" w:rsidRPr="00750ACD" w:rsidRDefault="00683EA9" w:rsidP="00683EA9">
      <w:pPr>
        <w:pStyle w:val="Heading1"/>
        <w:rPr>
          <w:lang w:val="en-US"/>
        </w:rPr>
      </w:pPr>
      <w:r w:rsidRPr="00750ACD">
        <w:rPr>
          <w:lang w:val="en-US"/>
        </w:rPr>
        <w:t xml:space="preserve">3.2. </w:t>
      </w:r>
      <w:proofErr w:type="spellStart"/>
      <w:r w:rsidR="00B31F75">
        <w:rPr>
          <w:lang w:val="en-US"/>
        </w:rPr>
        <w:t>Upload</w:t>
      </w:r>
      <w:r w:rsidR="00B25871" w:rsidRPr="00750ACD">
        <w:rPr>
          <w:lang w:val="en-US"/>
        </w:rPr>
        <w:t>Response</w:t>
      </w:r>
      <w:proofErr w:type="spellEnd"/>
    </w:p>
    <w:p w14:paraId="006F8FBA" w14:textId="5B83364D" w:rsidR="000D724A" w:rsidRDefault="000D724A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</w:t>
      </w:r>
      <w:r w:rsidR="00EB7451">
        <w:rPr>
          <w:rFonts w:eastAsia="MS PGothic" w:cs="Lucida Grande"/>
          <w:szCs w:val="22"/>
          <w:lang w:val="en-US" w:eastAsia="en-US"/>
        </w:rPr>
        <w:br/>
        <w:t xml:space="preserve">  </w:t>
      </w:r>
      <w:r>
        <w:rPr>
          <w:rFonts w:eastAsia="MS PGothic" w:cs="Lucida Grande"/>
          <w:szCs w:val="22"/>
          <w:lang w:val="en-US" w:eastAsia="en-US"/>
        </w:rPr>
        <w:t>“p”: 0,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0</w:t>
      </w:r>
    </w:p>
    <w:p w14:paraId="52E978B5" w14:textId="77777777" w:rsidR="000D724A" w:rsidRPr="00004C5F" w:rsidRDefault="000D724A" w:rsidP="000D72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54223479" w14:textId="05871933" w:rsidR="00683EA9" w:rsidRPr="00C7565E" w:rsidRDefault="00683EA9" w:rsidP="00F73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</w:p>
    <w:p w14:paraId="32956AB3" w14:textId="77777777" w:rsidR="00F27BE9" w:rsidRDefault="00F27BE9" w:rsidP="00F27BE9">
      <w:pPr>
        <w:pStyle w:val="BodyText"/>
      </w:pPr>
      <w:bookmarkStart w:id="4" w:name="_Toc354828814"/>
      <w:bookmarkStart w:id="5" w:name="_Toc377455184"/>
    </w:p>
    <w:p w14:paraId="3E04F29E" w14:textId="2ADE70AD" w:rsidR="00F27BE9" w:rsidRDefault="00F27BE9" w:rsidP="00F27BE9">
      <w:pPr>
        <w:pStyle w:val="BodyText"/>
      </w:pPr>
      <w:r>
        <w:t>If the uploaded JSON is incorrectly constructed, then the following example response could be received.</w:t>
      </w:r>
    </w:p>
    <w:p w14:paraId="5EDC7B2A" w14:textId="77777777" w:rsidR="00F27BE9" w:rsidRDefault="00F27BE9" w:rsidP="00F27BE9">
      <w:pPr>
        <w:pStyle w:val="BodyText"/>
      </w:pPr>
    </w:p>
    <w:p w14:paraId="4B6DE1A9" w14:textId="6B454A4A" w:rsidR="00F27BE9" w:rsidRDefault="00F27BE9" w:rsidP="00F2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{</w:t>
      </w:r>
      <w:r w:rsidR="00EB7451">
        <w:rPr>
          <w:rFonts w:eastAsia="MS PGothic" w:cs="Lucida Grande"/>
          <w:szCs w:val="22"/>
          <w:lang w:val="en-US" w:eastAsia="en-US"/>
        </w:rPr>
        <w:br/>
        <w:t xml:space="preserve">  </w:t>
      </w:r>
      <w:r>
        <w:rPr>
          <w:rFonts w:eastAsia="MS PGothic" w:cs="Lucida Grande"/>
          <w:szCs w:val="22"/>
          <w:lang w:val="en-US" w:eastAsia="en-US"/>
        </w:rPr>
        <w:t>“p”: 0,</w:t>
      </w:r>
      <w:r>
        <w:rPr>
          <w:rFonts w:eastAsia="MS PGothic" w:cs="Lucida Grande"/>
          <w:szCs w:val="22"/>
          <w:lang w:val="en-US" w:eastAsia="en-US"/>
        </w:rPr>
        <w:br/>
        <w:t xml:space="preserve">  </w:t>
      </w:r>
      <w:r w:rsidRPr="006C0693">
        <w:rPr>
          <w:rFonts w:eastAsia="MS PGothic" w:cs="Lucida Grande"/>
          <w:szCs w:val="22"/>
          <w:lang w:val="en-US" w:eastAsia="en-US"/>
        </w:rPr>
        <w:t>"</w:t>
      </w:r>
      <w:r>
        <w:rPr>
          <w:rFonts w:eastAsia="MS PGothic" w:cs="Lucida Grande"/>
          <w:szCs w:val="22"/>
          <w:lang w:val="en-US" w:eastAsia="en-US"/>
        </w:rPr>
        <w:t>x</w:t>
      </w:r>
      <w:r w:rsidRPr="006C0693">
        <w:rPr>
          <w:rFonts w:eastAsia="MS PGothic" w:cs="Lucida Grande"/>
          <w:szCs w:val="22"/>
          <w:lang w:val="en-US" w:eastAsia="en-US"/>
        </w:rPr>
        <w:t>":"</w:t>
      </w:r>
      <w:r>
        <w:rPr>
          <w:rFonts w:eastAsia="MS PGothic" w:cs="Lucida Grande"/>
          <w:szCs w:val="22"/>
          <w:lang w:val="en-US" w:eastAsia="en-US"/>
        </w:rPr>
        <w:t xml:space="preserve"> 2,</w:t>
      </w:r>
    </w:p>
    <w:p w14:paraId="5176DD58" w14:textId="77777777" w:rsidR="00F27BE9" w:rsidRDefault="00F27BE9" w:rsidP="00F2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 xml:space="preserve">  “</w:t>
      </w:r>
      <w:proofErr w:type="spellStart"/>
      <w:r>
        <w:rPr>
          <w:rFonts w:eastAsia="MS PGothic" w:cs="Lucida Grande"/>
          <w:szCs w:val="22"/>
          <w:lang w:val="en-US" w:eastAsia="en-US"/>
        </w:rPr>
        <w:t>xs</w:t>
      </w:r>
      <w:proofErr w:type="spellEnd"/>
      <w:r>
        <w:rPr>
          <w:rFonts w:eastAsia="MS PGothic" w:cs="Lucida Grande"/>
          <w:szCs w:val="22"/>
          <w:lang w:val="en-US" w:eastAsia="en-US"/>
        </w:rPr>
        <w:t>”: “JSON Parse error”</w:t>
      </w:r>
    </w:p>
    <w:p w14:paraId="581667B6" w14:textId="77777777" w:rsidR="00F27BE9" w:rsidRPr="00004C5F" w:rsidRDefault="00F27BE9" w:rsidP="00F27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val="en-US" w:eastAsia="en-US"/>
        </w:rPr>
      </w:pPr>
      <w:r>
        <w:rPr>
          <w:rFonts w:eastAsia="MS PGothic" w:cs="Lucida Grande"/>
          <w:szCs w:val="22"/>
          <w:lang w:val="en-US" w:eastAsia="en-US"/>
        </w:rPr>
        <w:t>}</w:t>
      </w:r>
    </w:p>
    <w:p w14:paraId="1CCB4AE5" w14:textId="77777777" w:rsidR="00F27BE9" w:rsidRDefault="00F27BE9" w:rsidP="000D724A">
      <w:pPr>
        <w:pStyle w:val="BodyText"/>
      </w:pPr>
    </w:p>
    <w:p w14:paraId="771C7E8D" w14:textId="164A4E59" w:rsidR="00F27BE9" w:rsidRDefault="000D724A" w:rsidP="000D724A">
      <w:pPr>
        <w:pStyle w:val="BodyText"/>
      </w:pPr>
      <w:r w:rsidRPr="000D724A">
        <w:t>The x tag (</w:t>
      </w:r>
      <w:proofErr w:type="spellStart"/>
      <w:r w:rsidRPr="000D724A">
        <w:t>eX</w:t>
      </w:r>
      <w:r w:rsidR="00EB7451">
        <w:t>c</w:t>
      </w:r>
      <w:r w:rsidRPr="000D724A">
        <w:t>eption</w:t>
      </w:r>
      <w:proofErr w:type="spellEnd"/>
      <w:r w:rsidRPr="000D724A">
        <w:t xml:space="preserve">) value of 0 indicates “No error”. A value different than 0 must also be accompanied by an </w:t>
      </w:r>
      <w:proofErr w:type="spellStart"/>
      <w:r w:rsidRPr="000D724A">
        <w:t>xs</w:t>
      </w:r>
      <w:proofErr w:type="spellEnd"/>
      <w:r w:rsidRPr="000D724A">
        <w:t xml:space="preserve"> tag that in plain text gives a reason for the error.</w:t>
      </w:r>
    </w:p>
    <w:p w14:paraId="240D3018" w14:textId="77777777" w:rsidR="00C7565E" w:rsidRDefault="00C7565E" w:rsidP="000D724A">
      <w:pPr>
        <w:pStyle w:val="BodyText"/>
      </w:pPr>
    </w:p>
    <w:p w14:paraId="3F43F8D3" w14:textId="12EA3862" w:rsidR="00105116" w:rsidRPr="002C447C" w:rsidRDefault="00105116" w:rsidP="00C33CC2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4"/>
      <w:bookmarkEnd w:id="5"/>
    </w:p>
    <w:p w14:paraId="2DAD7B96" w14:textId="77777777" w:rsidR="00105116" w:rsidRPr="002C447C" w:rsidRDefault="00105116" w:rsidP="00C33CC2">
      <w:pPr>
        <w:pStyle w:val="Heading1"/>
        <w:rPr>
          <w:lang w:val="en-US"/>
        </w:rPr>
      </w:pPr>
      <w:bookmarkStart w:id="6" w:name="_Toc354828815"/>
      <w:bookmarkStart w:id="7" w:name="_Toc377455185"/>
      <w:r w:rsidRPr="002C447C">
        <w:rPr>
          <w:lang w:val="en-US"/>
        </w:rPr>
        <w:t>Amendments</w:t>
      </w:r>
      <w:bookmarkEnd w:id="6"/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291"/>
        <w:gridCol w:w="2113"/>
      </w:tblGrid>
      <w:tr w:rsidR="00105116" w:rsidRPr="00C8607D" w14:paraId="71E423C0" w14:textId="77777777" w:rsidTr="00EB7451">
        <w:tc>
          <w:tcPr>
            <w:tcW w:w="668" w:type="dxa"/>
            <w:shd w:val="clear" w:color="auto" w:fill="BFBFBF" w:themeFill="background1" w:themeFillShade="BF"/>
          </w:tcPr>
          <w:p w14:paraId="736B078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14:paraId="6C0C9E4E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3B2215A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291" w:type="dxa"/>
            <w:shd w:val="clear" w:color="auto" w:fill="BFBFBF" w:themeFill="background1" w:themeFillShade="BF"/>
          </w:tcPr>
          <w:p w14:paraId="25A4FF6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113" w:type="dxa"/>
            <w:shd w:val="clear" w:color="auto" w:fill="BFBFBF" w:themeFill="background1" w:themeFillShade="BF"/>
          </w:tcPr>
          <w:p w14:paraId="45E80A6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DF4227" w:rsidRPr="00C8607D" w14:paraId="4EA29627" w14:textId="77777777" w:rsidTr="00EB7451">
        <w:tc>
          <w:tcPr>
            <w:tcW w:w="668" w:type="dxa"/>
          </w:tcPr>
          <w:p w14:paraId="583C7323" w14:textId="77777777" w:rsidR="00DF4227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14:paraId="2219DF42" w14:textId="77777777" w:rsidR="00DF4227" w:rsidRDefault="00750ACD" w:rsidP="00B5396C">
            <w:pPr>
              <w:pStyle w:val="BodyText"/>
              <w:rPr>
                <w:lang w:val="pt-PT"/>
              </w:rPr>
            </w:pPr>
            <w:r w:rsidRPr="00630FC3">
              <w:rPr>
                <w:rFonts w:ascii="Times New Roman" w:hAnsi="Times New Roman" w:cs="Times New Roman"/>
                <w:sz w:val="22"/>
              </w:rPr>
              <w:t>2018-09</w:t>
            </w:r>
            <w:r w:rsidR="00DF4227" w:rsidRPr="00630FC3">
              <w:rPr>
                <w:rFonts w:ascii="Times New Roman" w:hAnsi="Times New Roman" w:cs="Times New Roman"/>
                <w:sz w:val="22"/>
              </w:rPr>
              <w:t>-</w:t>
            </w:r>
            <w:r w:rsidRPr="00630FC3">
              <w:rPr>
                <w:rFonts w:ascii="Times New Roman" w:hAnsi="Times New Roman" w:cs="Times New Roman"/>
                <w:sz w:val="22"/>
              </w:rPr>
              <w:t>17</w:t>
            </w:r>
          </w:p>
        </w:tc>
        <w:tc>
          <w:tcPr>
            <w:tcW w:w="913" w:type="dxa"/>
          </w:tcPr>
          <w:p w14:paraId="55969CC6" w14:textId="77777777" w:rsidR="00DF4227" w:rsidRDefault="00743499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0E0941CF" w14:textId="77777777" w:rsidR="00DF4227" w:rsidRDefault="00281066" w:rsidP="00B5396C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113" w:type="dxa"/>
          </w:tcPr>
          <w:p w14:paraId="142E4891" w14:textId="77777777" w:rsidR="00DF4227" w:rsidRDefault="00750ACD" w:rsidP="00B5396C">
            <w:pPr>
              <w:pStyle w:val="BodyText"/>
              <w:rPr>
                <w:lang w:val="pt-PT"/>
              </w:rPr>
            </w:pPr>
            <w:r w:rsidRPr="00630FC3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C7565E" w:rsidRPr="00C8607D" w14:paraId="09F941EE" w14:textId="77777777" w:rsidTr="00EB7451">
        <w:tc>
          <w:tcPr>
            <w:tcW w:w="668" w:type="dxa"/>
          </w:tcPr>
          <w:p w14:paraId="4E6727D7" w14:textId="7411D9DA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786" w:type="dxa"/>
          </w:tcPr>
          <w:p w14:paraId="66703C7E" w14:textId="4E666327" w:rsidR="00C7565E" w:rsidRDefault="00C7565E" w:rsidP="00C7565E">
            <w:pPr>
              <w:pStyle w:val="BodyText"/>
              <w:rPr>
                <w:lang w:val="pt-PT"/>
              </w:rPr>
            </w:pPr>
            <w:r w:rsidRPr="002661F9">
              <w:rPr>
                <w:rFonts w:ascii="Times New Roman" w:hAnsi="Times New Roman" w:cs="Times New Roman"/>
                <w:sz w:val="22"/>
              </w:rPr>
              <w:t>2018-10-30</w:t>
            </w:r>
          </w:p>
        </w:tc>
        <w:tc>
          <w:tcPr>
            <w:tcW w:w="913" w:type="dxa"/>
          </w:tcPr>
          <w:p w14:paraId="7ACDA25C" w14:textId="48F6A509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3DDA958A" w14:textId="39262A41" w:rsidR="00C7565E" w:rsidRDefault="00C7565E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Text update</w:t>
            </w:r>
          </w:p>
        </w:tc>
        <w:tc>
          <w:tcPr>
            <w:tcW w:w="2113" w:type="dxa"/>
          </w:tcPr>
          <w:p w14:paraId="05A79B30" w14:textId="082FCD3E" w:rsidR="00C7565E" w:rsidRDefault="00C7565E" w:rsidP="00C7565E">
            <w:pPr>
              <w:pStyle w:val="BodyText"/>
              <w:rPr>
                <w:lang w:val="pt-PT"/>
              </w:rPr>
            </w:pPr>
            <w:r w:rsidRPr="00423547"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C7565E" w:rsidRPr="00EB7451" w14:paraId="07861668" w14:textId="77777777" w:rsidTr="00EB7451">
        <w:tc>
          <w:tcPr>
            <w:tcW w:w="668" w:type="dxa"/>
          </w:tcPr>
          <w:p w14:paraId="643B2B65" w14:textId="103B5EA4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786" w:type="dxa"/>
          </w:tcPr>
          <w:p w14:paraId="4CFCB575" w14:textId="0CAC3130" w:rsidR="00C7565E" w:rsidRPr="002661F9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2019-03-20</w:t>
            </w:r>
          </w:p>
        </w:tc>
        <w:tc>
          <w:tcPr>
            <w:tcW w:w="913" w:type="dxa"/>
          </w:tcPr>
          <w:p w14:paraId="15CA1556" w14:textId="02F5C054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G4.0</w:t>
            </w:r>
          </w:p>
        </w:tc>
        <w:tc>
          <w:tcPr>
            <w:tcW w:w="3291" w:type="dxa"/>
          </w:tcPr>
          <w:p w14:paraId="04A130D4" w14:textId="78A22FE7" w:rsidR="00C7565E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Updated data model to RFC 8428</w:t>
            </w:r>
          </w:p>
        </w:tc>
        <w:tc>
          <w:tcPr>
            <w:tcW w:w="2113" w:type="dxa"/>
          </w:tcPr>
          <w:p w14:paraId="36DAEB6A" w14:textId="76AE42EC" w:rsidR="00C7565E" w:rsidRPr="00423547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Jens Eliasson</w:t>
            </w:r>
          </w:p>
        </w:tc>
      </w:tr>
      <w:tr w:rsidR="00EB7451" w:rsidRPr="00EB7451" w14:paraId="3024D63B" w14:textId="77777777" w:rsidTr="00EB7451">
        <w:tc>
          <w:tcPr>
            <w:tcW w:w="668" w:type="dxa"/>
          </w:tcPr>
          <w:p w14:paraId="4F90E93D" w14:textId="77777777" w:rsidR="00EB7451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86" w:type="dxa"/>
          </w:tcPr>
          <w:p w14:paraId="0550BA02" w14:textId="77777777" w:rsidR="00EB7451" w:rsidRPr="002661F9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3" w:type="dxa"/>
          </w:tcPr>
          <w:p w14:paraId="04FC97FA" w14:textId="77777777" w:rsidR="00EB7451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3291" w:type="dxa"/>
          </w:tcPr>
          <w:p w14:paraId="695EFC9A" w14:textId="77777777" w:rsidR="00EB7451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113" w:type="dxa"/>
          </w:tcPr>
          <w:p w14:paraId="7C0D9548" w14:textId="77777777" w:rsidR="00EB7451" w:rsidRPr="00423547" w:rsidRDefault="00EB7451" w:rsidP="00C7565E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3A62F17F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00D76B29" w14:textId="77777777" w:rsidR="00105116" w:rsidRPr="00C8607D" w:rsidRDefault="00105116" w:rsidP="00C33CC2">
      <w:pPr>
        <w:pStyle w:val="Heading1"/>
        <w:rPr>
          <w:lang w:val="en-US"/>
        </w:rPr>
      </w:pPr>
      <w:bookmarkStart w:id="8" w:name="_Toc354828816"/>
      <w:bookmarkStart w:id="9" w:name="_Toc377455186"/>
      <w:r w:rsidRPr="00C8607D">
        <w:rPr>
          <w:lang w:val="en-US"/>
        </w:rPr>
        <w:t>Quality Assurance</w:t>
      </w:r>
      <w:bookmarkEnd w:id="8"/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3DEF3F7E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6336A51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426828BE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30EFC79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79C96331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5AED9B2B" w14:textId="77777777" w:rsidTr="002B76DA">
        <w:tc>
          <w:tcPr>
            <w:tcW w:w="674" w:type="dxa"/>
          </w:tcPr>
          <w:p w14:paraId="1E63A5C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14:paraId="6FDCB24A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00B0B4A7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160F103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14:paraId="0F07B860" w14:textId="77777777" w:rsidTr="002B76DA">
        <w:tc>
          <w:tcPr>
            <w:tcW w:w="674" w:type="dxa"/>
          </w:tcPr>
          <w:p w14:paraId="6866A4C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14:paraId="44CBB0C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554A416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1CBCB8BC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427E5476" w14:textId="12EFE4CB" w:rsidR="00081ECA" w:rsidRPr="002C447C" w:rsidRDefault="00081ECA" w:rsidP="00A716B8">
      <w:pPr>
        <w:pStyle w:val="BodyText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2F4027" w14:textId="77777777" w:rsidR="00936717" w:rsidRDefault="00936717" w:rsidP="00252D9B">
      <w:r>
        <w:separator/>
      </w:r>
    </w:p>
  </w:endnote>
  <w:endnote w:type="continuationSeparator" w:id="0">
    <w:p w14:paraId="2EF9B24D" w14:textId="77777777" w:rsidR="00936717" w:rsidRDefault="00936717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4FBC6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2D7ADBB9" wp14:editId="5D4C069F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9D9FD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D09F9A9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22BB9A3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1218174F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Luleå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7ADB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" filled="f" stroked="f">
              <v:textbox inset="0,0,0,0">
                <w:txbxContent>
                  <w:p w14:paraId="3F9D9FD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D09F9A9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22BB9A3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1218174F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Luleå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48A6E75D" wp14:editId="4606C050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14:paraId="0D6BDD75" w14:textId="77777777" w:rsidR="002B76DA" w:rsidRDefault="002B76DA">
    <w:pPr>
      <w:pStyle w:val="Footer"/>
    </w:pPr>
  </w:p>
  <w:p w14:paraId="7E1B9529" w14:textId="77777777" w:rsidR="002B76DA" w:rsidRDefault="002B76DA">
    <w:pPr>
      <w:pStyle w:val="Footer"/>
    </w:pPr>
  </w:p>
  <w:p w14:paraId="033646ED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0C9BA0" wp14:editId="5ABB057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24C114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A0FE133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E3F3F91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2B764F9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0C9BA0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" filled="f" stroked="f">
              <v:textbox inset="0,0,0,0">
                <w:txbxContent>
                  <w:p w14:paraId="4124C114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A0FE133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E3F3F91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2B764F94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3CCA25B" wp14:editId="6C7D62E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47E469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65571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D7E46" wp14:editId="0172394C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F65FCB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10C5B51B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BC195CB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1C9C3D1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CD7E46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" filled="f" stroked="f">
              <v:textbox inset="0,0,0,0">
                <w:txbxContent>
                  <w:p w14:paraId="12F65FCB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10C5B51B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BC195CB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1C9C3D14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160CC160" wp14:editId="02632C2A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121DC9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7FF733" w14:textId="77777777" w:rsidR="00936717" w:rsidRDefault="00936717" w:rsidP="00252D9B">
      <w:r>
        <w:separator/>
      </w:r>
    </w:p>
  </w:footnote>
  <w:footnote w:type="continuationSeparator" w:id="0">
    <w:p w14:paraId="62A1CD80" w14:textId="77777777" w:rsidR="00936717" w:rsidRDefault="00936717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B8107" w14:textId="77777777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547B81D" wp14:editId="3B6F076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750ACD" w14:paraId="258B9BF3" w14:textId="77777777" w:rsidTr="003C4685">
      <w:tc>
        <w:tcPr>
          <w:tcW w:w="5093" w:type="dxa"/>
        </w:tcPr>
        <w:p w14:paraId="0D51AC15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1143607F" w14:textId="77777777" w:rsidR="002B76DA" w:rsidRPr="002C447C" w:rsidRDefault="00936717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0ACD">
                <w:rPr>
                  <w:rFonts w:asciiTheme="majorHAnsi" w:hAnsiTheme="majorHAnsi"/>
                  <w:sz w:val="18"/>
                  <w:szCs w:val="18"/>
                  <w:lang w:val="hu-HU"/>
                </w:rPr>
                <w:t>Proxy</w:t>
              </w:r>
              <w:r w:rsidR="00B5396C">
                <w:rPr>
                  <w:rFonts w:asciiTheme="majorHAnsi" w:hAnsiTheme="majorHAnsi"/>
                  <w:sz w:val="18"/>
                  <w:szCs w:val="18"/>
                  <w:lang w:val="hu-HU"/>
                </w:rPr>
                <w:t xml:space="preserve"> </w:t>
              </w:r>
              <w:r w:rsidR="00743499">
                <w:rPr>
                  <w:rFonts w:asciiTheme="majorHAnsi" w:hAnsiTheme="majorHAnsi"/>
                  <w:sz w:val="18"/>
                  <w:szCs w:val="18"/>
                  <w:lang w:val="hu-HU"/>
                </w:rPr>
                <w:t>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60D9AAD2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197B2D75" w14:textId="77777777" w:rsidR="002B76DA" w:rsidRPr="00C76DE5" w:rsidRDefault="004574A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750ACD" w14:paraId="484D3754" w14:textId="77777777" w:rsidTr="003C4685">
      <w:tc>
        <w:tcPr>
          <w:tcW w:w="5093" w:type="dxa"/>
        </w:tcPr>
        <w:p w14:paraId="77EA86D3" w14:textId="77777777" w:rsidR="002B76DA" w:rsidRPr="00750ACD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Date</w:t>
          </w:r>
        </w:p>
        <w:p w14:paraId="7B434CC7" w14:textId="2E6ECB96" w:rsidR="002B76DA" w:rsidRPr="00750ACD" w:rsidRDefault="00DB4568" w:rsidP="002B76DA">
          <w:pPr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F57924">
            <w:rPr>
              <w:rFonts w:asciiTheme="majorHAnsi" w:hAnsiTheme="majorHAnsi"/>
              <w:noProof/>
              <w:sz w:val="18"/>
              <w:szCs w:val="18"/>
            </w:rPr>
            <w:t>2019-03-28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5FE55F82" w14:textId="77777777" w:rsidR="002B76DA" w:rsidRPr="00750ACD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838281764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7D8DE9BF" w14:textId="77777777" w:rsidR="002B76DA" w:rsidRPr="00750ACD" w:rsidRDefault="00743499" w:rsidP="004574AD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 w:rsidRP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750ACD" w14:paraId="7F72C518" w14:textId="77777777" w:rsidTr="003C4685">
      <w:tc>
        <w:tcPr>
          <w:tcW w:w="5093" w:type="dxa"/>
        </w:tcPr>
        <w:p w14:paraId="55505D91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proofErr w:type="spellStart"/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  <w:proofErr w:type="spellEnd"/>
        </w:p>
        <w:p w14:paraId="07226B88" w14:textId="77777777" w:rsidR="002B76DA" w:rsidRPr="00744D30" w:rsidRDefault="00750AC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pt-PT"/>
            </w:rPr>
            <w:t>Jens</w:t>
          </w:r>
          <w:proofErr w:type="spellEnd"/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 Eliasson</w:t>
          </w:r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, Luleå </w:t>
          </w:r>
          <w:proofErr w:type="spellStart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>University</w:t>
          </w:r>
          <w:proofErr w:type="spellEnd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>of</w:t>
          </w:r>
          <w:proofErr w:type="spellEnd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 xml:space="preserve"> </w:t>
          </w:r>
          <w:proofErr w:type="spellStart"/>
          <w:r w:rsidR="00630FC3">
            <w:rPr>
              <w:rFonts w:asciiTheme="majorHAnsi" w:hAnsiTheme="majorHAnsi"/>
              <w:sz w:val="18"/>
              <w:szCs w:val="18"/>
              <w:lang w:val="pt-PT"/>
            </w:rPr>
            <w:t>Technology</w:t>
          </w:r>
          <w:proofErr w:type="spellEnd"/>
        </w:p>
      </w:tc>
      <w:tc>
        <w:tcPr>
          <w:tcW w:w="2268" w:type="dxa"/>
        </w:tcPr>
        <w:p w14:paraId="4E83EA71" w14:textId="77777777" w:rsidR="002B76DA" w:rsidRPr="00750ACD" w:rsidRDefault="002B76DA" w:rsidP="00AB290F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Status"/>
            <w:tag w:val=""/>
            <w:id w:val="1954975774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35C5C712" w14:textId="77777777" w:rsidR="002B76DA" w:rsidRPr="00750ACD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  <w:lang w:val="en-US"/>
                </w:rPr>
              </w:pPr>
              <w:r w:rsidRP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5F3A79B6" w14:textId="77777777" w:rsidTr="003C4685">
      <w:tc>
        <w:tcPr>
          <w:tcW w:w="5093" w:type="dxa"/>
        </w:tcPr>
        <w:p w14:paraId="71001577" w14:textId="77777777" w:rsidR="002B76DA" w:rsidRPr="00750ACD" w:rsidRDefault="002B76DA" w:rsidP="00AB290F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750ACD">
            <w:rPr>
              <w:rFonts w:asciiTheme="majorHAnsi" w:hAnsiTheme="majorHAnsi"/>
              <w:sz w:val="16"/>
              <w:szCs w:val="18"/>
              <w:lang w:val="en-US"/>
            </w:rPr>
            <w:t>Contact</w:t>
          </w:r>
        </w:p>
        <w:p w14:paraId="2B4457DD" w14:textId="77777777" w:rsidR="002B76DA" w:rsidRDefault="00936717" w:rsidP="00AB290F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hyperlink r:id="rId2" w:history="1">
            <w:r w:rsidR="00750ACD" w:rsidRPr="001D5E70">
              <w:rPr>
                <w:rStyle w:val="Hyperlink"/>
                <w:rFonts w:asciiTheme="majorHAnsi" w:hAnsiTheme="majorHAnsi"/>
                <w:sz w:val="18"/>
                <w:szCs w:val="18"/>
                <w:lang w:val="en-US"/>
              </w:rPr>
              <w:t>jens.eliasson@ltu.se</w:t>
            </w:r>
          </w:hyperlink>
          <w:r w:rsidR="00750ACD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  <w:p w14:paraId="77EB86D5" w14:textId="77777777" w:rsidR="00750ACD" w:rsidRPr="007D395E" w:rsidRDefault="00750AC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21A09982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92DDB15" w14:textId="77777777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15C2716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14:paraId="3B462673" w14:textId="77777777" w:rsidTr="00F034F3">
      <w:tc>
        <w:tcPr>
          <w:tcW w:w="4350" w:type="dxa"/>
        </w:tcPr>
        <w:p w14:paraId="73E5580A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06F7F1A" w14:textId="77777777" w:rsidR="002B76DA" w:rsidRPr="002C447C" w:rsidRDefault="00936717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BBDF11BCC4C346DD8ABEA551B12E1FD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50ACD">
                <w:rPr>
                  <w:rFonts w:asciiTheme="majorHAnsi" w:hAnsiTheme="majorHAnsi"/>
                  <w:sz w:val="18"/>
                  <w:szCs w:val="18"/>
                  <w:lang w:val="en-US"/>
                </w:rPr>
                <w:t>Proxy Service IDD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106BF1DF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15C7D69F979B478AAC0E16A2BB47B02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182AC14B" w14:textId="77777777" w:rsidR="002B76DA" w:rsidRPr="00C76DE5" w:rsidRDefault="00743499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G4.0</w:t>
              </w:r>
            </w:p>
          </w:sdtContent>
        </w:sdt>
      </w:tc>
    </w:tr>
    <w:tr w:rsidR="002B76DA" w:rsidRPr="00051C46" w14:paraId="4FDAC479" w14:textId="77777777" w:rsidTr="00F034F3">
      <w:tc>
        <w:tcPr>
          <w:tcW w:w="4350" w:type="dxa"/>
        </w:tcPr>
        <w:p w14:paraId="0D3DD934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18C2680D" w14:textId="6A0463E7" w:rsidR="002B76DA" w:rsidRPr="00C76DE5" w:rsidRDefault="00DB4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F57924">
            <w:rPr>
              <w:rFonts w:asciiTheme="majorHAnsi" w:hAnsiTheme="majorHAnsi"/>
              <w:noProof/>
              <w:sz w:val="18"/>
              <w:szCs w:val="18"/>
            </w:rPr>
            <w:t>2019-03-28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751E6B20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6FB5099781EF46EF8F13F993E6ACAF7B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2B00918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0A224C45" w14:textId="77777777" w:rsidTr="00F034F3">
      <w:tc>
        <w:tcPr>
          <w:tcW w:w="4350" w:type="dxa"/>
        </w:tcPr>
        <w:p w14:paraId="16B04228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02E6B71A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680B0742" w14:textId="77777777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3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F73F89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60D49CA6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21477289" wp14:editId="4D01C41E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1E6A33D8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51DE7C18"/>
    <w:multiLevelType w:val="hybridMultilevel"/>
    <w:tmpl w:val="5A724C04"/>
    <w:lvl w:ilvl="0" w:tplc="AAA2B364">
      <w:start w:val="1"/>
      <w:numFmt w:val="decimal"/>
      <w:pStyle w:val="Titl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4AD"/>
    <w:rsid w:val="000009BD"/>
    <w:rsid w:val="0002612C"/>
    <w:rsid w:val="00026922"/>
    <w:rsid w:val="00031D34"/>
    <w:rsid w:val="00031FD7"/>
    <w:rsid w:val="00034DB8"/>
    <w:rsid w:val="00034FF9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0D724A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3EA5"/>
    <w:rsid w:val="00175BF4"/>
    <w:rsid w:val="00175D93"/>
    <w:rsid w:val="00180858"/>
    <w:rsid w:val="0018148F"/>
    <w:rsid w:val="001A0234"/>
    <w:rsid w:val="001A250D"/>
    <w:rsid w:val="001C1CF9"/>
    <w:rsid w:val="001D020D"/>
    <w:rsid w:val="001D73ED"/>
    <w:rsid w:val="001E2857"/>
    <w:rsid w:val="001E7155"/>
    <w:rsid w:val="001F3BF5"/>
    <w:rsid w:val="00203A58"/>
    <w:rsid w:val="00206A99"/>
    <w:rsid w:val="0022610A"/>
    <w:rsid w:val="0024284C"/>
    <w:rsid w:val="00245890"/>
    <w:rsid w:val="0024627D"/>
    <w:rsid w:val="00252D9B"/>
    <w:rsid w:val="0025487D"/>
    <w:rsid w:val="00255CA3"/>
    <w:rsid w:val="0026187A"/>
    <w:rsid w:val="00281066"/>
    <w:rsid w:val="002859C9"/>
    <w:rsid w:val="0028798A"/>
    <w:rsid w:val="002A2CEF"/>
    <w:rsid w:val="002A35AC"/>
    <w:rsid w:val="002A5660"/>
    <w:rsid w:val="002B76DA"/>
    <w:rsid w:val="002B783D"/>
    <w:rsid w:val="002B797A"/>
    <w:rsid w:val="002C2AED"/>
    <w:rsid w:val="002C447C"/>
    <w:rsid w:val="002D43F3"/>
    <w:rsid w:val="002D58D2"/>
    <w:rsid w:val="002E56ED"/>
    <w:rsid w:val="002E69C5"/>
    <w:rsid w:val="002F3C94"/>
    <w:rsid w:val="002F747A"/>
    <w:rsid w:val="00317FA8"/>
    <w:rsid w:val="00321A18"/>
    <w:rsid w:val="00321FA1"/>
    <w:rsid w:val="00322898"/>
    <w:rsid w:val="00331950"/>
    <w:rsid w:val="00336690"/>
    <w:rsid w:val="00343B5B"/>
    <w:rsid w:val="003857EB"/>
    <w:rsid w:val="00385F56"/>
    <w:rsid w:val="003915D0"/>
    <w:rsid w:val="00394668"/>
    <w:rsid w:val="00396B7B"/>
    <w:rsid w:val="003A6893"/>
    <w:rsid w:val="003B3E06"/>
    <w:rsid w:val="003C4685"/>
    <w:rsid w:val="003D4111"/>
    <w:rsid w:val="003D64A9"/>
    <w:rsid w:val="003E1C83"/>
    <w:rsid w:val="003F0A38"/>
    <w:rsid w:val="003F2C19"/>
    <w:rsid w:val="003F3355"/>
    <w:rsid w:val="003F47DF"/>
    <w:rsid w:val="004023A7"/>
    <w:rsid w:val="00405FAF"/>
    <w:rsid w:val="00411313"/>
    <w:rsid w:val="004166D5"/>
    <w:rsid w:val="00416EDD"/>
    <w:rsid w:val="00430316"/>
    <w:rsid w:val="00431ACC"/>
    <w:rsid w:val="0043369F"/>
    <w:rsid w:val="00441230"/>
    <w:rsid w:val="00452626"/>
    <w:rsid w:val="0045266A"/>
    <w:rsid w:val="00454270"/>
    <w:rsid w:val="004568E5"/>
    <w:rsid w:val="004574AD"/>
    <w:rsid w:val="00463DE5"/>
    <w:rsid w:val="00483763"/>
    <w:rsid w:val="00484354"/>
    <w:rsid w:val="004A3A35"/>
    <w:rsid w:val="004A77F6"/>
    <w:rsid w:val="004D741C"/>
    <w:rsid w:val="004F0F59"/>
    <w:rsid w:val="004F4B5E"/>
    <w:rsid w:val="00500073"/>
    <w:rsid w:val="00512379"/>
    <w:rsid w:val="0051583A"/>
    <w:rsid w:val="0053517A"/>
    <w:rsid w:val="005620FC"/>
    <w:rsid w:val="005630CC"/>
    <w:rsid w:val="00585429"/>
    <w:rsid w:val="00586F0E"/>
    <w:rsid w:val="005A1D0B"/>
    <w:rsid w:val="005A3E15"/>
    <w:rsid w:val="005A5713"/>
    <w:rsid w:val="005C0F17"/>
    <w:rsid w:val="005C4FE2"/>
    <w:rsid w:val="005E0F09"/>
    <w:rsid w:val="005E3894"/>
    <w:rsid w:val="005F251B"/>
    <w:rsid w:val="005F3371"/>
    <w:rsid w:val="00601375"/>
    <w:rsid w:val="00604A60"/>
    <w:rsid w:val="0061495A"/>
    <w:rsid w:val="00626E3D"/>
    <w:rsid w:val="00630FC3"/>
    <w:rsid w:val="00632D15"/>
    <w:rsid w:val="00645BB5"/>
    <w:rsid w:val="006539AF"/>
    <w:rsid w:val="006607F5"/>
    <w:rsid w:val="0066319A"/>
    <w:rsid w:val="006712EC"/>
    <w:rsid w:val="00681063"/>
    <w:rsid w:val="00683EA9"/>
    <w:rsid w:val="006A0655"/>
    <w:rsid w:val="006A60D0"/>
    <w:rsid w:val="006B4338"/>
    <w:rsid w:val="006C7BA9"/>
    <w:rsid w:val="006D5303"/>
    <w:rsid w:val="006E2800"/>
    <w:rsid w:val="006E7957"/>
    <w:rsid w:val="006F1ADC"/>
    <w:rsid w:val="00700EC2"/>
    <w:rsid w:val="00706C92"/>
    <w:rsid w:val="0070760C"/>
    <w:rsid w:val="00707C81"/>
    <w:rsid w:val="00714A11"/>
    <w:rsid w:val="007310AC"/>
    <w:rsid w:val="00743499"/>
    <w:rsid w:val="00750ACD"/>
    <w:rsid w:val="007514DA"/>
    <w:rsid w:val="00754CF0"/>
    <w:rsid w:val="00765BA4"/>
    <w:rsid w:val="00773E3A"/>
    <w:rsid w:val="00774269"/>
    <w:rsid w:val="00775F0E"/>
    <w:rsid w:val="00776736"/>
    <w:rsid w:val="00786E47"/>
    <w:rsid w:val="007913FF"/>
    <w:rsid w:val="007A0345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21C71"/>
    <w:rsid w:val="00841DCE"/>
    <w:rsid w:val="0085669C"/>
    <w:rsid w:val="00860543"/>
    <w:rsid w:val="008612DB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36717"/>
    <w:rsid w:val="00942844"/>
    <w:rsid w:val="00945B04"/>
    <w:rsid w:val="00945E96"/>
    <w:rsid w:val="00946411"/>
    <w:rsid w:val="00946F7B"/>
    <w:rsid w:val="009651FD"/>
    <w:rsid w:val="009658C5"/>
    <w:rsid w:val="00974A31"/>
    <w:rsid w:val="0098233F"/>
    <w:rsid w:val="00985AD1"/>
    <w:rsid w:val="0099680E"/>
    <w:rsid w:val="009A06E4"/>
    <w:rsid w:val="009A4A21"/>
    <w:rsid w:val="009A7920"/>
    <w:rsid w:val="009B1B24"/>
    <w:rsid w:val="009B2352"/>
    <w:rsid w:val="009B3B06"/>
    <w:rsid w:val="009B5BAA"/>
    <w:rsid w:val="009B6057"/>
    <w:rsid w:val="009C15EF"/>
    <w:rsid w:val="009C59D1"/>
    <w:rsid w:val="009E79B0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451D"/>
    <w:rsid w:val="00A55B60"/>
    <w:rsid w:val="00A65214"/>
    <w:rsid w:val="00A716B8"/>
    <w:rsid w:val="00A71C80"/>
    <w:rsid w:val="00A75821"/>
    <w:rsid w:val="00AA3F2A"/>
    <w:rsid w:val="00AA5D30"/>
    <w:rsid w:val="00AA6429"/>
    <w:rsid w:val="00AA7F2F"/>
    <w:rsid w:val="00AB2360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25871"/>
    <w:rsid w:val="00B31F75"/>
    <w:rsid w:val="00B35EC4"/>
    <w:rsid w:val="00B429AD"/>
    <w:rsid w:val="00B44AFD"/>
    <w:rsid w:val="00B46382"/>
    <w:rsid w:val="00B5396C"/>
    <w:rsid w:val="00B567FB"/>
    <w:rsid w:val="00B57C2C"/>
    <w:rsid w:val="00B6110D"/>
    <w:rsid w:val="00B644E7"/>
    <w:rsid w:val="00B82084"/>
    <w:rsid w:val="00B84489"/>
    <w:rsid w:val="00B87D57"/>
    <w:rsid w:val="00B901FD"/>
    <w:rsid w:val="00B9053A"/>
    <w:rsid w:val="00BA05B0"/>
    <w:rsid w:val="00BA6ACF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12E87"/>
    <w:rsid w:val="00C33CC2"/>
    <w:rsid w:val="00C409D4"/>
    <w:rsid w:val="00C41A6A"/>
    <w:rsid w:val="00C4265A"/>
    <w:rsid w:val="00C452F7"/>
    <w:rsid w:val="00C45A26"/>
    <w:rsid w:val="00C46B4D"/>
    <w:rsid w:val="00C51634"/>
    <w:rsid w:val="00C55FAB"/>
    <w:rsid w:val="00C7565E"/>
    <w:rsid w:val="00C76DE5"/>
    <w:rsid w:val="00C8607D"/>
    <w:rsid w:val="00C90F7F"/>
    <w:rsid w:val="00C96366"/>
    <w:rsid w:val="00CA7036"/>
    <w:rsid w:val="00CB037C"/>
    <w:rsid w:val="00CF0484"/>
    <w:rsid w:val="00CF1B34"/>
    <w:rsid w:val="00CF2CE8"/>
    <w:rsid w:val="00CF4746"/>
    <w:rsid w:val="00CF7795"/>
    <w:rsid w:val="00CF78F0"/>
    <w:rsid w:val="00D15CAE"/>
    <w:rsid w:val="00D22169"/>
    <w:rsid w:val="00D23EB9"/>
    <w:rsid w:val="00D241E3"/>
    <w:rsid w:val="00D26473"/>
    <w:rsid w:val="00D304E5"/>
    <w:rsid w:val="00D35672"/>
    <w:rsid w:val="00D65E2D"/>
    <w:rsid w:val="00D669B2"/>
    <w:rsid w:val="00D90F96"/>
    <w:rsid w:val="00D91A41"/>
    <w:rsid w:val="00D93B1B"/>
    <w:rsid w:val="00D941F0"/>
    <w:rsid w:val="00DA71CF"/>
    <w:rsid w:val="00DB199C"/>
    <w:rsid w:val="00DB21F2"/>
    <w:rsid w:val="00DB4568"/>
    <w:rsid w:val="00DB5503"/>
    <w:rsid w:val="00DB7F1E"/>
    <w:rsid w:val="00DC1D7F"/>
    <w:rsid w:val="00DD4E3D"/>
    <w:rsid w:val="00DE1B76"/>
    <w:rsid w:val="00DE66D2"/>
    <w:rsid w:val="00DE6C0A"/>
    <w:rsid w:val="00DE6E88"/>
    <w:rsid w:val="00DF4227"/>
    <w:rsid w:val="00DF706A"/>
    <w:rsid w:val="00E05A57"/>
    <w:rsid w:val="00E10449"/>
    <w:rsid w:val="00E32386"/>
    <w:rsid w:val="00E32D83"/>
    <w:rsid w:val="00E379F9"/>
    <w:rsid w:val="00E65221"/>
    <w:rsid w:val="00E70015"/>
    <w:rsid w:val="00E7010C"/>
    <w:rsid w:val="00E72184"/>
    <w:rsid w:val="00E76CE9"/>
    <w:rsid w:val="00E8132A"/>
    <w:rsid w:val="00E95AB0"/>
    <w:rsid w:val="00E976C1"/>
    <w:rsid w:val="00EB3987"/>
    <w:rsid w:val="00EB7451"/>
    <w:rsid w:val="00EC3C8A"/>
    <w:rsid w:val="00EC79D0"/>
    <w:rsid w:val="00ED0B3F"/>
    <w:rsid w:val="00ED305B"/>
    <w:rsid w:val="00ED30BA"/>
    <w:rsid w:val="00ED4EB5"/>
    <w:rsid w:val="00ED5016"/>
    <w:rsid w:val="00ED5430"/>
    <w:rsid w:val="00ED7AC3"/>
    <w:rsid w:val="00EF41AA"/>
    <w:rsid w:val="00EF4C65"/>
    <w:rsid w:val="00F034F3"/>
    <w:rsid w:val="00F27BE9"/>
    <w:rsid w:val="00F41EF4"/>
    <w:rsid w:val="00F43047"/>
    <w:rsid w:val="00F5301D"/>
    <w:rsid w:val="00F56FA2"/>
    <w:rsid w:val="00F57924"/>
    <w:rsid w:val="00F723C3"/>
    <w:rsid w:val="00F73F89"/>
    <w:rsid w:val="00F7691A"/>
    <w:rsid w:val="00F8387B"/>
    <w:rsid w:val="00F83D1D"/>
    <w:rsid w:val="00F86307"/>
    <w:rsid w:val="00FA015F"/>
    <w:rsid w:val="00FB006E"/>
    <w:rsid w:val="00FB732B"/>
    <w:rsid w:val="00FC0942"/>
    <w:rsid w:val="00FD5FE0"/>
    <w:rsid w:val="00FD7D7D"/>
    <w:rsid w:val="00FE48D9"/>
    <w:rsid w:val="00FF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EF856BC"/>
  <w15:docId w15:val="{B1DFF5EA-B693-457C-A67C-4D9E930E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683EA9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683EA9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C33CC2"/>
    <w:pPr>
      <w:numPr>
        <w:numId w:val="5"/>
      </w:numPr>
      <w:tabs>
        <w:tab w:val="left" w:pos="567"/>
        <w:tab w:val="left" w:pos="1134"/>
      </w:tabs>
      <w:spacing w:after="160" w:line="480" w:lineRule="exact"/>
      <w:ind w:left="284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C33CC2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683EA9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27D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50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ens.eliasson@ltu.se" TargetMode="External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clipse\Desktop\Arrowhead_G3.2_M2_QuickStart\Documentation\Arrowhead-AuthorizationControl-M2-IDD-REST-JSON-T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BDF11BCC4C346DD8ABEA551B12E1FD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D70AAEE-9D8C-4FCD-9096-FC0138AFA1F0}"/>
      </w:docPartPr>
      <w:docPartBody>
        <w:p w:rsidR="00B35E03" w:rsidRDefault="004D1834">
          <w:pPr>
            <w:pStyle w:val="BBDF11BCC4C346DD8ABEA551B12E1FD4"/>
          </w:pPr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15C7D69F979B478AAC0E16A2BB47B02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82F7388-A68E-4440-923E-8123E077AA30}"/>
      </w:docPartPr>
      <w:docPartBody>
        <w:p w:rsidR="00B35E03" w:rsidRDefault="004D1834">
          <w:pPr>
            <w:pStyle w:val="15C7D69F979B478AAC0E16A2BB47B027"/>
          </w:pPr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6FB5099781EF46EF8F13F993E6ACAF7B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B8CF62E-AD88-4BA6-AC61-7BB5614594FF}"/>
      </w:docPartPr>
      <w:docPartBody>
        <w:p w:rsidR="00B35E03" w:rsidRDefault="004D1834">
          <w:pPr>
            <w:pStyle w:val="6FB5099781EF46EF8F13F993E6ACAF7B"/>
          </w:pPr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0F00416FD066184AA19EDBE8DCCBE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8B09-4DC0-CB43-8160-5E40CD1A118A}"/>
      </w:docPartPr>
      <w:docPartBody>
        <w:p w:rsidR="00F22027" w:rsidRDefault="008E56A8" w:rsidP="008E56A8">
          <w:pPr>
            <w:pStyle w:val="0F00416FD066184AA19EDBE8DCCBE3A5"/>
          </w:pPr>
          <w:r w:rsidRPr="00116AD4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inionPro-Regular">
    <w:altName w:val="Minion Pro"/>
    <w:panose1 w:val="02040503050306020203"/>
    <w:charset w:val="4D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xo Bold">
    <w:altName w:val="Calibri"/>
    <w:panose1 w:val="020B0604020202020204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834"/>
    <w:rsid w:val="00037729"/>
    <w:rsid w:val="00103642"/>
    <w:rsid w:val="00302989"/>
    <w:rsid w:val="0046149F"/>
    <w:rsid w:val="004D1834"/>
    <w:rsid w:val="007E62FB"/>
    <w:rsid w:val="00813CFF"/>
    <w:rsid w:val="008E0347"/>
    <w:rsid w:val="008E56A8"/>
    <w:rsid w:val="00984535"/>
    <w:rsid w:val="00B35E03"/>
    <w:rsid w:val="00BB7A33"/>
    <w:rsid w:val="00DF5E62"/>
    <w:rsid w:val="00E43B1A"/>
    <w:rsid w:val="00E5096D"/>
    <w:rsid w:val="00ED7CAC"/>
    <w:rsid w:val="00F22027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56A8"/>
    <w:rPr>
      <w:color w:val="808080"/>
    </w:rPr>
  </w:style>
  <w:style w:type="paragraph" w:customStyle="1" w:styleId="6E372748D6CC44AA90046C11DB2614D7">
    <w:name w:val="6E372748D6CC44AA90046C11DB2614D7"/>
  </w:style>
  <w:style w:type="paragraph" w:customStyle="1" w:styleId="BBDF11BCC4C346DD8ABEA551B12E1FD4">
    <w:name w:val="BBDF11BCC4C346DD8ABEA551B12E1FD4"/>
  </w:style>
  <w:style w:type="paragraph" w:customStyle="1" w:styleId="15C7D69F979B478AAC0E16A2BB47B027">
    <w:name w:val="15C7D69F979B478AAC0E16A2BB47B027"/>
  </w:style>
  <w:style w:type="paragraph" w:customStyle="1" w:styleId="6FB5099781EF46EF8F13F993E6ACAF7B">
    <w:name w:val="6FB5099781EF46EF8F13F993E6ACAF7B"/>
  </w:style>
  <w:style w:type="paragraph" w:customStyle="1" w:styleId="0F00416FD066184AA19EDBE8DCCBE3A5">
    <w:name w:val="0F00416FD066184AA19EDBE8DCCBE3A5"/>
    <w:rsid w:val="008E56A8"/>
    <w:pPr>
      <w:spacing w:after="0" w:line="240" w:lineRule="auto"/>
    </w:pPr>
    <w:rPr>
      <w:sz w:val="24"/>
      <w:szCs w:val="24"/>
      <w:lang w:val="sv-S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906A13-32C7-7843-BC8F-478FA4022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C:\Users\Eclipse\Desktop\Arrowhead_G3.2_M2_QuickStart\Documentation\Arrowhead-AuthorizationControl-M2-IDD-REST-JSON-TLS.dotx</Template>
  <TotalTime>214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Proxy Service IDD</vt:lpstr>
      <vt:lpstr>TokenGeneration Service IDD</vt:lpstr>
      <vt:lpstr>[Title]</vt:lpstr>
      <vt:lpstr>[Title]</vt:lpstr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Proxy Service IDD</dc:title>
  <dc:creator>Windows-felhasználó</dc:creator>
  <cp:lastModifiedBy>Microsoft Office User</cp:lastModifiedBy>
  <cp:revision>60</cp:revision>
  <cp:lastPrinted>2013-11-27T17:28:00Z</cp:lastPrinted>
  <dcterms:created xsi:type="dcterms:W3CDTF">2017-10-02T12:23:00Z</dcterms:created>
  <dcterms:modified xsi:type="dcterms:W3CDTF">2019-03-28T01:46:00Z</dcterms:modified>
  <cp:category>G4.0</cp:category>
  <cp:contentStatus>For Approval</cp:contentStatus>
</cp:coreProperties>
</file>