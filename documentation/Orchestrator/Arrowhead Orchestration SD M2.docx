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F359" w14:textId="06B527FD" w:rsidR="00F0575C" w:rsidRPr="0091352E" w:rsidRDefault="00D810E6" w:rsidP="00F0575C">
      <w:pPr>
        <w:jc w:val="center"/>
        <w:rPr>
          <w:rFonts w:asciiTheme="majorHAnsi" w:hAnsiTheme="majorHAnsi" w:cstheme="majorHAnsi"/>
          <w:sz w:val="48"/>
          <w:szCs w:val="48"/>
          <w:lang w:val="en-US"/>
        </w:rPr>
      </w:pPr>
      <w:r>
        <w:rPr>
          <w:rFonts w:asciiTheme="majorHAnsi" w:hAnsiTheme="majorHAnsi" w:cstheme="majorHAnsi"/>
          <w:sz w:val="48"/>
          <w:szCs w:val="48"/>
          <w:lang w:val="en-US"/>
        </w:rPr>
        <w:t>Orchestration Service Description</w:t>
      </w:r>
    </w:p>
    <w:p w14:paraId="53945FD0" w14:textId="4AB13C24" w:rsidR="00B231B1" w:rsidRPr="00C92FAF" w:rsidRDefault="00B231B1" w:rsidP="00D412F3">
      <w:pPr>
        <w:pStyle w:val="Szvegtrzs"/>
        <w:rPr>
          <w:noProof/>
        </w:rPr>
      </w:pPr>
    </w:p>
    <w:p w14:paraId="7E2C8061" w14:textId="77777777" w:rsidR="003C4685" w:rsidRDefault="003C4685" w:rsidP="00D304E5">
      <w:pPr>
        <w:rPr>
          <w:noProof/>
          <w:lang w:val="en-US" w:eastAsia="en-US"/>
        </w:rPr>
      </w:pPr>
    </w:p>
    <w:p w14:paraId="0C4616EE" w14:textId="77777777" w:rsidR="00322898" w:rsidRDefault="00322898" w:rsidP="00D304E5">
      <w:pPr>
        <w:rPr>
          <w:noProof/>
          <w:lang w:val="en-US" w:eastAsia="en-US"/>
        </w:rPr>
      </w:pPr>
    </w:p>
    <w:p w14:paraId="77EA6E84" w14:textId="77777777" w:rsidR="00322898" w:rsidRDefault="00322898" w:rsidP="00D304E5">
      <w:pPr>
        <w:rPr>
          <w:noProof/>
          <w:lang w:val="en-US" w:eastAsia="en-US"/>
        </w:rPr>
      </w:pPr>
    </w:p>
    <w:p w14:paraId="779EB7C9" w14:textId="77777777" w:rsidR="00322898" w:rsidRDefault="00322898" w:rsidP="00D304E5">
      <w:pPr>
        <w:rPr>
          <w:noProof/>
          <w:lang w:val="en-US" w:eastAsia="en-US"/>
        </w:rPr>
      </w:pPr>
    </w:p>
    <w:p w14:paraId="1EFD8159" w14:textId="77777777" w:rsidR="00322898" w:rsidRDefault="00322898" w:rsidP="00D304E5">
      <w:pPr>
        <w:rPr>
          <w:noProof/>
          <w:lang w:val="en-US" w:eastAsia="en-US"/>
        </w:rPr>
      </w:pPr>
    </w:p>
    <w:p w14:paraId="7E57F963" w14:textId="77777777" w:rsidR="00322898" w:rsidRDefault="00322898" w:rsidP="00D304E5">
      <w:pPr>
        <w:rPr>
          <w:noProof/>
          <w:lang w:val="en-US" w:eastAsia="en-US"/>
        </w:rPr>
      </w:pPr>
    </w:p>
    <w:p w14:paraId="100744CD" w14:textId="77777777" w:rsidR="00322898" w:rsidRDefault="00322898" w:rsidP="00D304E5">
      <w:pPr>
        <w:rPr>
          <w:noProof/>
          <w:lang w:val="en-US" w:eastAsia="en-US"/>
        </w:rPr>
      </w:pPr>
    </w:p>
    <w:p w14:paraId="01E72D71" w14:textId="77777777" w:rsidR="00322898" w:rsidRDefault="00322898" w:rsidP="00D304E5">
      <w:pPr>
        <w:rPr>
          <w:noProof/>
          <w:lang w:val="en-US" w:eastAsia="en-US"/>
        </w:rPr>
      </w:pPr>
    </w:p>
    <w:p w14:paraId="1CC6E7AC" w14:textId="77777777" w:rsidR="00322898" w:rsidRDefault="00322898" w:rsidP="00D304E5">
      <w:pPr>
        <w:rPr>
          <w:noProof/>
          <w:lang w:val="en-US" w:eastAsia="en-US"/>
        </w:rPr>
      </w:pPr>
    </w:p>
    <w:p w14:paraId="15B27DFE" w14:textId="77777777" w:rsidR="00322898" w:rsidRDefault="00322898" w:rsidP="00D304E5">
      <w:pPr>
        <w:rPr>
          <w:noProof/>
          <w:lang w:val="en-US" w:eastAsia="en-US"/>
        </w:rPr>
      </w:pPr>
    </w:p>
    <w:p w14:paraId="7B982ED8" w14:textId="77777777" w:rsidR="00322898" w:rsidRDefault="00322898" w:rsidP="00D304E5">
      <w:pPr>
        <w:rPr>
          <w:noProof/>
          <w:lang w:val="en-US" w:eastAsia="en-US"/>
        </w:rPr>
      </w:pPr>
    </w:p>
    <w:p w14:paraId="6C4D04B6" w14:textId="33007B61" w:rsidR="00945E96" w:rsidRPr="00771E51" w:rsidRDefault="00475833"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hu-HU" w:eastAsia="hu-HU"/>
        </w:rPr>
        <mc:AlternateContent>
          <mc:Choice Requires="wps">
            <w:drawing>
              <wp:anchor distT="0" distB="0" distL="0" distR="0" simplePos="0" relativeHeight="251657728" behindDoc="1" locked="0" layoutInCell="1" allowOverlap="1" wp14:anchorId="3EAA46A5" wp14:editId="2FAD5B45">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43AE2B5C" w:rsidR="00FC1A16" w:rsidRDefault="00FC1A16" w:rsidP="004F137A">
                            <w:pPr>
                              <w:pStyle w:val="Szvegtrzs"/>
                              <w:rPr>
                                <w:sz w:val="22"/>
                              </w:rPr>
                            </w:pPr>
                            <w:r>
                              <w:rPr>
                                <w:sz w:val="22"/>
                              </w:rPr>
                              <w:t xml:space="preserve">This document defines the new </w:t>
                            </w:r>
                            <w:r w:rsidR="005375FD">
                              <w:rPr>
                                <w:sz w:val="22"/>
                              </w:rPr>
                              <w:t xml:space="preserve">Orchestration Service that </w:t>
                            </w:r>
                            <w:r>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w:t>
                            </w:r>
                            <w:proofErr w:type="gramStart"/>
                            <w:r>
                              <w:rPr>
                                <w:sz w:val="22"/>
                                <w:szCs w:val="22"/>
                                <w:lang w:val="en-US"/>
                              </w:rPr>
                              <w:t>in order to</w:t>
                            </w:r>
                            <w:proofErr w:type="gramEnd"/>
                            <w:r>
                              <w:rPr>
                                <w:sz w:val="22"/>
                                <w:szCs w:val="22"/>
                                <w:lang w:val="en-US"/>
                              </w:rPr>
                              <w:t xml:space="preserve">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A46A5"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14:paraId="36F1699A" w14:textId="77777777" w:rsidR="00FC1A16" w:rsidRPr="009A7920" w:rsidRDefault="00FC1A16" w:rsidP="002C447C">
                      <w:pPr>
                        <w:rPr>
                          <w:rFonts w:asciiTheme="majorHAnsi" w:hAnsiTheme="majorHAnsi"/>
                          <w:b/>
                          <w:lang w:val="en-US"/>
                        </w:rPr>
                      </w:pPr>
                      <w:r w:rsidRPr="009A7920">
                        <w:rPr>
                          <w:rFonts w:asciiTheme="majorHAnsi" w:hAnsiTheme="majorHAnsi"/>
                          <w:b/>
                          <w:lang w:val="en-US"/>
                        </w:rPr>
                        <w:t>Abstract</w:t>
                      </w:r>
                    </w:p>
                    <w:p w14:paraId="4CE7945B" w14:textId="43AE2B5C" w:rsidR="00FC1A16" w:rsidRDefault="00FC1A16" w:rsidP="004F137A">
                      <w:pPr>
                        <w:pStyle w:val="Szvegtrzs"/>
                        <w:rPr>
                          <w:sz w:val="22"/>
                        </w:rPr>
                      </w:pPr>
                      <w:r>
                        <w:rPr>
                          <w:sz w:val="22"/>
                        </w:rPr>
                        <w:t xml:space="preserve">This document defines the new </w:t>
                      </w:r>
                      <w:r w:rsidR="005375FD">
                        <w:rPr>
                          <w:sz w:val="22"/>
                        </w:rPr>
                        <w:t xml:space="preserve">Orchestration Service that </w:t>
                      </w:r>
                      <w:r>
                        <w:rPr>
                          <w:sz w:val="22"/>
                        </w:rPr>
                        <w:t>support</w:t>
                      </w:r>
                      <w:r w:rsidR="005375FD">
                        <w:rPr>
                          <w:sz w:val="22"/>
                        </w:rPr>
                        <w:t>s</w:t>
                      </w:r>
                      <w:r w:rsidR="002E2A4D">
                        <w:rPr>
                          <w:sz w:val="22"/>
                        </w:rPr>
                        <w:t xml:space="preserve"> -</w:t>
                      </w:r>
                      <w:r w:rsidR="005375FD">
                        <w:rPr>
                          <w:sz w:val="22"/>
                        </w:rPr>
                        <w:t xml:space="preserve"> among others</w:t>
                      </w:r>
                      <w:r w:rsidR="002E2A4D">
                        <w:rPr>
                          <w:sz w:val="22"/>
                        </w:rPr>
                        <w:t xml:space="preserve"> -</w:t>
                      </w:r>
                      <w:r w:rsidR="005375FD">
                        <w:rPr>
                          <w:sz w:val="22"/>
                        </w:rPr>
                        <w:t xml:space="preserve"> inter-cloud interactions</w:t>
                      </w:r>
                      <w:r>
                        <w:rPr>
                          <w:sz w:val="22"/>
                        </w:rPr>
                        <w:t xml:space="preserve">. </w:t>
                      </w:r>
                    </w:p>
                    <w:p w14:paraId="2A0B152F" w14:textId="2D379944" w:rsidR="00FC1A16" w:rsidRDefault="005375FD" w:rsidP="004F137A">
                      <w:pPr>
                        <w:pStyle w:val="Szvegtrzs"/>
                        <w:rPr>
                          <w:sz w:val="22"/>
                        </w:rPr>
                      </w:pPr>
                      <w:r>
                        <w:rPr>
                          <w:sz w:val="22"/>
                        </w:rPr>
                        <w:t>This</w:t>
                      </w:r>
                      <w:r w:rsidR="00FC1A16">
                        <w:rPr>
                          <w:sz w:val="22"/>
                        </w:rPr>
                        <w:t xml:space="preserve"> Orchestration Service provides an appropriate ”choreography” for a requested functionality by telling the requester what and how to consume.</w:t>
                      </w:r>
                    </w:p>
                    <w:p w14:paraId="48FF992C" w14:textId="2E53A3F2" w:rsidR="00D810E6" w:rsidRDefault="00D810E6" w:rsidP="004F137A">
                      <w:pPr>
                        <w:pStyle w:val="Szvegtrzs"/>
                        <w:rPr>
                          <w:sz w:val="22"/>
                        </w:rPr>
                      </w:pPr>
                    </w:p>
                    <w:p w14:paraId="0B33ABE2" w14:textId="77777777" w:rsidR="00D810E6" w:rsidRDefault="00D810E6" w:rsidP="00D810E6">
                      <w:pPr>
                        <w:rPr>
                          <w:sz w:val="22"/>
                          <w:szCs w:val="22"/>
                          <w:lang w:val="en-US"/>
                        </w:rPr>
                      </w:pPr>
                      <w:r>
                        <w:rPr>
                          <w:sz w:val="22"/>
                          <w:szCs w:val="22"/>
                          <w:lang w:val="en-US"/>
                        </w:rPr>
                        <w:t xml:space="preserve">This Service is a composed one (compared to atomic ones), meaning that it combines several Services together (that from i.e. Service Registry, Authorization, etc.) </w:t>
                      </w:r>
                      <w:proofErr w:type="gramStart"/>
                      <w:r>
                        <w:rPr>
                          <w:sz w:val="22"/>
                          <w:szCs w:val="22"/>
                          <w:lang w:val="en-US"/>
                        </w:rPr>
                        <w:t>in order to</w:t>
                      </w:r>
                      <w:proofErr w:type="gramEnd"/>
                      <w:r>
                        <w:rPr>
                          <w:sz w:val="22"/>
                          <w:szCs w:val="22"/>
                          <w:lang w:val="en-US"/>
                        </w:rPr>
                        <w:t xml:space="preserve"> provide a consistent state within the Local Cloud. </w:t>
                      </w:r>
                    </w:p>
                    <w:p w14:paraId="5855AACF" w14:textId="77777777" w:rsidR="00D810E6" w:rsidRDefault="00D810E6" w:rsidP="00D810E6">
                      <w:pPr>
                        <w:rPr>
                          <w:sz w:val="22"/>
                          <w:szCs w:val="22"/>
                          <w:lang w:val="en-US"/>
                        </w:rPr>
                      </w:pPr>
                    </w:p>
                    <w:p w14:paraId="69869965" w14:textId="77777777" w:rsidR="00D810E6" w:rsidRDefault="00D810E6" w:rsidP="00D810E6">
                      <w:pPr>
                        <w:rPr>
                          <w:sz w:val="22"/>
                        </w:rPr>
                      </w:pPr>
                      <w:r>
                        <w:rPr>
                          <w:sz w:val="22"/>
                          <w:szCs w:val="22"/>
                          <w:lang w:val="en-US"/>
                        </w:rPr>
                        <w:t xml:space="preserve">Application Systems should only be able to start a servicing connection with each other, once they have received orchestration. </w:t>
                      </w:r>
                    </w:p>
                    <w:p w14:paraId="59C54504" w14:textId="77777777" w:rsidR="00D810E6" w:rsidRDefault="00D810E6" w:rsidP="004F137A">
                      <w:pPr>
                        <w:pStyle w:val="Szvegtrzs"/>
                        <w:rPr>
                          <w:sz w:val="22"/>
                        </w:rPr>
                      </w:pPr>
                    </w:p>
                    <w:p w14:paraId="7DE48E7E" w14:textId="1A8DB9BD" w:rsidR="008D3311" w:rsidRDefault="008D3311" w:rsidP="004F137A">
                      <w:pPr>
                        <w:pStyle w:val="Szvegtrzs"/>
                        <w:rPr>
                          <w:sz w:val="22"/>
                        </w:rPr>
                      </w:pPr>
                    </w:p>
                  </w:txbxContent>
                </v:textbox>
                <w10:wrap type="square" anchory="page"/>
              </v:shape>
            </w:pict>
          </mc:Fallback>
        </mc:AlternateContent>
      </w:r>
    </w:p>
    <w:p w14:paraId="0AD53A91" w14:textId="4B6BD6B8" w:rsidR="002C447C" w:rsidRPr="00513876" w:rsidRDefault="00513876" w:rsidP="0099280A">
      <w:pPr>
        <w:pStyle w:val="Cm"/>
        <w:outlineLvl w:val="0"/>
      </w:pPr>
      <w:bookmarkStart w:id="0" w:name="_Toc444335504"/>
      <w:r w:rsidRPr="00513876">
        <w:lastRenderedPageBreak/>
        <w:t>Orchestration Service Overview</w:t>
      </w:r>
      <w:bookmarkEnd w:id="0"/>
    </w:p>
    <w:p w14:paraId="6961F233" w14:textId="6EBBFC9C" w:rsidR="00D810E6" w:rsidRDefault="00D810E6" w:rsidP="00D810E6">
      <w:pPr>
        <w:pStyle w:val="Szvegtrzs"/>
        <w:rPr>
          <w:lang w:val="en-US"/>
        </w:rPr>
      </w:pPr>
      <w:r w:rsidRPr="00F87F2C">
        <w:rPr>
          <w:lang w:val="en-US"/>
        </w:rPr>
        <w:t xml:space="preserve">This document describes an Arrowhead service, including its interfaces, </w:t>
      </w:r>
      <w:r>
        <w:rPr>
          <w:lang w:val="en-US"/>
        </w:rPr>
        <w:t xml:space="preserve">functions and information model. It is a Core Service from the System Management group. </w:t>
      </w:r>
    </w:p>
    <w:p w14:paraId="6D957FBE" w14:textId="77777777" w:rsidR="00D810E6" w:rsidRDefault="00D810E6" w:rsidP="00D810E6">
      <w:pPr>
        <w:pStyle w:val="Szvegtrzs"/>
        <w:rPr>
          <w:lang w:val="en-US"/>
        </w:rPr>
      </w:pPr>
    </w:p>
    <w:p w14:paraId="1B528779" w14:textId="77777777" w:rsidR="00D810E6" w:rsidRDefault="00D810E6" w:rsidP="00D810E6">
      <w:pPr>
        <w:pStyle w:val="Szvegtrzs"/>
        <w:rPr>
          <w:lang w:val="en-US"/>
        </w:rPr>
      </w:pPr>
      <w:r>
        <w:rPr>
          <w:lang w:val="en-US"/>
        </w:rPr>
        <w:t xml:space="preserve">The OrchestrationM2 Service targets the same end goal as the </w:t>
      </w:r>
      <w:proofErr w:type="spellStart"/>
      <w:r>
        <w:rPr>
          <w:lang w:val="en-US"/>
        </w:rPr>
        <w:t>OrchestrationStore</w:t>
      </w:r>
      <w:proofErr w:type="spellEnd"/>
      <w:r>
        <w:rPr>
          <w:lang w:val="en-US"/>
        </w:rPr>
        <w:t xml:space="preserve"> Service from previous generations. However, the scope and functionality is extended, and the reliance on an Store is just a part of the internal workings. </w:t>
      </w:r>
    </w:p>
    <w:p w14:paraId="4823F2B7" w14:textId="77777777" w:rsidR="00D810E6" w:rsidRDefault="00D810E6" w:rsidP="00D810E6">
      <w:pPr>
        <w:pStyle w:val="Szvegtrzs"/>
        <w:rPr>
          <w:lang w:val="en-US" w:eastAsia="en-US"/>
        </w:rPr>
      </w:pPr>
    </w:p>
    <w:p w14:paraId="26233471" w14:textId="77777777" w:rsidR="00D810E6" w:rsidRDefault="00D810E6" w:rsidP="00D810E6">
      <w:pPr>
        <w:pStyle w:val="Szvegtrzs"/>
        <w:rPr>
          <w:lang w:val="en-US" w:eastAsia="en-US"/>
        </w:rPr>
      </w:pPr>
      <w:r>
        <w:rPr>
          <w:lang w:val="en-US" w:eastAsia="en-US"/>
        </w:rPr>
        <w:t xml:space="preserve">In this current release, orchestration push is indirectly supported. There is no dedicated Service that needs to be implemented in an Application System, as previous generations. </w:t>
      </w:r>
    </w:p>
    <w:p w14:paraId="2F9FA459" w14:textId="77777777" w:rsidR="00D810E6" w:rsidRDefault="00D810E6" w:rsidP="00D810E6">
      <w:pPr>
        <w:pStyle w:val="Szvegtrzs"/>
        <w:rPr>
          <w:lang w:val="en-US" w:eastAsia="en-US"/>
        </w:rPr>
      </w:pPr>
    </w:p>
    <w:p w14:paraId="1A70C73F" w14:textId="77777777" w:rsidR="00D810E6" w:rsidRPr="00F87F2C" w:rsidRDefault="00D810E6" w:rsidP="00D810E6">
      <w:pPr>
        <w:pStyle w:val="Szvegtrzs"/>
        <w:rPr>
          <w:lang w:val="en-US"/>
        </w:rPr>
      </w:pPr>
      <w:r>
        <w:rPr>
          <w:lang w:val="en-US" w:eastAsia="en-US"/>
        </w:rPr>
        <w:t>In here, this architecture relies on the use of Event Handler to notify the affected Systems that their orchestration status needs to change. Therefore, only the Event Subscribe Service needs to be implemented in the Systems, and they need to be able to listen and act on a specific renew-orchestration-configuration message. The implementation of this is use case specific, not general.</w:t>
      </w:r>
    </w:p>
    <w:p w14:paraId="6A4CB975" w14:textId="77777777" w:rsidR="00FC1A16" w:rsidRDefault="00FC1A16">
      <w:pPr>
        <w:rPr>
          <w:b/>
          <w:lang w:val="en-US"/>
        </w:rPr>
      </w:pPr>
    </w:p>
    <w:p w14:paraId="63E171D0" w14:textId="414D9D87" w:rsidR="008D3311" w:rsidRDefault="00FC1A16" w:rsidP="005375FD">
      <w:pPr>
        <w:rPr>
          <w:lang w:val="en-US"/>
        </w:rPr>
      </w:pPr>
      <w:r>
        <w:rPr>
          <w:lang w:val="en-US"/>
        </w:rPr>
        <w:t xml:space="preserve">This </w:t>
      </w:r>
      <w:r w:rsidR="00D810E6">
        <w:rPr>
          <w:lang w:val="en-US"/>
        </w:rPr>
        <w:t xml:space="preserve">pull-typed </w:t>
      </w:r>
      <w:r>
        <w:rPr>
          <w:lang w:val="en-US"/>
        </w:rPr>
        <w:t xml:space="preserve">service </w:t>
      </w:r>
      <w:r w:rsidR="005375FD">
        <w:rPr>
          <w:lang w:val="en-US"/>
        </w:rPr>
        <w:t>utilizes other Core Systems to allocate one or more suitable Service Providers to the request.:</w:t>
      </w:r>
    </w:p>
    <w:p w14:paraId="68985ECA" w14:textId="682991CC" w:rsidR="005375FD" w:rsidRDefault="005375FD" w:rsidP="005375FD">
      <w:pPr>
        <w:pStyle w:val="Listaszerbekezds"/>
        <w:numPr>
          <w:ilvl w:val="0"/>
          <w:numId w:val="9"/>
        </w:numPr>
        <w:rPr>
          <w:lang w:val="en-US"/>
        </w:rPr>
      </w:pPr>
      <w:r>
        <w:rPr>
          <w:lang w:val="en-US"/>
        </w:rPr>
        <w:t xml:space="preserve">Orchestration Store: in certain </w:t>
      </w:r>
      <w:r w:rsidR="00D810E6">
        <w:rPr>
          <w:lang w:val="en-US"/>
        </w:rPr>
        <w:t>cases,</w:t>
      </w:r>
      <w:r>
        <w:rPr>
          <w:lang w:val="en-US"/>
        </w:rPr>
        <w:t xml:space="preserve"> hardwired orchestration rules </w:t>
      </w:r>
      <w:proofErr w:type="gramStart"/>
      <w:r>
        <w:rPr>
          <w:lang w:val="en-US"/>
        </w:rPr>
        <w:t>have to</w:t>
      </w:r>
      <w:proofErr w:type="gramEnd"/>
      <w:r>
        <w:rPr>
          <w:lang w:val="en-US"/>
        </w:rPr>
        <w:t xml:space="preserve"> be </w:t>
      </w:r>
      <w:r w:rsidR="00D810E6">
        <w:rPr>
          <w:lang w:val="en-US"/>
        </w:rPr>
        <w:t>realized</w:t>
      </w:r>
    </w:p>
    <w:p w14:paraId="27A78B2A" w14:textId="25C4B97F" w:rsidR="005375FD" w:rsidRDefault="005375FD" w:rsidP="005375FD">
      <w:pPr>
        <w:pStyle w:val="Listaszerbekezds"/>
        <w:numPr>
          <w:ilvl w:val="0"/>
          <w:numId w:val="9"/>
        </w:numPr>
        <w:rPr>
          <w:lang w:val="en-US"/>
        </w:rPr>
      </w:pPr>
      <w:r>
        <w:rPr>
          <w:lang w:val="en-US"/>
        </w:rPr>
        <w:t>Service Registry: fetching online Providers that are currently active and offer the exact service interface with appropriate metadata</w:t>
      </w:r>
      <w:r w:rsidR="00D810E6">
        <w:rPr>
          <w:lang w:val="en-US"/>
        </w:rPr>
        <w:t xml:space="preserve"> description</w:t>
      </w:r>
    </w:p>
    <w:p w14:paraId="354C97BC" w14:textId="04FF21CD" w:rsidR="005375FD" w:rsidRPr="005375FD" w:rsidRDefault="005375FD" w:rsidP="005375FD">
      <w:pPr>
        <w:pStyle w:val="Listaszerbekezds"/>
        <w:numPr>
          <w:ilvl w:val="0"/>
          <w:numId w:val="9"/>
        </w:numPr>
        <w:rPr>
          <w:lang w:val="en-US"/>
        </w:rPr>
      </w:pPr>
      <w:r>
        <w:rPr>
          <w:lang w:val="en-US"/>
        </w:rPr>
        <w:t>Authorization: checking whether the Consumer at hand is authorized to consume from any of the Service Providers</w:t>
      </w:r>
    </w:p>
    <w:p w14:paraId="23767F6D" w14:textId="2198F84F" w:rsidR="005375FD" w:rsidRDefault="005375FD" w:rsidP="005375FD">
      <w:pPr>
        <w:pStyle w:val="Listaszerbekezds"/>
        <w:numPr>
          <w:ilvl w:val="0"/>
          <w:numId w:val="9"/>
        </w:numPr>
        <w:rPr>
          <w:lang w:val="en-US"/>
        </w:rPr>
      </w:pPr>
      <w:r>
        <w:rPr>
          <w:lang w:val="en-US"/>
        </w:rPr>
        <w:t>Gatekeeper:  if inter-Cloud servicing is enabled or triggered, the Gatekeepers handle the Service lookup and negotiations</w:t>
      </w:r>
      <w:r w:rsidR="00D810E6">
        <w:rPr>
          <w:lang w:val="en-US"/>
        </w:rPr>
        <w:t xml:space="preserve"> processes</w:t>
      </w:r>
      <w:r>
        <w:rPr>
          <w:lang w:val="en-US"/>
        </w:rPr>
        <w:t xml:space="preserve"> with other Clouds</w:t>
      </w:r>
    </w:p>
    <w:p w14:paraId="63854EB2" w14:textId="548402AC" w:rsidR="005375FD" w:rsidRDefault="005375FD" w:rsidP="005375FD">
      <w:pPr>
        <w:pStyle w:val="Listaszerbekezds"/>
        <w:numPr>
          <w:ilvl w:val="0"/>
          <w:numId w:val="9"/>
        </w:numPr>
        <w:rPr>
          <w:lang w:val="en-US"/>
        </w:rPr>
      </w:pPr>
      <w:r>
        <w:rPr>
          <w:lang w:val="en-US"/>
        </w:rPr>
        <w:t xml:space="preserve">Other Core Systems: if needed, the Orchestrator </w:t>
      </w:r>
      <w:proofErr w:type="gramStart"/>
      <w:r>
        <w:rPr>
          <w:lang w:val="en-US"/>
        </w:rPr>
        <w:t>has to</w:t>
      </w:r>
      <w:proofErr w:type="gramEnd"/>
      <w:r>
        <w:rPr>
          <w:lang w:val="en-US"/>
        </w:rPr>
        <w:t xml:space="preserve"> consult (e.g. resource availability and reservation with the </w:t>
      </w:r>
      <w:proofErr w:type="spellStart"/>
      <w:r>
        <w:rPr>
          <w:lang w:val="en-US"/>
        </w:rPr>
        <w:t>QoS</w:t>
      </w:r>
      <w:proofErr w:type="spellEnd"/>
      <w:r>
        <w:rPr>
          <w:lang w:val="en-US"/>
        </w:rPr>
        <w:t xml:space="preserve"> Manager – currently not implemented)</w:t>
      </w:r>
    </w:p>
    <w:p w14:paraId="67676C01" w14:textId="34970655" w:rsidR="005375FD" w:rsidRDefault="005375FD" w:rsidP="005375FD">
      <w:pPr>
        <w:rPr>
          <w:lang w:val="en-US"/>
        </w:rPr>
      </w:pPr>
    </w:p>
    <w:p w14:paraId="20DAB1EA" w14:textId="49A8F6CB" w:rsidR="00F0072E" w:rsidRPr="00F0072E" w:rsidRDefault="00F0072E" w:rsidP="005375FD">
      <w:pPr>
        <w:rPr>
          <w:i/>
          <w:lang w:val="en-US"/>
        </w:rPr>
      </w:pPr>
      <w:r w:rsidRPr="00F0072E">
        <w:rPr>
          <w:b/>
          <w:i/>
          <w:u w:val="single"/>
          <w:lang w:val="en-US"/>
        </w:rPr>
        <w:t>Note</w:t>
      </w:r>
      <w:r w:rsidRPr="00F0072E">
        <w:rPr>
          <w:i/>
          <w:lang w:val="en-US"/>
        </w:rPr>
        <w:t xml:space="preserve">: This Service might return different results if re-queried instantly since the status of the </w:t>
      </w:r>
      <w:proofErr w:type="spellStart"/>
      <w:r w:rsidRPr="00F0072E">
        <w:rPr>
          <w:i/>
          <w:lang w:val="en-US"/>
        </w:rPr>
        <w:t>SoS</w:t>
      </w:r>
      <w:proofErr w:type="spellEnd"/>
      <w:r w:rsidRPr="00F0072E">
        <w:rPr>
          <w:i/>
          <w:lang w:val="en-US"/>
        </w:rPr>
        <w:t xml:space="preserve"> might change in that time. Therefore, a requested orchestration cannot be re-accessed after receiving it. </w:t>
      </w:r>
    </w:p>
    <w:p w14:paraId="73B7765F" w14:textId="77777777" w:rsidR="00F0072E" w:rsidRPr="00F0072E" w:rsidRDefault="00F0072E" w:rsidP="005375FD">
      <w:pPr>
        <w:rPr>
          <w:i/>
          <w:lang w:val="en-US"/>
        </w:rPr>
      </w:pPr>
    </w:p>
    <w:p w14:paraId="354A15BD" w14:textId="77777777" w:rsidR="00D810E6" w:rsidRDefault="005375FD" w:rsidP="00F0072E">
      <w:pPr>
        <w:jc w:val="both"/>
        <w:rPr>
          <w:lang w:val="en-US"/>
        </w:rPr>
      </w:pPr>
      <w:r>
        <w:rPr>
          <w:lang w:val="en-US"/>
        </w:rPr>
        <w:t xml:space="preserve">Still, this complex process is hidden from the requester Consumer, but </w:t>
      </w:r>
      <w:r w:rsidR="00D810E6">
        <w:rPr>
          <w:lang w:val="en-US"/>
        </w:rPr>
        <w:t>three entities can affect what will be the result:</w:t>
      </w:r>
    </w:p>
    <w:p w14:paraId="19BCC745" w14:textId="3A5945F7" w:rsidR="00D810E6" w:rsidRDefault="00904A65" w:rsidP="00D810E6">
      <w:pPr>
        <w:pStyle w:val="Listaszerbekezds"/>
        <w:numPr>
          <w:ilvl w:val="0"/>
          <w:numId w:val="13"/>
        </w:numPr>
        <w:jc w:val="both"/>
        <w:rPr>
          <w:lang w:val="en-US"/>
        </w:rPr>
      </w:pPr>
      <w:r>
        <w:rPr>
          <w:lang w:val="en-US"/>
        </w:rPr>
        <w:t>T</w:t>
      </w:r>
      <w:r w:rsidR="00D810E6">
        <w:rPr>
          <w:lang w:val="en-US"/>
        </w:rPr>
        <w:t>he Cloud operator can make</w:t>
      </w:r>
      <w:r>
        <w:rPr>
          <w:lang w:val="en-US"/>
        </w:rPr>
        <w:t xml:space="preserve"> Orchestration</w:t>
      </w:r>
      <w:r w:rsidR="00D810E6">
        <w:rPr>
          <w:lang w:val="en-US"/>
        </w:rPr>
        <w:t xml:space="preserve"> Store </w:t>
      </w:r>
      <w:r>
        <w:rPr>
          <w:lang w:val="en-US"/>
        </w:rPr>
        <w:t>entries that will enforce design time hardwired connections during runtime</w:t>
      </w:r>
    </w:p>
    <w:p w14:paraId="089AD942" w14:textId="56C04677" w:rsidR="00904A65" w:rsidRDefault="00904A65" w:rsidP="00D810E6">
      <w:pPr>
        <w:pStyle w:val="Listaszerbekezds"/>
        <w:numPr>
          <w:ilvl w:val="0"/>
          <w:numId w:val="13"/>
        </w:numPr>
        <w:jc w:val="both"/>
        <w:rPr>
          <w:lang w:val="en-US"/>
        </w:rPr>
      </w:pPr>
      <w:r>
        <w:rPr>
          <w:lang w:val="en-US"/>
        </w:rPr>
        <w:lastRenderedPageBreak/>
        <w:t xml:space="preserve">The possible Service Provider: it can post special metadata flags in the Service Registry that will alter the orchestration process (e.g. when it marks that to access its Service, an authorization token is required). </w:t>
      </w:r>
    </w:p>
    <w:p w14:paraId="255D0534" w14:textId="4ADE6251" w:rsidR="005375FD" w:rsidRPr="00D810E6" w:rsidRDefault="00904A65" w:rsidP="00D810E6">
      <w:pPr>
        <w:pStyle w:val="Listaszerbekezds"/>
        <w:numPr>
          <w:ilvl w:val="0"/>
          <w:numId w:val="13"/>
        </w:numPr>
        <w:jc w:val="both"/>
        <w:rPr>
          <w:lang w:val="en-US"/>
        </w:rPr>
      </w:pPr>
      <w:r>
        <w:rPr>
          <w:lang w:val="en-US"/>
        </w:rPr>
        <w:t>The Service Consumer can alter the process via setting special flags in the request.</w:t>
      </w:r>
    </w:p>
    <w:p w14:paraId="2B408A3F" w14:textId="09989C42" w:rsidR="005375FD" w:rsidRDefault="005375FD" w:rsidP="005375FD">
      <w:pPr>
        <w:rPr>
          <w:lang w:val="en-US"/>
        </w:rPr>
      </w:pPr>
    </w:p>
    <w:p w14:paraId="3EAF5762" w14:textId="0805ED8B" w:rsidR="005375FD" w:rsidRDefault="005375FD" w:rsidP="00F0072E">
      <w:pPr>
        <w:jc w:val="both"/>
        <w:rPr>
          <w:lang w:val="en-US"/>
        </w:rPr>
      </w:pPr>
      <w:r>
        <w:rPr>
          <w:lang w:val="en-US"/>
        </w:rPr>
        <w:t>As discussed</w:t>
      </w:r>
      <w:r w:rsidR="002E2A4D">
        <w:rPr>
          <w:lang w:val="en-US"/>
        </w:rPr>
        <w:t xml:space="preserve"> in [1]</w:t>
      </w:r>
      <w:r>
        <w:rPr>
          <w:lang w:val="en-US"/>
        </w:rPr>
        <w:t xml:space="preserve">, </w:t>
      </w:r>
      <w:r w:rsidR="002E2A4D">
        <w:rPr>
          <w:lang w:val="en-US"/>
        </w:rPr>
        <w:t xml:space="preserve">this Service </w:t>
      </w:r>
      <w:proofErr w:type="gramStart"/>
      <w:r w:rsidR="002E2A4D">
        <w:rPr>
          <w:lang w:val="en-US"/>
        </w:rPr>
        <w:t>has to</w:t>
      </w:r>
      <w:proofErr w:type="gramEnd"/>
      <w:r w:rsidR="002E2A4D">
        <w:rPr>
          <w:lang w:val="en-US"/>
        </w:rPr>
        <w:t xml:space="preserve"> serve a multitude of devices with various capabilities and operational restrictions.</w:t>
      </w:r>
      <w:r w:rsidR="00567FB0">
        <w:rPr>
          <w:lang w:val="en-US"/>
        </w:rPr>
        <w:t xml:space="preserve"> To this end, </w:t>
      </w:r>
      <w:r w:rsidR="00F0072E">
        <w:rPr>
          <w:lang w:val="en-US"/>
        </w:rPr>
        <w:t xml:space="preserve">the Service Request Form (SRF) now includes various fields to tailor the orchestration process. </w:t>
      </w:r>
    </w:p>
    <w:p w14:paraId="5F94555B" w14:textId="77777777" w:rsidR="00904A65" w:rsidRDefault="00904A65" w:rsidP="00F0072E">
      <w:pPr>
        <w:jc w:val="both"/>
        <w:rPr>
          <w:lang w:val="en-US"/>
        </w:rPr>
      </w:pPr>
    </w:p>
    <w:p w14:paraId="3520FD60" w14:textId="46CA0951" w:rsidR="00926041" w:rsidRDefault="00926041" w:rsidP="0099280A">
      <w:pPr>
        <w:pStyle w:val="Cm"/>
        <w:outlineLvl w:val="0"/>
      </w:pPr>
      <w:bookmarkStart w:id="1" w:name="_Toc444335505"/>
      <w:r>
        <w:t xml:space="preserve">Abstract </w:t>
      </w:r>
      <w:r w:rsidR="00671CFA">
        <w:t>Interfaces</w:t>
      </w:r>
      <w:bookmarkEnd w:id="1"/>
    </w:p>
    <w:p w14:paraId="781DCD40" w14:textId="1F943D96" w:rsidR="00513876" w:rsidRDefault="00513876" w:rsidP="00904A65">
      <w:pPr>
        <w:pStyle w:val="Szvegtrzs"/>
      </w:pPr>
      <w:r>
        <w:t xml:space="preserve">The purpose of this section is to clarify the </w:t>
      </w:r>
      <w:r w:rsidR="00671CFA">
        <w:t>interface</w:t>
      </w:r>
      <w:r>
        <w:t xml:space="preserve"> involved in the Orchestration Service. There is only one request-typed </w:t>
      </w:r>
      <w:r w:rsidR="00904A65">
        <w:t xml:space="preserve">Service offered publicly towards Application Systems. </w:t>
      </w:r>
    </w:p>
    <w:p w14:paraId="010844C8" w14:textId="58591B8D" w:rsidR="00671CFA" w:rsidRDefault="00671CFA" w:rsidP="00671CFA">
      <w:pPr>
        <w:pStyle w:val="Cmsor1"/>
      </w:pPr>
      <w:r>
        <w:t>Service Request</w:t>
      </w:r>
    </w:p>
    <w:p w14:paraId="6E27CCCD" w14:textId="77777777" w:rsidR="00671CFA" w:rsidRDefault="00671CFA" w:rsidP="00671CFA">
      <w:pPr>
        <w:pStyle w:val="Szvegtrzs"/>
        <w:jc w:val="center"/>
        <w:rPr>
          <w:lang w:val="en-US"/>
        </w:rPr>
      </w:pPr>
      <w:r>
        <w:object w:dxaOrig="7957" w:dyaOrig="5557" w14:anchorId="44222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277.8pt" o:ole="">
            <v:imagedata r:id="rId10" o:title=""/>
          </v:shape>
          <o:OLEObject Type="Embed" ProgID="Visio.Drawing.15" ShapeID="_x0000_i1025" DrawAspect="Content" ObjectID="_1568632582" r:id="rId11"/>
        </w:object>
      </w:r>
    </w:p>
    <w:p w14:paraId="07E8B655" w14:textId="77777777" w:rsidR="00671CFA" w:rsidRDefault="00671CFA" w:rsidP="00671CFA">
      <w:pPr>
        <w:pStyle w:val="Szvegtrzs"/>
        <w:rPr>
          <w:b/>
          <w:lang w:val="en-US"/>
        </w:rPr>
      </w:pPr>
      <w:r w:rsidRPr="006B6F86">
        <w:rPr>
          <w:b/>
          <w:lang w:val="en-US"/>
        </w:rPr>
        <w:t>Figure 1. The Orchestration process</w:t>
      </w:r>
      <w:r>
        <w:rPr>
          <w:b/>
          <w:lang w:val="en-US"/>
        </w:rPr>
        <w:t xml:space="preserve"> overview</w:t>
      </w:r>
    </w:p>
    <w:p w14:paraId="6D82C809" w14:textId="4F308B7E" w:rsidR="00671CFA" w:rsidRDefault="00671CFA" w:rsidP="00671CFA">
      <w:pPr>
        <w:pStyle w:val="Szvegtrzs"/>
        <w:rPr>
          <w:lang w:val="en-US" w:eastAsia="en-US"/>
        </w:rPr>
      </w:pPr>
    </w:p>
    <w:p w14:paraId="1464348C" w14:textId="77777777" w:rsidR="00F06F12" w:rsidRDefault="00F06F12" w:rsidP="00671CFA">
      <w:pPr>
        <w:pStyle w:val="Szvegtrzs"/>
        <w:rPr>
          <w:lang w:val="en-US" w:eastAsia="en-US"/>
        </w:rPr>
      </w:pPr>
    </w:p>
    <w:p w14:paraId="3809517A" w14:textId="730AD161" w:rsidR="00F06F12" w:rsidRDefault="00F06F12" w:rsidP="00671CFA">
      <w:pPr>
        <w:pStyle w:val="Szvegtrzs"/>
        <w:rPr>
          <w:lang w:val="en-US" w:eastAsia="en-US"/>
        </w:rPr>
      </w:pPr>
    </w:p>
    <w:p w14:paraId="010F7756" w14:textId="5291474B" w:rsidR="00F06F12" w:rsidRPr="00671CFA" w:rsidRDefault="00F06F12" w:rsidP="00F06F12">
      <w:pPr>
        <w:pStyle w:val="Cm"/>
      </w:pPr>
      <w:r>
        <w:lastRenderedPageBreak/>
        <w:t>Abstract Information Model</w:t>
      </w:r>
    </w:p>
    <w:p w14:paraId="04918A71" w14:textId="5D8C3615" w:rsidR="00282B08" w:rsidRDefault="008D3311" w:rsidP="00671CFA">
      <w:pPr>
        <w:pStyle w:val="Cmsor2"/>
      </w:pPr>
      <w:bookmarkStart w:id="2" w:name="_Toc444335506"/>
      <w:r>
        <w:t>Common Arrowhead Classes</w:t>
      </w:r>
      <w:bookmarkEnd w:id="2"/>
    </w:p>
    <w:p w14:paraId="18CB921D" w14:textId="77777777" w:rsidR="008D3311" w:rsidRDefault="008D3311"/>
    <w:p w14:paraId="32985397" w14:textId="0C5AEF59" w:rsidR="008D3311" w:rsidRDefault="009F1402" w:rsidP="009F1402">
      <w:pPr>
        <w:jc w:val="both"/>
      </w:pPr>
      <w:r w:rsidRPr="009F1402">
        <w:rPr>
          <w:b/>
          <w:i/>
          <w:u w:val="single"/>
          <w:lang w:val="en-US"/>
        </w:rPr>
        <w:t>Reminder:</w:t>
      </w:r>
      <w:r>
        <w:rPr>
          <w:lang w:val="en-US"/>
        </w:rPr>
        <w:t xml:space="preserve"> </w:t>
      </w:r>
      <w:r w:rsidR="008D3311">
        <w:rPr>
          <w:lang w:val="en-US"/>
        </w:rPr>
        <w:t xml:space="preserve">The System and Service hierarchy elements are represented in three common Arrowhead classes that describe Arrowhead Systems (within their Cloud), Arrowhead Services (that describe the desired functionality) and the Arrowhead Clouds (that help identifying other Local Clouds from our own). </w:t>
      </w:r>
      <w:r w:rsidR="008D3311">
        <w:t>These classes are commonly used among all G3 proof-of-concept imp</w:t>
      </w:r>
      <w:r>
        <w:t>lementation (as seen on Figure 3</w:t>
      </w:r>
      <w:r w:rsidR="008D3311">
        <w:t xml:space="preserve">). </w:t>
      </w:r>
    </w:p>
    <w:p w14:paraId="2F4CF165" w14:textId="34EDB69B" w:rsidR="008D3311" w:rsidRDefault="00671CFA" w:rsidP="009F1402">
      <w:pPr>
        <w:jc w:val="center"/>
      </w:pPr>
      <w:r w:rsidRPr="00CD480D">
        <w:rPr>
          <w:lang w:val="en-US"/>
        </w:rPr>
        <w:object w:dxaOrig="8791" w:dyaOrig="5236" w14:anchorId="6A1433A8">
          <v:shape id="_x0000_i1026" type="#_x0000_t75" style="width:331.2pt;height:198pt" o:ole="">
            <v:imagedata r:id="rId12" o:title=""/>
          </v:shape>
          <o:OLEObject Type="Embed" ProgID="Visio.Drawing.15" ShapeID="_x0000_i1026" DrawAspect="Content" ObjectID="_1568632583" r:id="rId13"/>
        </w:object>
      </w:r>
    </w:p>
    <w:p w14:paraId="2318DB95" w14:textId="71F325FE" w:rsidR="008D3311" w:rsidRDefault="008D3311" w:rsidP="009F1402">
      <w:pPr>
        <w:pStyle w:val="Szvegtrzs"/>
        <w:rPr>
          <w:b/>
          <w:lang w:val="en-US"/>
        </w:rPr>
      </w:pPr>
      <w:r>
        <w:rPr>
          <w:b/>
          <w:lang w:val="en-US"/>
        </w:rPr>
        <w:t>Figure 2</w:t>
      </w:r>
      <w:r w:rsidRPr="006B6F86">
        <w:rPr>
          <w:b/>
          <w:lang w:val="en-US"/>
        </w:rPr>
        <w:t xml:space="preserve">. The </w:t>
      </w:r>
      <w:r>
        <w:rPr>
          <w:b/>
          <w:lang w:val="en-US"/>
        </w:rPr>
        <w:t>common Arrowhead Classes</w:t>
      </w:r>
    </w:p>
    <w:p w14:paraId="0ADC5EBC" w14:textId="77777777" w:rsidR="00D40818" w:rsidRDefault="00D40818">
      <w:pPr>
        <w:rPr>
          <w:lang w:eastAsia="en-US"/>
        </w:rPr>
      </w:pPr>
    </w:p>
    <w:p w14:paraId="19DD9C5A" w14:textId="0F53FF2C" w:rsidR="00D40818" w:rsidRDefault="00D40818" w:rsidP="00D40818">
      <w:pPr>
        <w:pStyle w:val="Cmsor2"/>
      </w:pPr>
      <w:r>
        <w:t>Service Request Form</w:t>
      </w:r>
    </w:p>
    <w:p w14:paraId="2D08F446" w14:textId="77777777" w:rsidR="00D40818" w:rsidRDefault="00D40818" w:rsidP="00D40818">
      <w:pPr>
        <w:pStyle w:val="Szvegtrzs"/>
        <w:rPr>
          <w:lang w:val="en-US"/>
        </w:rPr>
      </w:pPr>
      <w:r>
        <w:rPr>
          <w:lang w:val="en-US"/>
        </w:rPr>
        <w:t xml:space="preserve">A request is called </w:t>
      </w:r>
      <w:proofErr w:type="spellStart"/>
      <w:r w:rsidRPr="00951A6A">
        <w:rPr>
          <w:i/>
          <w:lang w:val="en-US"/>
        </w:rPr>
        <w:t>ServiceRequestForm</w:t>
      </w:r>
      <w:proofErr w:type="spellEnd"/>
      <w:r>
        <w:rPr>
          <w:lang w:val="en-US"/>
        </w:rPr>
        <w:t xml:space="preserve">. It contains the following information, as presented in Table 1. This is the payload that needs to be sent when the Application System wishes to consume a Service or generally tries to access its default orchestration information.  </w:t>
      </w:r>
    </w:p>
    <w:p w14:paraId="4B8FEC95" w14:textId="77777777" w:rsidR="00D40818" w:rsidRPr="00F87F2C" w:rsidRDefault="00D40818" w:rsidP="00D40818">
      <w:pPr>
        <w:pStyle w:val="Szvegtrzs"/>
        <w:rPr>
          <w:lang w:val="en-US"/>
        </w:rPr>
      </w:pPr>
    </w:p>
    <w:p w14:paraId="6B73F115" w14:textId="3A8B0AB9" w:rsidR="00D40818" w:rsidRPr="00F87F2C" w:rsidRDefault="00D40818" w:rsidP="00D40818">
      <w:pPr>
        <w:pStyle w:val="Kpalrs"/>
        <w:rPr>
          <w:lang w:val="en-US"/>
        </w:rPr>
      </w:pPr>
      <w:r w:rsidRPr="00F87F2C">
        <w:rPr>
          <w:lang w:val="en-US"/>
        </w:rPr>
        <w:t xml:space="preserve">Table </w:t>
      </w:r>
      <w:r>
        <w:fldChar w:fldCharType="begin"/>
      </w:r>
      <w:r w:rsidRPr="00F87F2C">
        <w:rPr>
          <w:lang w:val="en-US"/>
        </w:rPr>
        <w:instrText xml:space="preserve"> SEQ Table \* ARABIC </w:instrText>
      </w:r>
      <w:r>
        <w:fldChar w:fldCharType="separate"/>
      </w:r>
      <w:r>
        <w:rPr>
          <w:noProof/>
          <w:lang w:val="en-US"/>
        </w:rPr>
        <w:t>1</w:t>
      </w:r>
      <w:r>
        <w:rPr>
          <w:noProof/>
        </w:rPr>
        <w:fldChar w:fldCharType="end"/>
      </w:r>
      <w:r w:rsidRPr="00F87F2C">
        <w:rPr>
          <w:lang w:val="en-US"/>
        </w:rPr>
        <w:t xml:space="preserve"> </w:t>
      </w:r>
      <w:proofErr w:type="spellStart"/>
      <w:r w:rsidR="008A7D5B">
        <w:rPr>
          <w:lang w:val="en-US"/>
        </w:rPr>
        <w:t>ServiceRequestF</w:t>
      </w:r>
      <w:r>
        <w:rPr>
          <w:lang w:val="en-US"/>
        </w:rPr>
        <w:t>orm</w:t>
      </w:r>
      <w:proofErr w:type="spellEnd"/>
      <w:r w:rsidRPr="00F87F2C">
        <w:rPr>
          <w:lang w:val="en-US"/>
        </w:rPr>
        <w:t xml:space="preserve"> type description</w:t>
      </w:r>
    </w:p>
    <w:tbl>
      <w:tblPr>
        <w:tblStyle w:val="Rcsostblzat"/>
        <w:tblW w:w="0" w:type="auto"/>
        <w:tblLook w:val="04A0" w:firstRow="1" w:lastRow="0" w:firstColumn="1" w:lastColumn="0" w:noHBand="0" w:noVBand="1"/>
      </w:tblPr>
      <w:tblGrid>
        <w:gridCol w:w="2211"/>
        <w:gridCol w:w="6786"/>
      </w:tblGrid>
      <w:tr w:rsidR="00D40818" w:rsidRPr="003D47C8" w14:paraId="2EF73094" w14:textId="77777777" w:rsidTr="00E258CC">
        <w:tc>
          <w:tcPr>
            <w:tcW w:w="1668" w:type="dxa"/>
            <w:shd w:val="clear" w:color="auto" w:fill="D9D9D9" w:themeFill="background1" w:themeFillShade="D9"/>
          </w:tcPr>
          <w:p w14:paraId="59F4B47A" w14:textId="77777777" w:rsidR="00D40818" w:rsidRPr="00D271CA" w:rsidRDefault="00D40818" w:rsidP="00E258CC">
            <w:pPr>
              <w:pStyle w:val="Szvegtrzs"/>
              <w:rPr>
                <w:b/>
              </w:rPr>
            </w:pPr>
            <w:r w:rsidRPr="00D271CA">
              <w:rPr>
                <w:b/>
              </w:rPr>
              <w:t>Field</w:t>
            </w:r>
          </w:p>
        </w:tc>
        <w:tc>
          <w:tcPr>
            <w:tcW w:w="7253" w:type="dxa"/>
            <w:shd w:val="clear" w:color="auto" w:fill="D9D9D9" w:themeFill="background1" w:themeFillShade="D9"/>
          </w:tcPr>
          <w:p w14:paraId="1BBCA448" w14:textId="77777777" w:rsidR="00D40818" w:rsidRPr="00D271CA" w:rsidRDefault="00D40818" w:rsidP="00E258CC">
            <w:pPr>
              <w:pStyle w:val="Szvegtrzs"/>
              <w:rPr>
                <w:b/>
              </w:rPr>
            </w:pPr>
            <w:r w:rsidRPr="00D271CA">
              <w:rPr>
                <w:b/>
              </w:rPr>
              <w:t>Description</w:t>
            </w:r>
          </w:p>
        </w:tc>
      </w:tr>
      <w:tr w:rsidR="00D40818" w:rsidRPr="003D47C8" w14:paraId="396A8782" w14:textId="77777777" w:rsidTr="00E258CC">
        <w:tc>
          <w:tcPr>
            <w:tcW w:w="1668" w:type="dxa"/>
          </w:tcPr>
          <w:p w14:paraId="5C0F701C" w14:textId="77777777" w:rsidR="00D40818" w:rsidRPr="003D47C8" w:rsidRDefault="00D40818" w:rsidP="00E258CC">
            <w:pPr>
              <w:pStyle w:val="Szvegtrzs"/>
            </w:pPr>
            <w:r>
              <w:t>requesterSystem: ArrowheadSystem</w:t>
            </w:r>
          </w:p>
        </w:tc>
        <w:tc>
          <w:tcPr>
            <w:tcW w:w="7253" w:type="dxa"/>
          </w:tcPr>
          <w:p w14:paraId="574CD3E9" w14:textId="77777777" w:rsidR="00D40818" w:rsidRPr="003D47C8" w:rsidRDefault="00D40818" w:rsidP="00E258CC">
            <w:pPr>
              <w:pStyle w:val="Szvegtrzs"/>
            </w:pPr>
            <w:r>
              <w:t>The ArrowheadSystem identifier that is requesting the orchestration. Mandatory field.</w:t>
            </w:r>
          </w:p>
        </w:tc>
      </w:tr>
      <w:tr w:rsidR="00D40818" w:rsidRPr="003D47C8" w14:paraId="51EB60DB" w14:textId="77777777" w:rsidTr="00E258CC">
        <w:tc>
          <w:tcPr>
            <w:tcW w:w="1668" w:type="dxa"/>
          </w:tcPr>
          <w:p w14:paraId="46DD555A" w14:textId="77777777" w:rsidR="00D40818" w:rsidRDefault="00D40818" w:rsidP="00E258CC">
            <w:pPr>
              <w:pStyle w:val="Szvegtrzs"/>
            </w:pPr>
            <w:r>
              <w:t>requesterCloud: ArrowheadCloud</w:t>
            </w:r>
          </w:p>
        </w:tc>
        <w:tc>
          <w:tcPr>
            <w:tcW w:w="7253" w:type="dxa"/>
          </w:tcPr>
          <w:p w14:paraId="34203058" w14:textId="77777777" w:rsidR="00D40818" w:rsidRDefault="00D40818" w:rsidP="00E258CC">
            <w:pPr>
              <w:pStyle w:val="Szvegtrzs"/>
            </w:pPr>
            <w:r>
              <w:t>Not to be used by Application Systems. This field is only used when there is an inbound request from another Cloud. This can only be submitted by the Gatekeeper.</w:t>
            </w:r>
          </w:p>
        </w:tc>
      </w:tr>
      <w:tr w:rsidR="00D40818" w:rsidRPr="003D47C8" w14:paraId="3649011F" w14:textId="77777777" w:rsidTr="00E258CC">
        <w:tc>
          <w:tcPr>
            <w:tcW w:w="1668" w:type="dxa"/>
          </w:tcPr>
          <w:p w14:paraId="4DEF96F0" w14:textId="77777777" w:rsidR="00D40818" w:rsidRDefault="00D40818" w:rsidP="00E258CC">
            <w:pPr>
              <w:pStyle w:val="Szvegtrzs"/>
            </w:pPr>
            <w:r>
              <w:t>requestedService: ArrowheadService</w:t>
            </w:r>
          </w:p>
        </w:tc>
        <w:tc>
          <w:tcPr>
            <w:tcW w:w="7253" w:type="dxa"/>
          </w:tcPr>
          <w:p w14:paraId="7B7E45CF" w14:textId="0B8FBD2B" w:rsidR="00D40818" w:rsidRDefault="00D40818" w:rsidP="00E258CC">
            <w:pPr>
              <w:pStyle w:val="Szvegtrzs"/>
            </w:pPr>
            <w:r>
              <w:t xml:space="preserve">Not mandatory. When not filled out, the Orchestrator operate in the ”default configuration” mode. When filled out, other fields will effect how the orchestration will work – but the Service will be specified by the Consumer in advance then. </w:t>
            </w:r>
          </w:p>
        </w:tc>
      </w:tr>
      <w:tr w:rsidR="00D40818" w:rsidRPr="003D47C8" w14:paraId="0F9D93EC" w14:textId="77777777" w:rsidTr="00E258CC">
        <w:tc>
          <w:tcPr>
            <w:tcW w:w="1668" w:type="dxa"/>
          </w:tcPr>
          <w:p w14:paraId="29BCE3E5" w14:textId="58EB42C3" w:rsidR="00D40818" w:rsidRDefault="00D40818" w:rsidP="00E258CC">
            <w:pPr>
              <w:pStyle w:val="Szvegtrzs"/>
            </w:pPr>
            <w:r>
              <w:lastRenderedPageBreak/>
              <w:t>OrchestrationFlag: HashMap</w:t>
            </w:r>
          </w:p>
        </w:tc>
        <w:tc>
          <w:tcPr>
            <w:tcW w:w="7253" w:type="dxa"/>
          </w:tcPr>
          <w:p w14:paraId="4E7F95AB" w14:textId="42E017A7" w:rsidR="00D40818" w:rsidRDefault="00D40818" w:rsidP="00E258CC">
            <w:pPr>
              <w:pStyle w:val="Szvegtrzs"/>
            </w:pPr>
            <w:r>
              <w:t xml:space="preserve">These flags can be set to tailor the orchestration process. </w:t>
            </w:r>
          </w:p>
        </w:tc>
      </w:tr>
      <w:tr w:rsidR="00D40818" w:rsidRPr="003D47C8" w14:paraId="500DFF58" w14:textId="77777777" w:rsidTr="00E258CC">
        <w:tc>
          <w:tcPr>
            <w:tcW w:w="1668" w:type="dxa"/>
          </w:tcPr>
          <w:p w14:paraId="2B406D32" w14:textId="65C06A4B" w:rsidR="00D40818" w:rsidRDefault="00D40818" w:rsidP="00E258CC">
            <w:pPr>
              <w:pStyle w:val="Szvegtrzs"/>
            </w:pPr>
            <w:r>
              <w:t>PreferredProviders</w:t>
            </w:r>
          </w:p>
        </w:tc>
        <w:tc>
          <w:tcPr>
            <w:tcW w:w="7253" w:type="dxa"/>
          </w:tcPr>
          <w:p w14:paraId="61A9F44C" w14:textId="095C1C03" w:rsidR="00D40818" w:rsidRDefault="00D40818" w:rsidP="00E258CC">
            <w:pPr>
              <w:pStyle w:val="Szvegtrzs"/>
            </w:pPr>
            <w:r>
              <w:t xml:space="preserve">There can be a list from the Consumer stating which other Application Systems (even from other Clouds) it wishes to connect. If this field is filled out, the Orchestrator will try to facilitate these preferences. </w:t>
            </w:r>
          </w:p>
        </w:tc>
      </w:tr>
      <w:tr w:rsidR="00D40818" w:rsidRPr="003D47C8" w14:paraId="4B038B60" w14:textId="77777777" w:rsidTr="00E258CC">
        <w:tc>
          <w:tcPr>
            <w:tcW w:w="1668" w:type="dxa"/>
          </w:tcPr>
          <w:p w14:paraId="170C6248" w14:textId="059730AE" w:rsidR="00D40818" w:rsidRDefault="00D40818" w:rsidP="00E258CC">
            <w:pPr>
              <w:pStyle w:val="Szvegtrzs"/>
            </w:pPr>
            <w:r>
              <w:t>RequestedQoS</w:t>
            </w:r>
          </w:p>
        </w:tc>
        <w:tc>
          <w:tcPr>
            <w:tcW w:w="7253" w:type="dxa"/>
          </w:tcPr>
          <w:p w14:paraId="51231C5A" w14:textId="6D3F8C09" w:rsidR="00D40818" w:rsidRDefault="00D40818" w:rsidP="00E258CC">
            <w:pPr>
              <w:pStyle w:val="Szvegtrzs"/>
            </w:pPr>
            <w:r>
              <w:t xml:space="preserve">This object will be presenting the Consumer’s selected QoS level. Not implemented. </w:t>
            </w:r>
          </w:p>
        </w:tc>
      </w:tr>
    </w:tbl>
    <w:p w14:paraId="4409B6D9" w14:textId="14611E05" w:rsidR="00D40818" w:rsidRDefault="00D40818" w:rsidP="00D40818">
      <w:pPr>
        <w:pStyle w:val="Szvegtrzs"/>
        <w:rPr>
          <w:lang w:val="en-US"/>
        </w:rPr>
      </w:pPr>
    </w:p>
    <w:p w14:paraId="6CC95372" w14:textId="37DAE29A" w:rsidR="00144743" w:rsidRDefault="00144743" w:rsidP="00144743">
      <w:pPr>
        <w:pStyle w:val="Cmsor2"/>
        <w:rPr>
          <w:lang w:val="en-US"/>
        </w:rPr>
      </w:pPr>
      <w:r>
        <w:rPr>
          <w:lang w:val="en-US"/>
        </w:rPr>
        <w:t>Orchestration Form</w:t>
      </w:r>
    </w:p>
    <w:p w14:paraId="23CCC843" w14:textId="77777777" w:rsidR="00144743" w:rsidRDefault="00144743" w:rsidP="00D40818">
      <w:pPr>
        <w:pStyle w:val="Szvegtrzs"/>
        <w:rPr>
          <w:lang w:val="en-US"/>
        </w:rPr>
      </w:pPr>
    </w:p>
    <w:p w14:paraId="4796AE6E" w14:textId="6A5F91EA" w:rsidR="00D40818" w:rsidRDefault="00144743">
      <w:pPr>
        <w:rPr>
          <w:lang w:eastAsia="en-US"/>
        </w:rPr>
      </w:pPr>
      <w:r>
        <w:rPr>
          <w:lang w:eastAsia="en-US"/>
        </w:rPr>
        <w:t xml:space="preserve">The response to a Service Request is the Orchestration Response, which can contain several Orchestration Forms. </w:t>
      </w:r>
    </w:p>
    <w:p w14:paraId="6F6DBF7B" w14:textId="74DC075C" w:rsidR="00144743" w:rsidRDefault="00144743">
      <w:pPr>
        <w:rPr>
          <w:lang w:eastAsia="en-US"/>
        </w:rPr>
      </w:pPr>
    </w:p>
    <w:p w14:paraId="7F2EA7F0" w14:textId="114CBF35" w:rsidR="00144743" w:rsidRPr="00F87F2C" w:rsidRDefault="00144743" w:rsidP="00144743">
      <w:pPr>
        <w:pStyle w:val="Kpalrs"/>
        <w:rPr>
          <w:lang w:val="en-US"/>
        </w:rPr>
      </w:pPr>
      <w:r w:rsidRPr="00F87F2C">
        <w:rPr>
          <w:lang w:val="en-US"/>
        </w:rPr>
        <w:t xml:space="preserve">Table </w:t>
      </w:r>
      <w:r>
        <w:t>2</w:t>
      </w:r>
      <w:r w:rsidRPr="00F87F2C">
        <w:rPr>
          <w:lang w:val="en-US"/>
        </w:rPr>
        <w:t xml:space="preserve"> </w:t>
      </w:r>
      <w:proofErr w:type="spellStart"/>
      <w:r w:rsidR="008A7D5B">
        <w:rPr>
          <w:lang w:val="en-US"/>
        </w:rPr>
        <w:t>OrchestrationForm</w:t>
      </w:r>
      <w:proofErr w:type="spellEnd"/>
      <w:r w:rsidRPr="00F87F2C">
        <w:rPr>
          <w:lang w:val="en-US"/>
        </w:rPr>
        <w:t xml:space="preserve"> type description</w:t>
      </w:r>
    </w:p>
    <w:tbl>
      <w:tblPr>
        <w:tblStyle w:val="Rcsostblzat"/>
        <w:tblW w:w="0" w:type="auto"/>
        <w:tblLook w:val="04A0" w:firstRow="1" w:lastRow="0" w:firstColumn="1" w:lastColumn="0" w:noHBand="0" w:noVBand="1"/>
      </w:tblPr>
      <w:tblGrid>
        <w:gridCol w:w="2351"/>
        <w:gridCol w:w="6646"/>
      </w:tblGrid>
      <w:tr w:rsidR="00144743" w:rsidRPr="003D47C8" w14:paraId="18107860" w14:textId="77777777" w:rsidTr="00E258CC">
        <w:tc>
          <w:tcPr>
            <w:tcW w:w="1668" w:type="dxa"/>
            <w:shd w:val="clear" w:color="auto" w:fill="D9D9D9" w:themeFill="background1" w:themeFillShade="D9"/>
          </w:tcPr>
          <w:p w14:paraId="3BEDAC81" w14:textId="77777777" w:rsidR="00144743" w:rsidRPr="00D271CA" w:rsidRDefault="00144743" w:rsidP="00E258CC">
            <w:pPr>
              <w:pStyle w:val="Szvegtrzs"/>
              <w:rPr>
                <w:b/>
              </w:rPr>
            </w:pPr>
            <w:r w:rsidRPr="00D271CA">
              <w:rPr>
                <w:b/>
              </w:rPr>
              <w:t>Field</w:t>
            </w:r>
          </w:p>
        </w:tc>
        <w:tc>
          <w:tcPr>
            <w:tcW w:w="7253" w:type="dxa"/>
            <w:shd w:val="clear" w:color="auto" w:fill="D9D9D9" w:themeFill="background1" w:themeFillShade="D9"/>
          </w:tcPr>
          <w:p w14:paraId="27FFB6B1" w14:textId="77777777" w:rsidR="00144743" w:rsidRPr="00D271CA" w:rsidRDefault="00144743" w:rsidP="00E258CC">
            <w:pPr>
              <w:pStyle w:val="Szvegtrzs"/>
              <w:rPr>
                <w:b/>
              </w:rPr>
            </w:pPr>
            <w:r w:rsidRPr="00D271CA">
              <w:rPr>
                <w:b/>
              </w:rPr>
              <w:t>Description</w:t>
            </w:r>
          </w:p>
        </w:tc>
      </w:tr>
      <w:tr w:rsidR="00144743" w:rsidRPr="003D47C8" w14:paraId="5AC3B2B0" w14:textId="77777777" w:rsidTr="00E258CC">
        <w:tc>
          <w:tcPr>
            <w:tcW w:w="1668" w:type="dxa"/>
          </w:tcPr>
          <w:p w14:paraId="4AE6A6B5" w14:textId="580CF421" w:rsidR="00144743" w:rsidRPr="003D47C8" w:rsidRDefault="00144743" w:rsidP="00E258CC">
            <w:pPr>
              <w:pStyle w:val="Szvegtrzs"/>
            </w:pPr>
            <w:r>
              <w:t>Service: ArrowheadService</w:t>
            </w:r>
          </w:p>
        </w:tc>
        <w:tc>
          <w:tcPr>
            <w:tcW w:w="7253" w:type="dxa"/>
          </w:tcPr>
          <w:p w14:paraId="0D965190" w14:textId="4E7B6E79" w:rsidR="00144743" w:rsidRPr="003D47C8" w:rsidRDefault="00144743" w:rsidP="00E258CC">
            <w:pPr>
              <w:pStyle w:val="Szvegtrzs"/>
            </w:pPr>
            <w:r>
              <w:t>The exact Service that needs to be consumed. This response matches the ServiceRequestForm’s (if that was filled out), but it comes from the exact Service instance with proper metadata and interface identifier (only one).</w:t>
            </w:r>
          </w:p>
        </w:tc>
      </w:tr>
      <w:tr w:rsidR="00144743" w:rsidRPr="003D47C8" w14:paraId="1F62CDDF" w14:textId="77777777" w:rsidTr="00E258CC">
        <w:tc>
          <w:tcPr>
            <w:tcW w:w="1668" w:type="dxa"/>
          </w:tcPr>
          <w:p w14:paraId="20AAFEAE" w14:textId="617FEBF7" w:rsidR="00144743" w:rsidRDefault="00144743" w:rsidP="00E258CC">
            <w:pPr>
              <w:pStyle w:val="Szvegtrzs"/>
            </w:pPr>
            <w:r>
              <w:t>provider: ArrowheadSystem</w:t>
            </w:r>
          </w:p>
        </w:tc>
        <w:tc>
          <w:tcPr>
            <w:tcW w:w="7253" w:type="dxa"/>
          </w:tcPr>
          <w:p w14:paraId="5AF90C89" w14:textId="486B30B0" w:rsidR="00144743" w:rsidRDefault="00144743" w:rsidP="00E258CC">
            <w:pPr>
              <w:pStyle w:val="Szvegtrzs"/>
            </w:pPr>
            <w:r>
              <w:t xml:space="preserve">The Application System description that </w:t>
            </w:r>
            <w:r w:rsidR="00550A69">
              <w:t>will provide the Service.</w:t>
            </w:r>
          </w:p>
        </w:tc>
      </w:tr>
      <w:tr w:rsidR="00144743" w:rsidRPr="003D47C8" w14:paraId="7A80CBA5" w14:textId="77777777" w:rsidTr="00E258CC">
        <w:tc>
          <w:tcPr>
            <w:tcW w:w="1668" w:type="dxa"/>
          </w:tcPr>
          <w:p w14:paraId="2C809F48" w14:textId="54458088" w:rsidR="00144743" w:rsidRDefault="00550A69" w:rsidP="00E258CC">
            <w:pPr>
              <w:pStyle w:val="Szvegtrzs"/>
            </w:pPr>
            <w:r>
              <w:t>serviceURI</w:t>
            </w:r>
            <w:r w:rsidR="00144743">
              <w:t xml:space="preserve">: </w:t>
            </w:r>
            <w:r>
              <w:t>String</w:t>
            </w:r>
          </w:p>
        </w:tc>
        <w:tc>
          <w:tcPr>
            <w:tcW w:w="7253" w:type="dxa"/>
          </w:tcPr>
          <w:p w14:paraId="5D6B5AA1" w14:textId="0BAE4295" w:rsidR="00144743" w:rsidRDefault="00550A69" w:rsidP="00E258CC">
            <w:pPr>
              <w:pStyle w:val="Szvegtrzs"/>
            </w:pPr>
            <w:r>
              <w:t>The base URL within the Service Provider that will contain the seeked Service.</w:t>
            </w:r>
          </w:p>
        </w:tc>
      </w:tr>
      <w:tr w:rsidR="00144743" w:rsidRPr="003D47C8" w14:paraId="1D292E00" w14:textId="77777777" w:rsidTr="00E258CC">
        <w:tc>
          <w:tcPr>
            <w:tcW w:w="1668" w:type="dxa"/>
          </w:tcPr>
          <w:p w14:paraId="3A116E21" w14:textId="6C8747BC" w:rsidR="00144743" w:rsidRDefault="00550A69" w:rsidP="00E258CC">
            <w:pPr>
              <w:pStyle w:val="Szvegtrzs"/>
            </w:pPr>
            <w:r>
              <w:t>Instruction: String</w:t>
            </w:r>
          </w:p>
        </w:tc>
        <w:tc>
          <w:tcPr>
            <w:tcW w:w="7253" w:type="dxa"/>
          </w:tcPr>
          <w:p w14:paraId="49BAC520" w14:textId="77777777" w:rsidR="00144743" w:rsidRDefault="00144743" w:rsidP="00E258CC">
            <w:pPr>
              <w:pStyle w:val="Szvegtrzs"/>
            </w:pPr>
            <w:r>
              <w:t xml:space="preserve">These flags can be set to tailor the orchestration process. </w:t>
            </w:r>
          </w:p>
        </w:tc>
      </w:tr>
      <w:tr w:rsidR="00144743" w:rsidRPr="003D47C8" w14:paraId="1DEDDD04" w14:textId="77777777" w:rsidTr="00E258CC">
        <w:tc>
          <w:tcPr>
            <w:tcW w:w="1668" w:type="dxa"/>
          </w:tcPr>
          <w:p w14:paraId="4FD67384" w14:textId="712077CA" w:rsidR="00144743" w:rsidRDefault="00550A69" w:rsidP="00E258CC">
            <w:pPr>
              <w:pStyle w:val="Szvegtrzs"/>
            </w:pPr>
            <w:r>
              <w:t>AuthorizationToken: String</w:t>
            </w:r>
          </w:p>
        </w:tc>
        <w:tc>
          <w:tcPr>
            <w:tcW w:w="7253" w:type="dxa"/>
          </w:tcPr>
          <w:p w14:paraId="711A6DA9" w14:textId="5B88CB93" w:rsidR="00144743" w:rsidRDefault="00550A69" w:rsidP="00E258CC">
            <w:pPr>
              <w:pStyle w:val="Szvegtrzs"/>
            </w:pPr>
            <w:r>
              <w:t xml:space="preserve">The authorization token encrypted. </w:t>
            </w:r>
          </w:p>
        </w:tc>
      </w:tr>
      <w:tr w:rsidR="00144743" w:rsidRPr="003D47C8" w14:paraId="3B0AA24E" w14:textId="77777777" w:rsidTr="00E258CC">
        <w:tc>
          <w:tcPr>
            <w:tcW w:w="1668" w:type="dxa"/>
          </w:tcPr>
          <w:p w14:paraId="4944963A" w14:textId="2719B4C1" w:rsidR="00144743" w:rsidRDefault="00550A69" w:rsidP="00E258CC">
            <w:pPr>
              <w:pStyle w:val="Szvegtrzs"/>
            </w:pPr>
            <w:r>
              <w:t>Signature: String</w:t>
            </w:r>
          </w:p>
        </w:tc>
        <w:tc>
          <w:tcPr>
            <w:tcW w:w="7253" w:type="dxa"/>
          </w:tcPr>
          <w:p w14:paraId="67441C9D" w14:textId="38C3B847" w:rsidR="00144743" w:rsidRDefault="00550A69" w:rsidP="00E258CC">
            <w:pPr>
              <w:pStyle w:val="Szvegtrzs"/>
            </w:pPr>
            <w:r>
              <w:t>The signature from the Authorization System for the token.</w:t>
            </w:r>
          </w:p>
        </w:tc>
      </w:tr>
    </w:tbl>
    <w:p w14:paraId="38134796" w14:textId="77777777" w:rsidR="00144743" w:rsidRDefault="00144743">
      <w:pPr>
        <w:rPr>
          <w:lang w:eastAsia="en-US"/>
        </w:rPr>
      </w:pPr>
    </w:p>
    <w:p w14:paraId="221F0CDF" w14:textId="77777777" w:rsidR="00144743" w:rsidRDefault="00144743">
      <w:pPr>
        <w:rPr>
          <w:lang w:eastAsia="en-US"/>
        </w:rPr>
      </w:pPr>
    </w:p>
    <w:p w14:paraId="5B5BBE62" w14:textId="5C230C2B" w:rsidR="008857B9" w:rsidRDefault="008857B9">
      <w:pPr>
        <w:rPr>
          <w:lang w:eastAsia="en-US"/>
        </w:rPr>
      </w:pPr>
      <w:r>
        <w:rPr>
          <w:lang w:eastAsia="en-US"/>
        </w:rPr>
        <w:br w:type="page"/>
      </w:r>
    </w:p>
    <w:p w14:paraId="241EC90C" w14:textId="29815584" w:rsidR="002C447C" w:rsidRDefault="00671CFA" w:rsidP="0099280A">
      <w:pPr>
        <w:pStyle w:val="Cm"/>
        <w:outlineLvl w:val="0"/>
      </w:pPr>
      <w:r>
        <w:lastRenderedPageBreak/>
        <w:t xml:space="preserve">Internal Workings </w:t>
      </w:r>
    </w:p>
    <w:p w14:paraId="66BC090A" w14:textId="1AB2F39C" w:rsidR="00671CFA" w:rsidRDefault="00671CFA" w:rsidP="00671CFA">
      <w:pPr>
        <w:jc w:val="both"/>
        <w:rPr>
          <w:lang w:val="en-US"/>
        </w:rPr>
      </w:pPr>
      <w:r>
        <w:rPr>
          <w:lang w:val="en-US"/>
        </w:rPr>
        <w:t>Through settings of the SRF, the following orchestrations can be requested (Fig. 2)</w:t>
      </w:r>
      <w:r w:rsidR="00550A69">
        <w:rPr>
          <w:lang w:val="en-US"/>
        </w:rPr>
        <w:t>.</w:t>
      </w:r>
    </w:p>
    <w:p w14:paraId="56B3B4A6" w14:textId="6506EFFC" w:rsidR="00671CFA" w:rsidRDefault="00F96545" w:rsidP="00671CFA">
      <w:pPr>
        <w:jc w:val="both"/>
      </w:pPr>
      <w:r>
        <w:object w:dxaOrig="17388" w:dyaOrig="8065" w14:anchorId="2087EBE9">
          <v:shape id="_x0000_i1027" type="#_x0000_t75" style="width:439.2pt;height:203.4pt" o:ole="">
            <v:imagedata r:id="rId14" o:title=""/>
          </v:shape>
          <o:OLEObject Type="Embed" ProgID="Visio.Drawing.15" ShapeID="_x0000_i1027" DrawAspect="Content" ObjectID="_1568632584" r:id="rId15"/>
        </w:object>
      </w:r>
    </w:p>
    <w:p w14:paraId="563193AD" w14:textId="4134FC31" w:rsidR="00F96545" w:rsidRPr="00F96545" w:rsidRDefault="00F96545" w:rsidP="00671CFA">
      <w:pPr>
        <w:jc w:val="both"/>
        <w:rPr>
          <w:b/>
        </w:rPr>
      </w:pPr>
      <w:bookmarkStart w:id="3" w:name="_GoBack"/>
      <w:r w:rsidRPr="00F96545">
        <w:rPr>
          <w:b/>
        </w:rPr>
        <w:t>Figure 2. Overview of the orchestration process alternatives</w:t>
      </w:r>
    </w:p>
    <w:bookmarkEnd w:id="3"/>
    <w:p w14:paraId="207D7AC8" w14:textId="77777777" w:rsidR="00F96545" w:rsidRDefault="00F96545" w:rsidP="00671CFA">
      <w:pPr>
        <w:jc w:val="both"/>
        <w:rPr>
          <w:lang w:val="en-US"/>
        </w:rPr>
      </w:pPr>
    </w:p>
    <w:p w14:paraId="47263359" w14:textId="77777777" w:rsidR="00671CFA" w:rsidRDefault="00671CFA" w:rsidP="00671CFA">
      <w:pPr>
        <w:pStyle w:val="Listaszerbekezds"/>
        <w:numPr>
          <w:ilvl w:val="0"/>
          <w:numId w:val="11"/>
        </w:numPr>
        <w:jc w:val="both"/>
        <w:rPr>
          <w:lang w:val="en-US"/>
        </w:rPr>
      </w:pPr>
      <w:r>
        <w:rPr>
          <w:lang w:val="en-US"/>
        </w:rPr>
        <w:t>Default configuration</w:t>
      </w:r>
    </w:p>
    <w:p w14:paraId="1F8CBE84" w14:textId="1C01ACAB" w:rsidR="00671CFA" w:rsidRDefault="00671CFA" w:rsidP="00671CFA">
      <w:pPr>
        <w:jc w:val="both"/>
        <w:rPr>
          <w:lang w:val="en-US"/>
        </w:rPr>
      </w:pPr>
      <w:r>
        <w:rPr>
          <w:lang w:val="en-US"/>
        </w:rPr>
        <w:t xml:space="preserve">For certain cases, where App. Systems don’t have operational autonomy or lack processing power, a default set of to-be-consumed Services and their pre-set Providers can be stored. Upon request, these Systems would not get a matchmaker decision, but can fetch this hardwired configuration through the same interface. </w:t>
      </w:r>
      <w:r w:rsidR="00550A69">
        <w:rPr>
          <w:lang w:val="en-US"/>
        </w:rPr>
        <w:t xml:space="preserve"> This happens,</w:t>
      </w:r>
      <w:r w:rsidR="00207B7F">
        <w:rPr>
          <w:lang w:val="en-US"/>
        </w:rPr>
        <w:t xml:space="preserve"> when the SRF doesn’t specify a </w:t>
      </w:r>
      <w:r w:rsidR="00550A69">
        <w:rPr>
          <w:lang w:val="en-US"/>
        </w:rPr>
        <w:t xml:space="preserve">Service. </w:t>
      </w:r>
    </w:p>
    <w:p w14:paraId="757597FB" w14:textId="77777777" w:rsidR="00671CFA" w:rsidRDefault="00671CFA" w:rsidP="00671CFA">
      <w:pPr>
        <w:jc w:val="both"/>
        <w:rPr>
          <w:lang w:val="en-US"/>
        </w:rPr>
      </w:pPr>
    </w:p>
    <w:p w14:paraId="3B5463B5" w14:textId="04CE5ECD" w:rsidR="00671CFA" w:rsidRDefault="00671CFA" w:rsidP="00671CFA">
      <w:pPr>
        <w:jc w:val="both"/>
        <w:rPr>
          <w:lang w:val="en-US"/>
        </w:rPr>
      </w:pPr>
      <w:r>
        <w:rPr>
          <w:lang w:val="en-US"/>
        </w:rPr>
        <w:t>To this end, the Orchestration Form (part of the Response) contains an “Instructions” field that is currently only used by this scenario to pass on configurational data. Since other fields of the Orchestration Response contain the Provider’s address and the exa</w:t>
      </w:r>
      <w:r w:rsidR="00207B7F">
        <w:rPr>
          <w:lang w:val="en-US"/>
        </w:rPr>
        <w:t>ct type of the Service interface</w:t>
      </w:r>
      <w:r>
        <w:rPr>
          <w:lang w:val="en-US"/>
        </w:rPr>
        <w:t>, this</w:t>
      </w:r>
      <w:r w:rsidR="00207B7F">
        <w:rPr>
          <w:lang w:val="en-US"/>
        </w:rPr>
        <w:t xml:space="preserve"> field can be used to store </w:t>
      </w:r>
      <w:r>
        <w:rPr>
          <w:lang w:val="en-US"/>
        </w:rPr>
        <w:t xml:space="preserve">flags, command arguments, etc. </w:t>
      </w:r>
    </w:p>
    <w:p w14:paraId="2F81E368" w14:textId="77777777" w:rsidR="00671CFA" w:rsidRDefault="00671CFA" w:rsidP="00671CFA">
      <w:pPr>
        <w:jc w:val="both"/>
        <w:rPr>
          <w:lang w:val="en-US"/>
        </w:rPr>
      </w:pPr>
    </w:p>
    <w:p w14:paraId="24FDDFA7" w14:textId="77777777" w:rsidR="00671CFA" w:rsidRPr="00904A65" w:rsidRDefault="00671CFA" w:rsidP="00671CFA">
      <w:pPr>
        <w:pStyle w:val="Listaszerbekezds"/>
        <w:numPr>
          <w:ilvl w:val="0"/>
          <w:numId w:val="11"/>
        </w:numPr>
        <w:jc w:val="both"/>
        <w:rPr>
          <w:lang w:val="en-US"/>
        </w:rPr>
      </w:pPr>
      <w:r w:rsidRPr="00904A65">
        <w:rPr>
          <w:lang w:val="en-US"/>
        </w:rPr>
        <w:t>Dynamical orchestration</w:t>
      </w:r>
    </w:p>
    <w:p w14:paraId="3A79DF76" w14:textId="77777777" w:rsidR="00671CFA" w:rsidRDefault="00671CFA" w:rsidP="00671CFA">
      <w:pPr>
        <w:jc w:val="both"/>
        <w:rPr>
          <w:lang w:val="en-US"/>
        </w:rPr>
      </w:pPr>
      <w:r w:rsidRPr="00F0072E">
        <w:rPr>
          <w:lang w:val="en-US"/>
        </w:rPr>
        <w:t xml:space="preserve"> </w:t>
      </w:r>
      <w:r>
        <w:rPr>
          <w:lang w:val="en-US"/>
        </w:rPr>
        <w:t xml:space="preserve">This is the default methodology in this generation. Here, the Orchestrator is a matchmaker, that dynamically tries to allocate Service Providers to the request. During this, other Core Systems are involved: </w:t>
      </w:r>
    </w:p>
    <w:p w14:paraId="707E8AE1" w14:textId="77777777" w:rsidR="00671CFA" w:rsidRPr="004A1838" w:rsidRDefault="00671CFA" w:rsidP="00671CFA">
      <w:pPr>
        <w:pStyle w:val="Listaszerbekezds"/>
        <w:numPr>
          <w:ilvl w:val="0"/>
          <w:numId w:val="12"/>
        </w:numPr>
        <w:jc w:val="both"/>
        <w:rPr>
          <w:lang w:val="en-US"/>
        </w:rPr>
      </w:pPr>
      <w:r w:rsidRPr="004A1838">
        <w:rPr>
          <w:lang w:val="en-US"/>
        </w:rPr>
        <w:t>Fetching a list of suitable on-line Service Providers from the Service Registry</w:t>
      </w:r>
      <w:r>
        <w:rPr>
          <w:lang w:val="en-US"/>
        </w:rPr>
        <w:t xml:space="preserve"> that offer the Service at hand,</w:t>
      </w:r>
    </w:p>
    <w:p w14:paraId="41A2D1D9" w14:textId="77777777" w:rsidR="00671CFA" w:rsidRDefault="00671CFA" w:rsidP="00671CFA">
      <w:pPr>
        <w:pStyle w:val="Listaszerbekezds"/>
        <w:numPr>
          <w:ilvl w:val="0"/>
          <w:numId w:val="12"/>
        </w:numPr>
        <w:jc w:val="both"/>
        <w:rPr>
          <w:lang w:val="en-US"/>
        </w:rPr>
      </w:pPr>
      <w:r w:rsidRPr="004A1838">
        <w:rPr>
          <w:lang w:val="en-US"/>
        </w:rPr>
        <w:t xml:space="preserve">Filtering this list of possible Service Providers based on the authorization </w:t>
      </w:r>
      <w:r>
        <w:rPr>
          <w:lang w:val="en-US"/>
        </w:rPr>
        <w:t>status of the Service Consumer;</w:t>
      </w:r>
    </w:p>
    <w:p w14:paraId="1E595244" w14:textId="77777777" w:rsidR="00671CFA" w:rsidRDefault="00671CFA" w:rsidP="00671CFA">
      <w:pPr>
        <w:pStyle w:val="Listaszerbekezds"/>
        <w:numPr>
          <w:ilvl w:val="0"/>
          <w:numId w:val="12"/>
        </w:numPr>
        <w:jc w:val="both"/>
        <w:rPr>
          <w:lang w:val="en-US"/>
        </w:rPr>
      </w:pPr>
      <w:r>
        <w:rPr>
          <w:lang w:val="en-US"/>
        </w:rPr>
        <w:t>F</w:t>
      </w:r>
      <w:r w:rsidRPr="004A1838">
        <w:rPr>
          <w:lang w:val="en-US"/>
        </w:rPr>
        <w:t>urther ﬁltering this list to ﬁnd out which Service Provider(s) ca</w:t>
      </w:r>
      <w:r>
        <w:rPr>
          <w:lang w:val="en-US"/>
        </w:rPr>
        <w:t xml:space="preserve">n satisfy the </w:t>
      </w:r>
      <w:proofErr w:type="spellStart"/>
      <w:r>
        <w:rPr>
          <w:lang w:val="en-US"/>
        </w:rPr>
        <w:t>QoS</w:t>
      </w:r>
      <w:proofErr w:type="spellEnd"/>
      <w:r>
        <w:rPr>
          <w:lang w:val="en-US"/>
        </w:rPr>
        <w:t xml:space="preserve"> expectations – currently not implemented </w:t>
      </w:r>
    </w:p>
    <w:p w14:paraId="63B5CBC6" w14:textId="77777777" w:rsidR="00671CFA" w:rsidRDefault="00671CFA" w:rsidP="00671CFA">
      <w:pPr>
        <w:pStyle w:val="Listaszerbekezds"/>
        <w:numPr>
          <w:ilvl w:val="0"/>
          <w:numId w:val="12"/>
        </w:numPr>
        <w:jc w:val="both"/>
        <w:rPr>
          <w:lang w:val="en-US"/>
        </w:rPr>
      </w:pPr>
      <w:r w:rsidRPr="004A1838">
        <w:rPr>
          <w:lang w:val="en-US"/>
        </w:rPr>
        <w:t xml:space="preserve">Choosing one Service Provider from this ﬁltered list (matchmaking); </w:t>
      </w:r>
    </w:p>
    <w:p w14:paraId="5057594C" w14:textId="77777777" w:rsidR="00671CFA" w:rsidRDefault="00671CFA" w:rsidP="00671CFA">
      <w:pPr>
        <w:pStyle w:val="Listaszerbekezds"/>
        <w:numPr>
          <w:ilvl w:val="0"/>
          <w:numId w:val="12"/>
        </w:numPr>
        <w:jc w:val="both"/>
        <w:rPr>
          <w:lang w:val="en-US"/>
        </w:rPr>
      </w:pPr>
      <w:r w:rsidRPr="004A1838">
        <w:rPr>
          <w:lang w:val="en-US"/>
        </w:rPr>
        <w:lastRenderedPageBreak/>
        <w:t xml:space="preserve">Then making the </w:t>
      </w:r>
      <w:proofErr w:type="spellStart"/>
      <w:r w:rsidRPr="004A1838">
        <w:rPr>
          <w:lang w:val="en-US"/>
        </w:rPr>
        <w:t>QoS</w:t>
      </w:r>
      <w:proofErr w:type="spellEnd"/>
      <w:r w:rsidRPr="004A1838">
        <w:rPr>
          <w:lang w:val="en-US"/>
        </w:rPr>
        <w:t xml:space="preserve"> resource reservations for this optimal (Provider - S</w:t>
      </w:r>
      <w:r>
        <w:rPr>
          <w:lang w:val="en-US"/>
        </w:rPr>
        <w:t>ervice - Consumer) combination – currently not implemented</w:t>
      </w:r>
    </w:p>
    <w:p w14:paraId="4209A7CE" w14:textId="77777777" w:rsidR="00671CFA" w:rsidRDefault="00671CFA" w:rsidP="00671CFA">
      <w:pPr>
        <w:pStyle w:val="Listaszerbekezds"/>
        <w:numPr>
          <w:ilvl w:val="0"/>
          <w:numId w:val="12"/>
        </w:numPr>
        <w:jc w:val="both"/>
        <w:rPr>
          <w:lang w:val="en-US"/>
        </w:rPr>
      </w:pPr>
      <w:r>
        <w:rPr>
          <w:lang w:val="en-US"/>
        </w:rPr>
        <w:t>If the request can’t be satisfied locally, then the Gatekeeper’s services are used to extend</w:t>
      </w:r>
      <w:r w:rsidRPr="004A1838">
        <w:rPr>
          <w:lang w:val="en-US"/>
        </w:rPr>
        <w:t xml:space="preserve"> the Service discovery to other Clouds;</w:t>
      </w:r>
    </w:p>
    <w:p w14:paraId="07775298" w14:textId="77777777" w:rsidR="00671CFA" w:rsidRPr="004A1838" w:rsidRDefault="00671CFA" w:rsidP="00671CFA">
      <w:pPr>
        <w:pStyle w:val="Listaszerbekezds"/>
        <w:numPr>
          <w:ilvl w:val="0"/>
          <w:numId w:val="12"/>
        </w:numPr>
        <w:jc w:val="both"/>
        <w:rPr>
          <w:lang w:val="en-US"/>
        </w:rPr>
      </w:pPr>
      <w:r>
        <w:rPr>
          <w:lang w:val="en-US"/>
        </w:rPr>
        <w:t>Negotiating the terms with a suitable Arrowhead Cloud (inter-Cloud orchestration)</w:t>
      </w:r>
    </w:p>
    <w:p w14:paraId="07A85302" w14:textId="77777777" w:rsidR="00671CFA" w:rsidRDefault="00671CFA" w:rsidP="00671CFA">
      <w:pPr>
        <w:pStyle w:val="Listaszerbekezds"/>
        <w:numPr>
          <w:ilvl w:val="0"/>
          <w:numId w:val="12"/>
        </w:numPr>
        <w:jc w:val="both"/>
        <w:rPr>
          <w:lang w:val="en-US"/>
        </w:rPr>
      </w:pPr>
      <w:r w:rsidRPr="004A1838">
        <w:rPr>
          <w:lang w:val="en-US"/>
        </w:rPr>
        <w:t>Responding to the requester System with an Orchestration</w:t>
      </w:r>
      <w:r>
        <w:rPr>
          <w:lang w:val="en-US"/>
        </w:rPr>
        <w:t xml:space="preserve"> Response message</w:t>
      </w:r>
    </w:p>
    <w:p w14:paraId="5F8539A2" w14:textId="77777777" w:rsidR="00671CFA" w:rsidRDefault="00671CFA" w:rsidP="00671CFA">
      <w:pPr>
        <w:jc w:val="both"/>
        <w:rPr>
          <w:lang w:val="en-US"/>
        </w:rPr>
      </w:pPr>
    </w:p>
    <w:p w14:paraId="1500E7C0" w14:textId="77777777" w:rsidR="00671CFA" w:rsidRPr="004A1838" w:rsidRDefault="00671CFA" w:rsidP="00671CFA">
      <w:pPr>
        <w:jc w:val="both"/>
        <w:rPr>
          <w:i/>
          <w:lang w:val="en-US"/>
        </w:rPr>
      </w:pPr>
      <w:r w:rsidRPr="004A1838">
        <w:rPr>
          <w:b/>
          <w:i/>
          <w:u w:val="single"/>
          <w:lang w:val="en-US"/>
        </w:rPr>
        <w:t>Note</w:t>
      </w:r>
      <w:r w:rsidRPr="004A1838">
        <w:rPr>
          <w:i/>
          <w:lang w:val="en-US"/>
        </w:rPr>
        <w:t xml:space="preserve">: Inter-Cloud orchestration is detailed in [3]. </w:t>
      </w:r>
      <w:r>
        <w:rPr>
          <w:i/>
          <w:lang w:val="en-US"/>
        </w:rPr>
        <w:t>From the Orchestrator’s point of view, it only requires the usage of two Core Services from the Gatekeeper, see [4].</w:t>
      </w:r>
    </w:p>
    <w:p w14:paraId="5EC779CE" w14:textId="77777777" w:rsidR="00671CFA" w:rsidRPr="004A1838" w:rsidRDefault="00671CFA" w:rsidP="00671CFA">
      <w:pPr>
        <w:jc w:val="both"/>
        <w:rPr>
          <w:lang w:val="en-US"/>
        </w:rPr>
      </w:pPr>
    </w:p>
    <w:p w14:paraId="2598B180" w14:textId="77777777" w:rsidR="00671CFA" w:rsidRDefault="00671CFA" w:rsidP="00671CFA">
      <w:pPr>
        <w:pStyle w:val="Listaszerbekezds"/>
        <w:numPr>
          <w:ilvl w:val="0"/>
          <w:numId w:val="11"/>
        </w:numPr>
        <w:jc w:val="both"/>
        <w:rPr>
          <w:lang w:val="en-US"/>
        </w:rPr>
      </w:pPr>
      <w:r>
        <w:rPr>
          <w:lang w:val="en-US"/>
        </w:rPr>
        <w:t xml:space="preserve">Orchestration based on Store </w:t>
      </w:r>
    </w:p>
    <w:p w14:paraId="6DDE30EC" w14:textId="77777777" w:rsidR="00671CFA" w:rsidRDefault="00671CFA" w:rsidP="00671CFA">
      <w:pPr>
        <w:jc w:val="both"/>
        <w:rPr>
          <w:lang w:val="en-US"/>
        </w:rPr>
      </w:pPr>
    </w:p>
    <w:p w14:paraId="0007BB22" w14:textId="77777777" w:rsidR="00671CFA" w:rsidRDefault="00671CFA" w:rsidP="00671CFA">
      <w:pPr>
        <w:jc w:val="both"/>
        <w:rPr>
          <w:lang w:val="en-US"/>
        </w:rPr>
      </w:pPr>
      <w:r>
        <w:rPr>
          <w:lang w:val="en-US"/>
        </w:rPr>
        <w:t xml:space="preserve">In certain cases, Application Systems request specific Services they wish to consume (e.g. method invocation). Therefore, they turn to the Orchestrator to point them to a Service Provider. However, certain restrictions might apply to certain Consumers: they can only consume that </w:t>
      </w:r>
      <w:proofErr w:type="gramStart"/>
      <w:r>
        <w:rPr>
          <w:lang w:val="en-US"/>
        </w:rPr>
        <w:t>particular Service</w:t>
      </w:r>
      <w:proofErr w:type="gramEnd"/>
      <w:r>
        <w:rPr>
          <w:lang w:val="en-US"/>
        </w:rPr>
        <w:t xml:space="preserve"> from a pre-set list of Providers that follow each other in a priority order (primary Provider might have several backups).</w:t>
      </w:r>
    </w:p>
    <w:p w14:paraId="43A2C252" w14:textId="77777777" w:rsidR="00671CFA" w:rsidRDefault="00671CFA" w:rsidP="00671CFA">
      <w:pPr>
        <w:jc w:val="both"/>
        <w:rPr>
          <w:lang w:val="en-US"/>
        </w:rPr>
      </w:pPr>
      <w:r>
        <w:rPr>
          <w:lang w:val="en-US"/>
        </w:rPr>
        <w:t xml:space="preserve">However, these Providers might not all be online at the time of the request, therefore the Orchestrator </w:t>
      </w:r>
      <w:proofErr w:type="gramStart"/>
      <w:r>
        <w:rPr>
          <w:lang w:val="en-US"/>
        </w:rPr>
        <w:t>has to</w:t>
      </w:r>
      <w:proofErr w:type="gramEnd"/>
      <w:r>
        <w:rPr>
          <w:lang w:val="en-US"/>
        </w:rPr>
        <w:t xml:space="preserve"> iterate through this list and check which entry is valid. </w:t>
      </w:r>
    </w:p>
    <w:p w14:paraId="56059BC1" w14:textId="77777777" w:rsidR="00671CFA" w:rsidRDefault="00671CFA" w:rsidP="00671CFA">
      <w:pPr>
        <w:jc w:val="both"/>
        <w:rPr>
          <w:lang w:val="en-US"/>
        </w:rPr>
      </w:pPr>
      <w:r>
        <w:rPr>
          <w:lang w:val="en-US"/>
        </w:rPr>
        <w:t>Moreover, Store entries can also point to Service Providers that are not within the Local Cloud, therefore inter-Cloud orchestration is required.</w:t>
      </w:r>
    </w:p>
    <w:p w14:paraId="30352C08" w14:textId="77777777" w:rsidR="00671CFA" w:rsidRPr="00F0072E" w:rsidRDefault="00671CFA" w:rsidP="00671CFA">
      <w:pPr>
        <w:jc w:val="both"/>
        <w:rPr>
          <w:lang w:val="en-US"/>
        </w:rPr>
      </w:pPr>
    </w:p>
    <w:p w14:paraId="02E6FE7C" w14:textId="77777777" w:rsidR="00671CFA" w:rsidRDefault="00671CFA" w:rsidP="00671CFA">
      <w:pPr>
        <w:jc w:val="both"/>
        <w:rPr>
          <w:lang w:val="en-US"/>
        </w:rPr>
      </w:pPr>
    </w:p>
    <w:p w14:paraId="72BD8AC6" w14:textId="77777777" w:rsidR="00671CFA" w:rsidRPr="00694B81" w:rsidRDefault="00671CFA" w:rsidP="00671CFA">
      <w:pPr>
        <w:jc w:val="both"/>
        <w:rPr>
          <w:i/>
          <w:lang w:val="en-US"/>
        </w:rPr>
      </w:pPr>
      <w:r w:rsidRPr="00694B81">
        <w:rPr>
          <w:b/>
          <w:i/>
          <w:u w:val="single"/>
          <w:lang w:val="en-US"/>
        </w:rPr>
        <w:t>Note:</w:t>
      </w:r>
      <w:r w:rsidRPr="00694B81">
        <w:rPr>
          <w:i/>
          <w:lang w:val="en-US"/>
        </w:rPr>
        <w:t xml:space="preserve"> For the Orchestration Store’s architecture, database structure and management interfaces, please refer to [5]. </w:t>
      </w:r>
    </w:p>
    <w:p w14:paraId="6C81C2D1" w14:textId="77777777" w:rsidR="00671CFA" w:rsidRPr="009328A2" w:rsidRDefault="00671CFA" w:rsidP="00671CFA">
      <w:pPr>
        <w:jc w:val="both"/>
        <w:rPr>
          <w:lang w:val="en-US"/>
        </w:rPr>
      </w:pPr>
    </w:p>
    <w:p w14:paraId="491BCAA1" w14:textId="77777777" w:rsidR="00671CFA" w:rsidRDefault="00671CFA" w:rsidP="00671CFA">
      <w:pPr>
        <w:pStyle w:val="Listaszerbekezds"/>
        <w:numPr>
          <w:ilvl w:val="0"/>
          <w:numId w:val="11"/>
        </w:numPr>
        <w:jc w:val="both"/>
        <w:rPr>
          <w:lang w:val="en-US"/>
        </w:rPr>
      </w:pPr>
      <w:r>
        <w:rPr>
          <w:lang w:val="en-US"/>
        </w:rPr>
        <w:t>Inbound inter-Cloud servicing requests</w:t>
      </w:r>
    </w:p>
    <w:p w14:paraId="4A396252" w14:textId="77777777" w:rsidR="00671CFA" w:rsidRDefault="00671CFA" w:rsidP="00671CFA">
      <w:pPr>
        <w:jc w:val="both"/>
        <w:rPr>
          <w:b/>
          <w:lang w:val="en-US"/>
        </w:rPr>
      </w:pPr>
      <w:r>
        <w:rPr>
          <w:lang w:val="en-US"/>
        </w:rPr>
        <w:t xml:space="preserve">So far, only the initialization of inter-Cloud servicing was described. However, an Orchestrator can also be the subject of an inbound request from another Cloud. Here, the local Gatekeeper represents the other Cloud’s request by submitting a specialized SRF (marked with </w:t>
      </w:r>
      <w:proofErr w:type="spellStart"/>
      <w:r>
        <w:rPr>
          <w:lang w:val="en-US"/>
        </w:rPr>
        <w:t>externalRequest</w:t>
      </w:r>
      <w:proofErr w:type="spellEnd"/>
      <w:r>
        <w:rPr>
          <w:lang w:val="en-US"/>
        </w:rPr>
        <w:t xml:space="preserve"> flag). This SRF is served differently, and the orchestration response is passed back to another Cloud through the Gatekeepers, as seen on [4].</w:t>
      </w:r>
      <w:r>
        <w:rPr>
          <w:b/>
          <w:lang w:val="en-US"/>
        </w:rPr>
        <w:br w:type="page"/>
      </w:r>
    </w:p>
    <w:p w14:paraId="24B92D75" w14:textId="77777777" w:rsidR="0077691B" w:rsidRDefault="0077691B" w:rsidP="0077691B">
      <w:pPr>
        <w:pStyle w:val="Cm"/>
      </w:pPr>
      <w:r w:rsidRPr="002C447C">
        <w:lastRenderedPageBreak/>
        <w:tab/>
      </w:r>
      <w:r w:rsidRPr="008F3398">
        <w:t>References</w:t>
      </w:r>
    </w:p>
    <w:p w14:paraId="363F17CF" w14:textId="2DD494E2" w:rsidR="00BF58DA" w:rsidRDefault="002E2A4D" w:rsidP="00D412F3">
      <w:pPr>
        <w:pStyle w:val="Szvegtrzs"/>
      </w:pPr>
      <w:r>
        <w:t>[1] Core Systems Architecture – SoSDD for Generation 3.2</w:t>
      </w:r>
    </w:p>
    <w:p w14:paraId="4F607EDD" w14:textId="58F0B753" w:rsidR="009328A2" w:rsidRDefault="009328A2" w:rsidP="00D412F3">
      <w:pPr>
        <w:pStyle w:val="Szvegtrzs"/>
      </w:pPr>
      <w:r>
        <w:t>[2] Orchestration Process (PDF) – Illustration for technical documentation</w:t>
      </w:r>
    </w:p>
    <w:p w14:paraId="25B5D421" w14:textId="550605B5" w:rsidR="004A1838" w:rsidRDefault="004A1838" w:rsidP="00D412F3">
      <w:pPr>
        <w:pStyle w:val="Szvegtrzs"/>
      </w:pPr>
      <w:r>
        <w:t xml:space="preserve">[3] Gatekeeper SysDD for Generation 3.2 </w:t>
      </w:r>
    </w:p>
    <w:p w14:paraId="6315E305" w14:textId="2A446506" w:rsidR="00632809" w:rsidRDefault="00632809" w:rsidP="00D412F3">
      <w:pPr>
        <w:pStyle w:val="Szvegtrzs"/>
      </w:pPr>
      <w:r>
        <w:t>[4] Dynamical Orchestration Process Examples and Messages (PDF)</w:t>
      </w:r>
    </w:p>
    <w:p w14:paraId="1CE453B9" w14:textId="11458684" w:rsidR="00E0538C" w:rsidRPr="003D47C8" w:rsidRDefault="00E0538C" w:rsidP="00D412F3">
      <w:pPr>
        <w:pStyle w:val="Szvegtrzs"/>
      </w:pPr>
      <w:r>
        <w:t>[5] Orchestrator System – SysDD for Generation 3.2</w:t>
      </w:r>
    </w:p>
    <w:p w14:paraId="073416CB" w14:textId="731177BB" w:rsidR="00105116" w:rsidRPr="002C447C" w:rsidRDefault="00105116" w:rsidP="00105116">
      <w:pPr>
        <w:pStyle w:val="Cm"/>
      </w:pPr>
      <w:bookmarkStart w:id="4" w:name="_Toc354828814"/>
      <w:r w:rsidRPr="002C447C">
        <w:t>Revision history</w:t>
      </w:r>
      <w:bookmarkEnd w:id="4"/>
    </w:p>
    <w:p w14:paraId="745B16ED" w14:textId="77777777" w:rsidR="00105116" w:rsidRPr="002C447C" w:rsidRDefault="00105116" w:rsidP="00105116">
      <w:pPr>
        <w:pStyle w:val="Cmsor1"/>
      </w:pPr>
      <w:bookmarkStart w:id="5" w:name="_Toc354828815"/>
      <w:bookmarkStart w:id="6" w:name="_Toc444335514"/>
      <w:r w:rsidRPr="002C447C">
        <w:t>Amendments</w:t>
      </w:r>
      <w:bookmarkEnd w:id="5"/>
      <w:bookmarkEnd w:id="6"/>
    </w:p>
    <w:tbl>
      <w:tblPr>
        <w:tblStyle w:val="Rcsostblzat"/>
        <w:tblW w:w="0" w:type="auto"/>
        <w:tblLook w:val="04A0" w:firstRow="1" w:lastRow="0" w:firstColumn="1" w:lastColumn="0" w:noHBand="0" w:noVBand="1"/>
      </w:tblPr>
      <w:tblGrid>
        <w:gridCol w:w="675"/>
        <w:gridCol w:w="1843"/>
        <w:gridCol w:w="913"/>
        <w:gridCol w:w="3198"/>
        <w:gridCol w:w="2368"/>
      </w:tblGrid>
      <w:tr w:rsidR="00105116" w:rsidRPr="00BF0D7D" w14:paraId="5589B472" w14:textId="77777777" w:rsidTr="00FC1A16">
        <w:tc>
          <w:tcPr>
            <w:tcW w:w="675" w:type="dxa"/>
            <w:shd w:val="clear" w:color="auto" w:fill="BFBFBF" w:themeFill="background1" w:themeFillShade="BF"/>
          </w:tcPr>
          <w:p w14:paraId="658B703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315DD4F7"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14:paraId="77BFC46B"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98" w:type="dxa"/>
            <w:shd w:val="clear" w:color="auto" w:fill="BFBFBF" w:themeFill="background1" w:themeFillShade="BF"/>
          </w:tcPr>
          <w:p w14:paraId="12DF4206"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68" w:type="dxa"/>
            <w:shd w:val="clear" w:color="auto" w:fill="BFBFBF" w:themeFill="background1" w:themeFillShade="BF"/>
          </w:tcPr>
          <w:p w14:paraId="19F48B1E"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14:paraId="439620F4" w14:textId="77777777" w:rsidTr="00FC1A16">
        <w:tc>
          <w:tcPr>
            <w:tcW w:w="675" w:type="dxa"/>
          </w:tcPr>
          <w:p w14:paraId="1EDC5C3F"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06CBA6C5" w14:textId="43D6EF71" w:rsidR="00105116" w:rsidRPr="00BF0D7D" w:rsidRDefault="002E2A4D" w:rsidP="002E2A4D">
            <w:pPr>
              <w:pStyle w:val="Szvegtrzs"/>
              <w:rPr>
                <w:rFonts w:ascii="Times New Roman" w:hAnsi="Times New Roman" w:cs="Times New Roman"/>
                <w:sz w:val="22"/>
                <w:szCs w:val="22"/>
              </w:rPr>
            </w:pPr>
            <w:r>
              <w:rPr>
                <w:rFonts w:ascii="Times New Roman" w:hAnsi="Times New Roman" w:cs="Times New Roman"/>
                <w:sz w:val="22"/>
                <w:szCs w:val="22"/>
              </w:rPr>
              <w:t>2016-08</w:t>
            </w:r>
            <w:r w:rsidR="002D200F">
              <w:rPr>
                <w:rFonts w:ascii="Times New Roman" w:hAnsi="Times New Roman" w:cs="Times New Roman"/>
                <w:sz w:val="22"/>
                <w:szCs w:val="22"/>
              </w:rPr>
              <w:t>-2</w:t>
            </w:r>
            <w:r>
              <w:rPr>
                <w:rFonts w:ascii="Times New Roman" w:hAnsi="Times New Roman" w:cs="Times New Roman"/>
                <w:sz w:val="22"/>
                <w:szCs w:val="22"/>
              </w:rPr>
              <w:t>3</w:t>
            </w:r>
          </w:p>
        </w:tc>
        <w:tc>
          <w:tcPr>
            <w:tcW w:w="913" w:type="dxa"/>
          </w:tcPr>
          <w:p w14:paraId="4DC98ACA" w14:textId="44A7A391" w:rsidR="00105116" w:rsidRPr="00BF0D7D" w:rsidRDefault="00AE50BA" w:rsidP="002D200F">
            <w:pPr>
              <w:pStyle w:val="Szvegtrzs"/>
              <w:rPr>
                <w:rFonts w:ascii="Times New Roman" w:hAnsi="Times New Roman" w:cs="Times New Roman"/>
                <w:sz w:val="22"/>
                <w:szCs w:val="22"/>
              </w:rPr>
            </w:pPr>
            <w:r w:rsidRPr="00BF0D7D">
              <w:rPr>
                <w:rFonts w:ascii="Times New Roman" w:hAnsi="Times New Roman" w:cs="Times New Roman"/>
                <w:sz w:val="22"/>
                <w:szCs w:val="22"/>
              </w:rPr>
              <w:t>0.</w:t>
            </w:r>
            <w:r w:rsidR="002D200F">
              <w:rPr>
                <w:rFonts w:ascii="Times New Roman" w:hAnsi="Times New Roman" w:cs="Times New Roman"/>
                <w:sz w:val="22"/>
                <w:szCs w:val="22"/>
              </w:rPr>
              <w:t>1</w:t>
            </w:r>
          </w:p>
        </w:tc>
        <w:tc>
          <w:tcPr>
            <w:tcW w:w="3198" w:type="dxa"/>
          </w:tcPr>
          <w:p w14:paraId="47DE3C34" w14:textId="46970EF4"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Initial version</w:t>
            </w:r>
          </w:p>
        </w:tc>
        <w:tc>
          <w:tcPr>
            <w:tcW w:w="2368" w:type="dxa"/>
          </w:tcPr>
          <w:p w14:paraId="33B8620B" w14:textId="3714D0F7" w:rsidR="00105116" w:rsidRPr="00BF0D7D" w:rsidRDefault="002D200F"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105116" w:rsidRPr="00BF0D7D" w14:paraId="5B607C8F" w14:textId="77777777" w:rsidTr="00FC1A16">
        <w:tc>
          <w:tcPr>
            <w:tcW w:w="675" w:type="dxa"/>
          </w:tcPr>
          <w:p w14:paraId="717B0C20" w14:textId="5430C9DD" w:rsidR="00105116" w:rsidRPr="00BF0D7D" w:rsidRDefault="00105116" w:rsidP="00D412F3">
            <w:pPr>
              <w:pStyle w:val="Szvegtrzs"/>
              <w:rPr>
                <w:rFonts w:ascii="Times New Roman" w:hAnsi="Times New Roman" w:cs="Times New Roman"/>
                <w:sz w:val="22"/>
                <w:szCs w:val="22"/>
              </w:rPr>
            </w:pPr>
          </w:p>
        </w:tc>
        <w:tc>
          <w:tcPr>
            <w:tcW w:w="1843" w:type="dxa"/>
          </w:tcPr>
          <w:p w14:paraId="188D1F83" w14:textId="4F21867A" w:rsidR="00105116" w:rsidRPr="00BF0D7D" w:rsidRDefault="00105116" w:rsidP="00D412F3">
            <w:pPr>
              <w:pStyle w:val="Szvegtrzs"/>
              <w:rPr>
                <w:rFonts w:ascii="Times New Roman" w:hAnsi="Times New Roman" w:cs="Times New Roman"/>
                <w:sz w:val="22"/>
                <w:szCs w:val="22"/>
              </w:rPr>
            </w:pPr>
          </w:p>
        </w:tc>
        <w:tc>
          <w:tcPr>
            <w:tcW w:w="913" w:type="dxa"/>
          </w:tcPr>
          <w:p w14:paraId="78FEB00A" w14:textId="342D7656" w:rsidR="00105116" w:rsidRPr="00BF0D7D" w:rsidRDefault="00105116" w:rsidP="00D412F3">
            <w:pPr>
              <w:pStyle w:val="Szvegtrzs"/>
              <w:rPr>
                <w:rFonts w:ascii="Times New Roman" w:hAnsi="Times New Roman" w:cs="Times New Roman"/>
                <w:sz w:val="22"/>
                <w:szCs w:val="22"/>
              </w:rPr>
            </w:pPr>
          </w:p>
        </w:tc>
        <w:tc>
          <w:tcPr>
            <w:tcW w:w="3198" w:type="dxa"/>
          </w:tcPr>
          <w:p w14:paraId="5DB46C76" w14:textId="1EBC2D95" w:rsidR="00105116" w:rsidRPr="00BF0D7D" w:rsidRDefault="00105116" w:rsidP="00D412F3">
            <w:pPr>
              <w:pStyle w:val="Szvegtrzs"/>
              <w:rPr>
                <w:rFonts w:ascii="Times New Roman" w:hAnsi="Times New Roman" w:cs="Times New Roman"/>
                <w:sz w:val="22"/>
                <w:szCs w:val="22"/>
              </w:rPr>
            </w:pPr>
          </w:p>
        </w:tc>
        <w:tc>
          <w:tcPr>
            <w:tcW w:w="2368" w:type="dxa"/>
          </w:tcPr>
          <w:p w14:paraId="6DB1DC62" w14:textId="1090D15A" w:rsidR="00105116" w:rsidRPr="00BF0D7D" w:rsidRDefault="00105116" w:rsidP="00D412F3">
            <w:pPr>
              <w:pStyle w:val="Szvegtrzs"/>
              <w:rPr>
                <w:rFonts w:ascii="Times New Roman" w:hAnsi="Times New Roman" w:cs="Times New Roman"/>
                <w:sz w:val="22"/>
                <w:szCs w:val="22"/>
              </w:rPr>
            </w:pPr>
          </w:p>
        </w:tc>
      </w:tr>
    </w:tbl>
    <w:p w14:paraId="1F975597" w14:textId="77777777" w:rsidR="00105116" w:rsidRPr="00BF0D7D" w:rsidRDefault="00105116" w:rsidP="00D412F3">
      <w:pPr>
        <w:pStyle w:val="Szvegtrzs"/>
        <w:rPr>
          <w:rFonts w:ascii="Times New Roman" w:hAnsi="Times New Roman" w:cs="Times New Roman"/>
          <w:sz w:val="22"/>
          <w:szCs w:val="22"/>
        </w:rPr>
      </w:pPr>
    </w:p>
    <w:p w14:paraId="0BBB3AF4" w14:textId="77777777" w:rsidR="00105116" w:rsidRPr="00BF0D7D" w:rsidRDefault="00105116" w:rsidP="00105116">
      <w:pPr>
        <w:pStyle w:val="Cmsor1"/>
        <w:rPr>
          <w:rFonts w:ascii="Times New Roman" w:hAnsi="Times New Roman" w:cs="Times New Roman"/>
          <w:sz w:val="22"/>
          <w:szCs w:val="22"/>
        </w:rPr>
      </w:pPr>
      <w:bookmarkStart w:id="7" w:name="_Toc354828816"/>
      <w:bookmarkStart w:id="8" w:name="_Toc444335515"/>
      <w:r w:rsidRPr="00BF0D7D">
        <w:rPr>
          <w:rFonts w:ascii="Times New Roman" w:hAnsi="Times New Roman" w:cs="Times New Roman"/>
          <w:sz w:val="22"/>
          <w:szCs w:val="22"/>
        </w:rPr>
        <w:t>Quality Assurance</w:t>
      </w:r>
      <w:bookmarkEnd w:id="7"/>
      <w:bookmarkEnd w:id="8"/>
    </w:p>
    <w:tbl>
      <w:tblPr>
        <w:tblStyle w:val="Rcsostblzat"/>
        <w:tblW w:w="0" w:type="auto"/>
        <w:tblLook w:val="04A0" w:firstRow="1" w:lastRow="0" w:firstColumn="1" w:lastColumn="0" w:noHBand="0" w:noVBand="1"/>
      </w:tblPr>
      <w:tblGrid>
        <w:gridCol w:w="674"/>
        <w:gridCol w:w="1843"/>
        <w:gridCol w:w="914"/>
        <w:gridCol w:w="2368"/>
      </w:tblGrid>
      <w:tr w:rsidR="00105116" w:rsidRPr="00BF0D7D" w14:paraId="3F925AAE" w14:textId="77777777" w:rsidTr="00FC1A16">
        <w:tc>
          <w:tcPr>
            <w:tcW w:w="674" w:type="dxa"/>
            <w:shd w:val="clear" w:color="auto" w:fill="BFBFBF" w:themeFill="background1" w:themeFillShade="BF"/>
          </w:tcPr>
          <w:p w14:paraId="28D165D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14:paraId="043D336A"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14:paraId="3AEA2D78"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14:paraId="44DF24C4"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14:paraId="37D5570D" w14:textId="77777777" w:rsidTr="00FC1A16">
        <w:tc>
          <w:tcPr>
            <w:tcW w:w="674" w:type="dxa"/>
          </w:tcPr>
          <w:p w14:paraId="6CAD9921"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14:paraId="5AD8719C"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3C8B59CB"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49009EB5" w14:textId="77777777" w:rsidR="00105116" w:rsidRPr="00BF0D7D" w:rsidRDefault="00105116" w:rsidP="00D412F3">
            <w:pPr>
              <w:pStyle w:val="Szvegtrzs"/>
              <w:rPr>
                <w:rFonts w:ascii="Times New Roman" w:hAnsi="Times New Roman" w:cs="Times New Roman"/>
                <w:sz w:val="22"/>
                <w:szCs w:val="22"/>
              </w:rPr>
            </w:pPr>
          </w:p>
        </w:tc>
      </w:tr>
      <w:tr w:rsidR="00105116" w:rsidRPr="00BF0D7D" w14:paraId="13DF4964" w14:textId="77777777" w:rsidTr="00FC1A16">
        <w:tc>
          <w:tcPr>
            <w:tcW w:w="674" w:type="dxa"/>
          </w:tcPr>
          <w:p w14:paraId="0E796AA3" w14:textId="77777777"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14:paraId="62FCABAE" w14:textId="77777777" w:rsidR="00105116" w:rsidRPr="00BF0D7D" w:rsidRDefault="00105116" w:rsidP="00D412F3">
            <w:pPr>
              <w:pStyle w:val="Szvegtrzs"/>
              <w:rPr>
                <w:rFonts w:ascii="Times New Roman" w:hAnsi="Times New Roman" w:cs="Times New Roman"/>
                <w:sz w:val="22"/>
                <w:szCs w:val="22"/>
              </w:rPr>
            </w:pPr>
          </w:p>
        </w:tc>
        <w:tc>
          <w:tcPr>
            <w:tcW w:w="914" w:type="dxa"/>
          </w:tcPr>
          <w:p w14:paraId="12532275" w14:textId="77777777" w:rsidR="00105116" w:rsidRPr="00BF0D7D" w:rsidRDefault="00105116" w:rsidP="00D412F3">
            <w:pPr>
              <w:pStyle w:val="Szvegtrzs"/>
              <w:rPr>
                <w:rFonts w:ascii="Times New Roman" w:hAnsi="Times New Roman" w:cs="Times New Roman"/>
                <w:sz w:val="22"/>
                <w:szCs w:val="22"/>
              </w:rPr>
            </w:pPr>
          </w:p>
        </w:tc>
        <w:tc>
          <w:tcPr>
            <w:tcW w:w="2368" w:type="dxa"/>
          </w:tcPr>
          <w:p w14:paraId="1A5D99BB" w14:textId="77777777" w:rsidR="00105116" w:rsidRPr="00BF0D7D" w:rsidRDefault="00105116" w:rsidP="00D412F3">
            <w:pPr>
              <w:pStyle w:val="Szvegtrzs"/>
              <w:rPr>
                <w:rFonts w:ascii="Times New Roman" w:hAnsi="Times New Roman" w:cs="Times New Roman"/>
                <w:sz w:val="22"/>
                <w:szCs w:val="22"/>
              </w:rPr>
            </w:pPr>
          </w:p>
        </w:tc>
      </w:tr>
    </w:tbl>
    <w:p w14:paraId="4FBCF383" w14:textId="282C866F" w:rsidR="00081ECA" w:rsidRPr="002C447C" w:rsidRDefault="00080E87" w:rsidP="00D412F3">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C29CF" w14:textId="77777777" w:rsidR="000148A3" w:rsidRDefault="000148A3" w:rsidP="00252D9B">
      <w:r>
        <w:separator/>
      </w:r>
    </w:p>
  </w:endnote>
  <w:endnote w:type="continuationSeparator" w:id="0">
    <w:p w14:paraId="4462A14C" w14:textId="77777777" w:rsidR="000148A3" w:rsidRDefault="000148A3"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AF967" w14:textId="77777777" w:rsidR="00FC1A16" w:rsidRDefault="00FC1A16">
    <w:pPr>
      <w:pStyle w:val="llb"/>
    </w:pPr>
    <w:r>
      <w:rPr>
        <w:noProof/>
        <w:lang w:val="hu-HU" w:eastAsia="hu-HU"/>
      </w:rPr>
      <mc:AlternateContent>
        <mc:Choice Requires="wps">
          <w:drawing>
            <wp:anchor distT="0" distB="0" distL="114300" distR="114300" simplePos="0" relativeHeight="251660288" behindDoc="0" locked="0" layoutInCell="1" allowOverlap="1" wp14:anchorId="4F125F05" wp14:editId="5727F987">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25F05" id="_x0000_t202" coordsize="21600,21600" o:spt="202" path="m,l,21600r21600,l21600,xe">
              <v:stroke joinstyle="miter"/>
              <v:path gradientshapeok="t" o:connecttype="rect"/>
            </v:shapetype>
            <v:shape id="Text Box 2" o:spid="_x0000_s1027" type="#_x0000_t202" style="position:absolute;margin-left:0;margin-top:757.25pt;width:425.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14:paraId="2B0285FD" w14:textId="77777777" w:rsidR="00FC1A16" w:rsidRPr="00786E47" w:rsidRDefault="00FC1A16"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ADB0D2F"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6095887B" w14:textId="77777777" w:rsidR="00FC1A16" w:rsidRPr="00786E47" w:rsidRDefault="00FC1A16"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63A1D0AA" w14:textId="77777777" w:rsidR="00FC1A16" w:rsidRPr="00786E47" w:rsidRDefault="00FC1A16"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Pr="003C4685">
      <w:rPr>
        <w:noProof/>
        <w:lang w:val="hu-HU" w:eastAsia="hu-HU"/>
      </w:rPr>
      <w:drawing>
        <wp:anchor distT="0" distB="0" distL="114300" distR="114300" simplePos="0" relativeHeight="251658240" behindDoc="1" locked="0" layoutInCell="1" allowOverlap="1" wp14:anchorId="7C3F14F9" wp14:editId="339C9CEA">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36BE9BCA" w14:textId="77777777" w:rsidR="00FC1A16" w:rsidRDefault="00FC1A16">
    <w:pPr>
      <w:pStyle w:val="llb"/>
    </w:pPr>
  </w:p>
  <w:p w14:paraId="496B7723" w14:textId="77777777" w:rsidR="00FC1A16" w:rsidRDefault="00FC1A16">
    <w:pPr>
      <w:pStyle w:val="llb"/>
    </w:pPr>
  </w:p>
  <w:p w14:paraId="3AC662FD"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4144" behindDoc="0" locked="0" layoutInCell="1" allowOverlap="1" wp14:anchorId="7F41AD04" wp14:editId="1A3C93ED">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AD0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14:paraId="0D14872F"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792C534" w14:textId="77777777" w:rsidR="00FC1A16" w:rsidRPr="007C50F4" w:rsidRDefault="00FC1A16" w:rsidP="007C50F4">
                    <w:pPr>
                      <w:rPr>
                        <w:rFonts w:asciiTheme="majorHAnsi" w:hAnsiTheme="majorHAnsi"/>
                        <w:sz w:val="18"/>
                        <w:szCs w:val="18"/>
                      </w:rPr>
                    </w:pPr>
                  </w:p>
                  <w:p w14:paraId="04A43F66" w14:textId="77777777" w:rsidR="00FC1A16" w:rsidRPr="007C50F4" w:rsidRDefault="00FC1A16" w:rsidP="007C50F4">
                    <w:pPr>
                      <w:rPr>
                        <w:rFonts w:asciiTheme="majorHAnsi" w:hAnsiTheme="majorHAnsi"/>
                      </w:rPr>
                    </w:pPr>
                  </w:p>
                  <w:p w14:paraId="2C20E7ED"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5168" behindDoc="0" locked="0" layoutInCell="1" allowOverlap="1" wp14:anchorId="70582EB5" wp14:editId="2103B98D">
              <wp:simplePos x="0" y="0"/>
              <wp:positionH relativeFrom="column">
                <wp:posOffset>-799465</wp:posOffset>
              </wp:positionH>
              <wp:positionV relativeFrom="paragraph">
                <wp:posOffset>146050</wp:posOffset>
              </wp:positionV>
              <wp:extent cx="6743700" cy="0"/>
              <wp:effectExtent l="13335" t="8890" r="5715" b="2921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229C1" id="Rak 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1EB5" w14:textId="77777777" w:rsidR="00FC1A16" w:rsidRDefault="00FC1A16">
    <w:pPr>
      <w:pStyle w:val="llb"/>
    </w:pPr>
    <w:r>
      <w:rPr>
        <w:rFonts w:ascii="Exo Bold" w:hAnsi="Exo Bold"/>
        <w:noProof/>
        <w:sz w:val="14"/>
        <w:szCs w:val="14"/>
        <w:lang w:val="hu-HU" w:eastAsia="hu-HU"/>
      </w:rPr>
      <mc:AlternateContent>
        <mc:Choice Requires="wps">
          <w:drawing>
            <wp:anchor distT="0" distB="0" distL="114300" distR="114300" simplePos="0" relativeHeight="251655680" behindDoc="0" locked="0" layoutInCell="1" allowOverlap="1" wp14:anchorId="5DCBED81" wp14:editId="2F707DEF">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BED81" id="_x0000_t202" coordsize="21600,21600" o:spt="202" path="m,l,21600r21600,l21600,xe">
              <v:stroke joinstyle="miter"/>
              <v:path gradientshapeok="t" o:connecttype="rect"/>
            </v:shapetype>
            <v:shape id="_x0000_s1029" type="#_x0000_t202" style="position:absolute;margin-left:36.25pt;margin-top:806pt;width:546.3pt;height:17.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14:paraId="6DF1CA68" w14:textId="77777777" w:rsidR="00FC1A16" w:rsidRPr="00026922" w:rsidRDefault="00FC1A16"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6FEEEFF7" w14:textId="77777777" w:rsidR="00FC1A16" w:rsidRPr="007C50F4" w:rsidRDefault="00FC1A16" w:rsidP="007C50F4">
                    <w:pPr>
                      <w:rPr>
                        <w:rFonts w:asciiTheme="majorHAnsi" w:hAnsiTheme="majorHAnsi"/>
                        <w:sz w:val="18"/>
                        <w:szCs w:val="18"/>
                      </w:rPr>
                    </w:pPr>
                  </w:p>
                  <w:p w14:paraId="3C78BE0F" w14:textId="77777777" w:rsidR="00FC1A16" w:rsidRPr="007C50F4" w:rsidRDefault="00FC1A16" w:rsidP="007C50F4">
                    <w:pPr>
                      <w:rPr>
                        <w:rFonts w:asciiTheme="majorHAnsi" w:hAnsiTheme="majorHAnsi"/>
                      </w:rPr>
                    </w:pPr>
                  </w:p>
                  <w:p w14:paraId="7F200B81" w14:textId="77777777" w:rsidR="00FC1A16" w:rsidRPr="007C50F4" w:rsidRDefault="00FC1A16"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hu-HU" w:eastAsia="hu-HU"/>
      </w:rPr>
      <mc:AlternateContent>
        <mc:Choice Requires="wps">
          <w:drawing>
            <wp:anchor distT="0" distB="0" distL="114300" distR="114300" simplePos="0" relativeHeight="251658752" behindDoc="0" locked="0" layoutInCell="1" allowOverlap="1" wp14:anchorId="44F5FCB7" wp14:editId="099BF579">
              <wp:simplePos x="0" y="0"/>
              <wp:positionH relativeFrom="column">
                <wp:posOffset>-799465</wp:posOffset>
              </wp:positionH>
              <wp:positionV relativeFrom="paragraph">
                <wp:posOffset>146050</wp:posOffset>
              </wp:positionV>
              <wp:extent cx="6743700" cy="0"/>
              <wp:effectExtent l="13335" t="9525" r="5715" b="28575"/>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1F80D51"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9F0D8" w14:textId="77777777" w:rsidR="000148A3" w:rsidRDefault="000148A3" w:rsidP="00252D9B">
      <w:r>
        <w:separator/>
      </w:r>
    </w:p>
  </w:footnote>
  <w:footnote w:type="continuationSeparator" w:id="0">
    <w:p w14:paraId="765C6700" w14:textId="77777777" w:rsidR="000148A3" w:rsidRDefault="000148A3"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56DE" w14:textId="77777777" w:rsidR="00FC1A16" w:rsidRPr="00484354" w:rsidRDefault="00FC1A16"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9264" behindDoc="1" locked="0" layoutInCell="1" allowOverlap="1" wp14:anchorId="2C4FEBAC" wp14:editId="3678E64D">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C1A16" w:rsidRPr="00C76DE5" w14:paraId="039C866E" w14:textId="77777777" w:rsidTr="003C4685">
      <w:tc>
        <w:tcPr>
          <w:tcW w:w="5093" w:type="dxa"/>
        </w:tcPr>
        <w:p w14:paraId="6AEA701E" w14:textId="77777777" w:rsidR="00FC1A16" w:rsidRDefault="00FC1A16" w:rsidP="00FC1A16">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3EDC1733" w14:textId="2E768103" w:rsidR="00FC1A16" w:rsidRPr="002C447C" w:rsidRDefault="00FC1A16" w:rsidP="00551787">
          <w:pPr>
            <w:spacing w:after="80"/>
            <w:rPr>
              <w:rFonts w:asciiTheme="majorHAnsi" w:hAnsiTheme="majorHAnsi"/>
              <w:sz w:val="18"/>
              <w:szCs w:val="18"/>
              <w:lang w:val="en-US"/>
            </w:rPr>
          </w:pPr>
          <w:r>
            <w:rPr>
              <w:rFonts w:asciiTheme="majorHAnsi" w:hAnsiTheme="majorHAnsi"/>
              <w:sz w:val="18"/>
              <w:szCs w:val="18"/>
              <w:lang w:val="en-US"/>
            </w:rPr>
            <w:t>Orchestration SD</w:t>
          </w:r>
        </w:p>
      </w:tc>
      <w:tc>
        <w:tcPr>
          <w:tcW w:w="2268" w:type="dxa"/>
        </w:tcPr>
        <w:p w14:paraId="1C72D360" w14:textId="77777777" w:rsidR="00FC1A16" w:rsidRPr="00C76DE5" w:rsidRDefault="00FC1A16" w:rsidP="00FC1A16">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7C23C72A" w14:textId="1706EB67" w:rsidR="00FC1A16" w:rsidRPr="00C76DE5" w:rsidRDefault="00FC1A16" w:rsidP="00F0575C">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FC1A16" w:rsidRPr="00051C46" w14:paraId="6F2AD1C9" w14:textId="77777777" w:rsidTr="003C4685">
      <w:tc>
        <w:tcPr>
          <w:tcW w:w="5093" w:type="dxa"/>
        </w:tcPr>
        <w:p w14:paraId="26DDDA4B"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280C28CB" w14:textId="2D490687" w:rsidR="00FC1A16" w:rsidRPr="00C76DE5" w:rsidRDefault="000B0DCA" w:rsidP="00FC1A16">
          <w:pPr>
            <w:rPr>
              <w:rFonts w:asciiTheme="majorHAnsi" w:hAnsiTheme="majorHAnsi"/>
              <w:b/>
              <w:sz w:val="18"/>
              <w:szCs w:val="18"/>
            </w:rPr>
          </w:pPr>
          <w:fldSimple w:instr=" DATE  \* MERGEFORMAT ">
            <w:r w:rsidR="00F96545" w:rsidRPr="00F96545">
              <w:rPr>
                <w:rFonts w:asciiTheme="majorHAnsi" w:hAnsiTheme="majorHAnsi"/>
                <w:noProof/>
                <w:sz w:val="18"/>
                <w:szCs w:val="18"/>
              </w:rPr>
              <w:t>2017-10-04</w:t>
            </w:r>
          </w:fldSimple>
        </w:p>
      </w:tc>
      <w:tc>
        <w:tcPr>
          <w:tcW w:w="2268" w:type="dxa"/>
        </w:tcPr>
        <w:p w14:paraId="7585BA6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Version</w:t>
          </w:r>
        </w:p>
        <w:p w14:paraId="264CE646" w14:textId="607142FD" w:rsidR="00FC1A16" w:rsidRPr="00051C46" w:rsidRDefault="00D810E6" w:rsidP="00F0575C">
          <w:pPr>
            <w:spacing w:after="80"/>
            <w:rPr>
              <w:rFonts w:asciiTheme="majorHAnsi" w:hAnsiTheme="majorHAnsi"/>
              <w:b/>
              <w:sz w:val="18"/>
              <w:szCs w:val="18"/>
            </w:rPr>
          </w:pPr>
          <w:r>
            <w:rPr>
              <w:rFonts w:asciiTheme="majorHAnsi" w:hAnsiTheme="majorHAnsi"/>
              <w:sz w:val="18"/>
              <w:szCs w:val="18"/>
            </w:rPr>
            <w:t>M2</w:t>
          </w:r>
        </w:p>
      </w:tc>
    </w:tr>
    <w:tr w:rsidR="00FC1A16" w:rsidRPr="00051C46" w14:paraId="21138E9E" w14:textId="77777777" w:rsidTr="003C4685">
      <w:tc>
        <w:tcPr>
          <w:tcW w:w="5093" w:type="dxa"/>
        </w:tcPr>
        <w:p w14:paraId="58BEFB5D" w14:textId="77777777" w:rsidR="00FC1A16" w:rsidRPr="00C92FAF" w:rsidRDefault="00FC1A16" w:rsidP="00FC1A16">
          <w:pPr>
            <w:rPr>
              <w:rFonts w:asciiTheme="majorHAnsi" w:hAnsiTheme="majorHAnsi"/>
              <w:sz w:val="16"/>
              <w:szCs w:val="18"/>
              <w:lang w:val="pt-PT"/>
            </w:rPr>
          </w:pPr>
          <w:r w:rsidRPr="00C92FAF">
            <w:rPr>
              <w:rFonts w:asciiTheme="majorHAnsi" w:hAnsiTheme="majorHAnsi"/>
              <w:sz w:val="16"/>
              <w:szCs w:val="18"/>
              <w:lang w:val="pt-PT"/>
            </w:rPr>
            <w:t>Author</w:t>
          </w:r>
        </w:p>
        <w:p w14:paraId="31BDF5A1" w14:textId="3DE8B26B" w:rsidR="00FC1A16" w:rsidRPr="00C92FAF" w:rsidRDefault="00FC1A16" w:rsidP="003566DF">
          <w:pPr>
            <w:spacing w:after="80"/>
            <w:rPr>
              <w:rFonts w:asciiTheme="majorHAnsi" w:hAnsiTheme="majorHAnsi"/>
              <w:b/>
              <w:sz w:val="18"/>
              <w:szCs w:val="18"/>
              <w:lang w:val="pt-PT"/>
            </w:rPr>
          </w:pPr>
          <w:r>
            <w:rPr>
              <w:rFonts w:asciiTheme="majorHAnsi" w:hAnsiTheme="majorHAnsi"/>
              <w:b/>
              <w:sz w:val="18"/>
              <w:szCs w:val="18"/>
              <w:lang w:val="pt-PT"/>
            </w:rPr>
            <w:t>Csaba Hegedus, Pal Varga (AITIA)</w:t>
          </w:r>
        </w:p>
      </w:tc>
      <w:tc>
        <w:tcPr>
          <w:tcW w:w="2268" w:type="dxa"/>
        </w:tcPr>
        <w:p w14:paraId="5F84E8F8"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 xml:space="preserve">Status </w:t>
          </w:r>
        </w:p>
        <w:p w14:paraId="08EA56E0" w14:textId="66BD25E4" w:rsidR="00FC1A16" w:rsidRPr="00051C46" w:rsidRDefault="00FC1A16" w:rsidP="00FC1A16">
          <w:pPr>
            <w:spacing w:after="80"/>
            <w:rPr>
              <w:rFonts w:asciiTheme="majorHAnsi" w:hAnsiTheme="majorHAnsi" w:cs="Times New Roman"/>
              <w:sz w:val="18"/>
              <w:szCs w:val="18"/>
            </w:rPr>
          </w:pPr>
          <w:r>
            <w:rPr>
              <w:rFonts w:asciiTheme="majorHAnsi" w:hAnsiTheme="majorHAnsi"/>
              <w:sz w:val="18"/>
              <w:szCs w:val="18"/>
            </w:rPr>
            <w:t>Draft Proposal</w:t>
          </w:r>
        </w:p>
      </w:tc>
    </w:tr>
    <w:tr w:rsidR="00FC1A16" w:rsidRPr="00051C46" w14:paraId="01673924" w14:textId="77777777" w:rsidTr="003C4685">
      <w:tc>
        <w:tcPr>
          <w:tcW w:w="5093" w:type="dxa"/>
        </w:tcPr>
        <w:p w14:paraId="06530291" w14:textId="77777777" w:rsidR="00FC1A16" w:rsidRPr="00F5424E" w:rsidRDefault="00FC1A16" w:rsidP="00FC1A16">
          <w:pPr>
            <w:rPr>
              <w:rFonts w:asciiTheme="majorHAnsi" w:hAnsiTheme="majorHAnsi"/>
              <w:sz w:val="16"/>
              <w:szCs w:val="18"/>
            </w:rPr>
          </w:pPr>
          <w:r w:rsidRPr="00F5424E">
            <w:rPr>
              <w:rFonts w:asciiTheme="majorHAnsi" w:hAnsiTheme="majorHAnsi"/>
              <w:sz w:val="16"/>
              <w:szCs w:val="18"/>
            </w:rPr>
            <w:t>Contact</w:t>
          </w:r>
        </w:p>
        <w:p w14:paraId="39962CDF" w14:textId="3FFF052B" w:rsidR="00FC1A16" w:rsidRPr="003F3EAE" w:rsidRDefault="000148A3" w:rsidP="00FC1A16">
          <w:pPr>
            <w:spacing w:after="80"/>
            <w:rPr>
              <w:rFonts w:asciiTheme="majorHAnsi" w:hAnsiTheme="majorHAnsi"/>
              <w:b/>
              <w:sz w:val="18"/>
              <w:szCs w:val="18"/>
              <w:lang w:val="en-US"/>
            </w:rPr>
          </w:pPr>
          <w:hyperlink r:id="rId2" w:history="1">
            <w:r w:rsidR="00FC1A16" w:rsidRPr="004E0161">
              <w:rPr>
                <w:rStyle w:val="Hiperhivatkozs"/>
                <w:rFonts w:asciiTheme="majorHAnsi" w:hAnsiTheme="majorHAnsi"/>
                <w:sz w:val="18"/>
                <w:szCs w:val="18"/>
                <w:lang w:val="en-US"/>
              </w:rPr>
              <w:t>hegeduscs@aitia.ai</w:t>
            </w:r>
          </w:hyperlink>
          <w:r w:rsidR="00FC1A16">
            <w:rPr>
              <w:rFonts w:asciiTheme="majorHAnsi" w:hAnsiTheme="majorHAnsi"/>
              <w:sz w:val="18"/>
              <w:szCs w:val="18"/>
              <w:lang w:val="en-US"/>
            </w:rPr>
            <w:t>, pvarga@aitia.ai</w:t>
          </w:r>
        </w:p>
      </w:tc>
      <w:tc>
        <w:tcPr>
          <w:tcW w:w="2268" w:type="dxa"/>
        </w:tcPr>
        <w:p w14:paraId="514449B1" w14:textId="77777777" w:rsidR="00FC1A16" w:rsidRPr="00774269" w:rsidRDefault="00FC1A16" w:rsidP="00FC1A16">
          <w:pPr>
            <w:rPr>
              <w:rFonts w:asciiTheme="majorHAnsi" w:hAnsiTheme="majorHAnsi"/>
              <w:sz w:val="16"/>
              <w:szCs w:val="18"/>
            </w:rPr>
          </w:pPr>
          <w:r>
            <w:rPr>
              <w:rFonts w:asciiTheme="majorHAnsi" w:hAnsiTheme="majorHAnsi"/>
              <w:sz w:val="16"/>
              <w:szCs w:val="18"/>
            </w:rPr>
            <w:t>Page</w:t>
          </w:r>
        </w:p>
        <w:p w14:paraId="43CBED9B" w14:textId="5E7CBD1D" w:rsidR="00FC1A16" w:rsidRPr="00051C46" w:rsidRDefault="00FC1A16" w:rsidP="00FC1A16">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96545">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96545">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007C7C8" w14:textId="77777777" w:rsidR="00FC1A16" w:rsidRPr="00484354" w:rsidRDefault="00FC1A16"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C1A16" w:rsidRPr="00C76DE5" w14:paraId="288D30EF" w14:textId="77777777" w:rsidTr="00F034F3">
      <w:tc>
        <w:tcPr>
          <w:tcW w:w="4350" w:type="dxa"/>
        </w:tcPr>
        <w:p w14:paraId="40D732D8" w14:textId="77777777" w:rsidR="00FC1A16" w:rsidRDefault="00FC1A16"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1AC65725" w14:textId="6599FCF8" w:rsidR="00FC1A16" w:rsidRPr="002C447C" w:rsidRDefault="002E2A4D" w:rsidP="00551787">
          <w:pPr>
            <w:spacing w:after="80"/>
            <w:rPr>
              <w:rFonts w:asciiTheme="majorHAnsi" w:hAnsiTheme="majorHAnsi"/>
              <w:sz w:val="18"/>
              <w:szCs w:val="18"/>
              <w:lang w:val="en-US"/>
            </w:rPr>
          </w:pPr>
          <w:r>
            <w:rPr>
              <w:rFonts w:asciiTheme="majorHAnsi" w:hAnsiTheme="majorHAnsi"/>
              <w:sz w:val="18"/>
              <w:szCs w:val="18"/>
              <w:lang w:val="en-US"/>
            </w:rPr>
            <w:t>Orchestration SD</w:t>
          </w:r>
          <w:r w:rsidR="00FC1A16" w:rsidRPr="00043AFE">
            <w:rPr>
              <w:rFonts w:asciiTheme="majorHAnsi" w:hAnsiTheme="majorHAnsi"/>
              <w:sz w:val="18"/>
              <w:szCs w:val="18"/>
              <w:lang w:val="en-US"/>
            </w:rPr>
            <w:t xml:space="preserve"> </w:t>
          </w:r>
        </w:p>
      </w:tc>
      <w:tc>
        <w:tcPr>
          <w:tcW w:w="2268" w:type="dxa"/>
        </w:tcPr>
        <w:p w14:paraId="4609F5A4"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Version</w:t>
          </w:r>
        </w:p>
        <w:p w14:paraId="07216E32" w14:textId="72A57D5F" w:rsidR="00FC1A16" w:rsidRPr="00C76DE5" w:rsidRDefault="00550A69" w:rsidP="003566DF">
          <w:pPr>
            <w:spacing w:after="80"/>
            <w:rPr>
              <w:rFonts w:asciiTheme="majorHAnsi" w:hAnsiTheme="majorHAnsi"/>
              <w:b/>
              <w:sz w:val="18"/>
              <w:szCs w:val="18"/>
              <w:lang w:val="en-US"/>
            </w:rPr>
          </w:pPr>
          <w:r>
            <w:rPr>
              <w:rFonts w:asciiTheme="majorHAnsi" w:hAnsiTheme="majorHAnsi"/>
              <w:b/>
              <w:sz w:val="18"/>
              <w:szCs w:val="18"/>
              <w:lang w:val="en-US"/>
            </w:rPr>
            <w:t>M2</w:t>
          </w:r>
        </w:p>
      </w:tc>
    </w:tr>
    <w:tr w:rsidR="00FC1A16" w:rsidRPr="00051C46" w14:paraId="3826803B" w14:textId="77777777" w:rsidTr="00F034F3">
      <w:tc>
        <w:tcPr>
          <w:tcW w:w="4350" w:type="dxa"/>
        </w:tcPr>
        <w:p w14:paraId="4B9B0037" w14:textId="77777777" w:rsidR="00FC1A16" w:rsidRPr="00774269" w:rsidRDefault="00FC1A16" w:rsidP="00FC1A16">
          <w:pPr>
            <w:rPr>
              <w:rFonts w:asciiTheme="majorHAnsi" w:hAnsiTheme="majorHAnsi"/>
              <w:sz w:val="16"/>
              <w:szCs w:val="18"/>
            </w:rPr>
          </w:pPr>
          <w:r w:rsidRPr="00774269">
            <w:rPr>
              <w:rFonts w:asciiTheme="majorHAnsi" w:hAnsiTheme="majorHAnsi"/>
              <w:sz w:val="16"/>
              <w:szCs w:val="18"/>
            </w:rPr>
            <w:t>Date</w:t>
          </w:r>
        </w:p>
        <w:p w14:paraId="14640B16" w14:textId="5178A391" w:rsidR="00FC1A16" w:rsidRPr="00C76DE5" w:rsidRDefault="000B0DCA" w:rsidP="00FC1A16">
          <w:pPr>
            <w:rPr>
              <w:rFonts w:asciiTheme="majorHAnsi" w:hAnsiTheme="majorHAnsi"/>
              <w:b/>
              <w:sz w:val="18"/>
              <w:szCs w:val="18"/>
            </w:rPr>
          </w:pPr>
          <w:fldSimple w:instr=" DATE  \* MERGEFORMAT ">
            <w:r w:rsidR="00F96545" w:rsidRPr="00F96545">
              <w:rPr>
                <w:rFonts w:asciiTheme="majorHAnsi" w:hAnsiTheme="majorHAnsi"/>
                <w:noProof/>
                <w:sz w:val="18"/>
                <w:szCs w:val="18"/>
              </w:rPr>
              <w:t>2017-10-04</w:t>
            </w:r>
          </w:fldSimple>
        </w:p>
      </w:tc>
      <w:tc>
        <w:tcPr>
          <w:tcW w:w="2268" w:type="dxa"/>
        </w:tcPr>
        <w:p w14:paraId="5D09FAF2" w14:textId="77777777" w:rsidR="00FC1A16" w:rsidRPr="00774269" w:rsidRDefault="00FC1A16" w:rsidP="003C4685">
          <w:pPr>
            <w:rPr>
              <w:rFonts w:asciiTheme="majorHAnsi" w:hAnsiTheme="majorHAnsi"/>
              <w:sz w:val="16"/>
              <w:szCs w:val="18"/>
            </w:rPr>
          </w:pPr>
          <w:r w:rsidRPr="00774269">
            <w:rPr>
              <w:rFonts w:asciiTheme="majorHAnsi" w:hAnsiTheme="majorHAnsi"/>
              <w:sz w:val="16"/>
              <w:szCs w:val="18"/>
            </w:rPr>
            <w:t xml:space="preserve">Status </w:t>
          </w:r>
        </w:p>
        <w:p w14:paraId="62ECF958" w14:textId="59E9EDD1" w:rsidR="00FC1A16" w:rsidRPr="00051C46" w:rsidRDefault="00FC1A16" w:rsidP="003C4685">
          <w:pPr>
            <w:spacing w:after="80"/>
            <w:rPr>
              <w:rFonts w:asciiTheme="majorHAnsi" w:hAnsiTheme="majorHAnsi"/>
              <w:b/>
              <w:sz w:val="18"/>
              <w:szCs w:val="18"/>
            </w:rPr>
          </w:pPr>
          <w:r>
            <w:rPr>
              <w:rFonts w:asciiTheme="majorHAnsi" w:hAnsiTheme="majorHAnsi"/>
              <w:sz w:val="18"/>
              <w:szCs w:val="18"/>
            </w:rPr>
            <w:t>Draft Proposal</w:t>
          </w:r>
        </w:p>
      </w:tc>
    </w:tr>
    <w:tr w:rsidR="00FC1A16" w:rsidRPr="00051C46" w14:paraId="1C171AB5" w14:textId="77777777" w:rsidTr="00F034F3">
      <w:tc>
        <w:tcPr>
          <w:tcW w:w="4350" w:type="dxa"/>
        </w:tcPr>
        <w:p w14:paraId="38123A6A" w14:textId="77777777" w:rsidR="00FC1A16" w:rsidRPr="00C76DE5" w:rsidRDefault="00FC1A16" w:rsidP="00FC1A16">
          <w:pPr>
            <w:spacing w:after="80"/>
            <w:rPr>
              <w:rFonts w:asciiTheme="majorHAnsi" w:hAnsiTheme="majorHAnsi"/>
              <w:b/>
              <w:sz w:val="18"/>
              <w:szCs w:val="18"/>
              <w:lang w:val="en-US"/>
            </w:rPr>
          </w:pPr>
        </w:p>
      </w:tc>
      <w:tc>
        <w:tcPr>
          <w:tcW w:w="2268" w:type="dxa"/>
        </w:tcPr>
        <w:p w14:paraId="2E57CC53" w14:textId="77777777" w:rsidR="00FC1A16" w:rsidRPr="00774269" w:rsidRDefault="00FC1A16" w:rsidP="003C4685">
          <w:pPr>
            <w:rPr>
              <w:rFonts w:asciiTheme="majorHAnsi" w:hAnsiTheme="majorHAnsi"/>
              <w:sz w:val="16"/>
              <w:szCs w:val="18"/>
            </w:rPr>
          </w:pPr>
          <w:r>
            <w:rPr>
              <w:rFonts w:asciiTheme="majorHAnsi" w:hAnsiTheme="majorHAnsi"/>
              <w:sz w:val="16"/>
              <w:szCs w:val="18"/>
            </w:rPr>
            <w:t>Page</w:t>
          </w:r>
        </w:p>
        <w:p w14:paraId="7946617E" w14:textId="72C0600B" w:rsidR="00FC1A16" w:rsidRPr="00051C46" w:rsidRDefault="00FC1A16"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F96545">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F96545">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3D685604" w14:textId="77777777" w:rsidR="00FC1A16" w:rsidRPr="00484354" w:rsidRDefault="00FC1A16"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61824" behindDoc="1" locked="0" layoutInCell="1" allowOverlap="1" wp14:anchorId="0B18B1CA" wp14:editId="26F21085">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EDD"/>
    <w:multiLevelType w:val="hybridMultilevel"/>
    <w:tmpl w:val="677A42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4B523C"/>
    <w:multiLevelType w:val="hybridMultilevel"/>
    <w:tmpl w:val="F86CCB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B9F47CD"/>
    <w:multiLevelType w:val="hybridMultilevel"/>
    <w:tmpl w:val="91E47D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AA0A4D"/>
    <w:multiLevelType w:val="hybridMultilevel"/>
    <w:tmpl w:val="DF2C5C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DCCC48"/>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BC6932"/>
    <w:multiLevelType w:val="hybridMultilevel"/>
    <w:tmpl w:val="E5241B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C9F4444"/>
    <w:multiLevelType w:val="hybridMultilevel"/>
    <w:tmpl w:val="7DA0DC12"/>
    <w:lvl w:ilvl="0" w:tplc="BF384C0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263FE"/>
    <w:multiLevelType w:val="hybridMultilevel"/>
    <w:tmpl w:val="9BFEF7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772E7D41"/>
    <w:multiLevelType w:val="hybridMultilevel"/>
    <w:tmpl w:val="FF68C9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5851D6"/>
    <w:multiLevelType w:val="hybridMultilevel"/>
    <w:tmpl w:val="AE34742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10"/>
  </w:num>
  <w:num w:numId="6">
    <w:abstractNumId w:val="1"/>
  </w:num>
  <w:num w:numId="7">
    <w:abstractNumId w:val="8"/>
  </w:num>
  <w:num w:numId="8">
    <w:abstractNumId w:val="4"/>
  </w:num>
  <w:num w:numId="9">
    <w:abstractNumId w:val="6"/>
  </w:num>
  <w:num w:numId="10">
    <w:abstractNumId w:val="2"/>
  </w:num>
  <w:num w:numId="11">
    <w:abstractNumId w:val="12"/>
  </w:num>
  <w:num w:numId="12">
    <w:abstractNumId w:val="0"/>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7C"/>
    <w:rsid w:val="000148A3"/>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0DCA"/>
    <w:rsid w:val="000B56E1"/>
    <w:rsid w:val="000C192B"/>
    <w:rsid w:val="000D18F5"/>
    <w:rsid w:val="000D64A9"/>
    <w:rsid w:val="000E1F82"/>
    <w:rsid w:val="000E24A5"/>
    <w:rsid w:val="000F767C"/>
    <w:rsid w:val="00105116"/>
    <w:rsid w:val="00107310"/>
    <w:rsid w:val="00110F88"/>
    <w:rsid w:val="00121E6B"/>
    <w:rsid w:val="00133006"/>
    <w:rsid w:val="00136054"/>
    <w:rsid w:val="00144743"/>
    <w:rsid w:val="001452F3"/>
    <w:rsid w:val="00160888"/>
    <w:rsid w:val="001614B0"/>
    <w:rsid w:val="001701DE"/>
    <w:rsid w:val="00175BF4"/>
    <w:rsid w:val="00183C59"/>
    <w:rsid w:val="00193ADC"/>
    <w:rsid w:val="001A250D"/>
    <w:rsid w:val="001A70EB"/>
    <w:rsid w:val="001A75A1"/>
    <w:rsid w:val="001B04C6"/>
    <w:rsid w:val="001C0EB1"/>
    <w:rsid w:val="001D1820"/>
    <w:rsid w:val="001E2857"/>
    <w:rsid w:val="00203A58"/>
    <w:rsid w:val="00206A99"/>
    <w:rsid w:val="00207B7F"/>
    <w:rsid w:val="0022216F"/>
    <w:rsid w:val="0022610A"/>
    <w:rsid w:val="00227400"/>
    <w:rsid w:val="00233626"/>
    <w:rsid w:val="00240448"/>
    <w:rsid w:val="00252D9B"/>
    <w:rsid w:val="0025487D"/>
    <w:rsid w:val="0025507E"/>
    <w:rsid w:val="00255CA3"/>
    <w:rsid w:val="00282B08"/>
    <w:rsid w:val="0029657E"/>
    <w:rsid w:val="002A2CEF"/>
    <w:rsid w:val="002A2D99"/>
    <w:rsid w:val="002A35AC"/>
    <w:rsid w:val="002A5660"/>
    <w:rsid w:val="002B783D"/>
    <w:rsid w:val="002C00B6"/>
    <w:rsid w:val="002C2AED"/>
    <w:rsid w:val="002C447C"/>
    <w:rsid w:val="002D200F"/>
    <w:rsid w:val="002D43F3"/>
    <w:rsid w:val="002D58D2"/>
    <w:rsid w:val="002E2A4D"/>
    <w:rsid w:val="002E4927"/>
    <w:rsid w:val="00305111"/>
    <w:rsid w:val="00320A40"/>
    <w:rsid w:val="00321A18"/>
    <w:rsid w:val="00322898"/>
    <w:rsid w:val="0035468C"/>
    <w:rsid w:val="003566DF"/>
    <w:rsid w:val="003857EB"/>
    <w:rsid w:val="00385F56"/>
    <w:rsid w:val="003915D0"/>
    <w:rsid w:val="00396164"/>
    <w:rsid w:val="00396B7B"/>
    <w:rsid w:val="003A34D4"/>
    <w:rsid w:val="003C2D7D"/>
    <w:rsid w:val="003C4685"/>
    <w:rsid w:val="003D4111"/>
    <w:rsid w:val="003D47C8"/>
    <w:rsid w:val="003D64A9"/>
    <w:rsid w:val="003D6853"/>
    <w:rsid w:val="003E1C83"/>
    <w:rsid w:val="003F0A38"/>
    <w:rsid w:val="003F2C19"/>
    <w:rsid w:val="003F3B51"/>
    <w:rsid w:val="003F3EAE"/>
    <w:rsid w:val="00401457"/>
    <w:rsid w:val="00405FAF"/>
    <w:rsid w:val="00430316"/>
    <w:rsid w:val="0043369F"/>
    <w:rsid w:val="00452626"/>
    <w:rsid w:val="0045266A"/>
    <w:rsid w:val="00455D55"/>
    <w:rsid w:val="00463DE5"/>
    <w:rsid w:val="0047567B"/>
    <w:rsid w:val="00475833"/>
    <w:rsid w:val="00484354"/>
    <w:rsid w:val="004902E0"/>
    <w:rsid w:val="004A1838"/>
    <w:rsid w:val="004A2069"/>
    <w:rsid w:val="004B6B3C"/>
    <w:rsid w:val="004E3451"/>
    <w:rsid w:val="004E4F8D"/>
    <w:rsid w:val="004E6677"/>
    <w:rsid w:val="004F137A"/>
    <w:rsid w:val="005056B3"/>
    <w:rsid w:val="00512379"/>
    <w:rsid w:val="00513876"/>
    <w:rsid w:val="0051583A"/>
    <w:rsid w:val="00526822"/>
    <w:rsid w:val="00527396"/>
    <w:rsid w:val="00534C02"/>
    <w:rsid w:val="005375FD"/>
    <w:rsid w:val="00550A69"/>
    <w:rsid w:val="00551787"/>
    <w:rsid w:val="00554908"/>
    <w:rsid w:val="005620FC"/>
    <w:rsid w:val="005630CC"/>
    <w:rsid w:val="005660F0"/>
    <w:rsid w:val="00567FB0"/>
    <w:rsid w:val="00586F04"/>
    <w:rsid w:val="005E0F09"/>
    <w:rsid w:val="005F1531"/>
    <w:rsid w:val="005F3371"/>
    <w:rsid w:val="006049F3"/>
    <w:rsid w:val="00604A60"/>
    <w:rsid w:val="00632809"/>
    <w:rsid w:val="00632D15"/>
    <w:rsid w:val="00656467"/>
    <w:rsid w:val="00671CFA"/>
    <w:rsid w:val="0069254F"/>
    <w:rsid w:val="00694B81"/>
    <w:rsid w:val="006A0655"/>
    <w:rsid w:val="006A60D0"/>
    <w:rsid w:val="006B6F86"/>
    <w:rsid w:val="006B782B"/>
    <w:rsid w:val="006C0348"/>
    <w:rsid w:val="006C7BA9"/>
    <w:rsid w:val="006E2800"/>
    <w:rsid w:val="006F1ADC"/>
    <w:rsid w:val="006F6AB9"/>
    <w:rsid w:val="00700EC2"/>
    <w:rsid w:val="00706C92"/>
    <w:rsid w:val="00707C81"/>
    <w:rsid w:val="007244C1"/>
    <w:rsid w:val="007310AC"/>
    <w:rsid w:val="0074674C"/>
    <w:rsid w:val="00754CF0"/>
    <w:rsid w:val="00771E51"/>
    <w:rsid w:val="007737BE"/>
    <w:rsid w:val="00773E3A"/>
    <w:rsid w:val="00774269"/>
    <w:rsid w:val="00776736"/>
    <w:rsid w:val="0077691B"/>
    <w:rsid w:val="00786E47"/>
    <w:rsid w:val="007913FF"/>
    <w:rsid w:val="00792350"/>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21450"/>
    <w:rsid w:val="008355B4"/>
    <w:rsid w:val="00855A6F"/>
    <w:rsid w:val="008568F4"/>
    <w:rsid w:val="00860543"/>
    <w:rsid w:val="0087560A"/>
    <w:rsid w:val="00876629"/>
    <w:rsid w:val="008857B9"/>
    <w:rsid w:val="00893B35"/>
    <w:rsid w:val="008A6B61"/>
    <w:rsid w:val="008A7D5B"/>
    <w:rsid w:val="008D007E"/>
    <w:rsid w:val="008D046A"/>
    <w:rsid w:val="008D3311"/>
    <w:rsid w:val="008D5D0C"/>
    <w:rsid w:val="008F6A0C"/>
    <w:rsid w:val="00904A65"/>
    <w:rsid w:val="0091352E"/>
    <w:rsid w:val="00920F62"/>
    <w:rsid w:val="00926041"/>
    <w:rsid w:val="00926953"/>
    <w:rsid w:val="00932639"/>
    <w:rsid w:val="009328A2"/>
    <w:rsid w:val="009369C1"/>
    <w:rsid w:val="00941290"/>
    <w:rsid w:val="00945B04"/>
    <w:rsid w:val="00945E96"/>
    <w:rsid w:val="009560BA"/>
    <w:rsid w:val="009651FD"/>
    <w:rsid w:val="00966FDA"/>
    <w:rsid w:val="00974A31"/>
    <w:rsid w:val="0099280A"/>
    <w:rsid w:val="009A7920"/>
    <w:rsid w:val="009B6057"/>
    <w:rsid w:val="009C15EF"/>
    <w:rsid w:val="009C59D1"/>
    <w:rsid w:val="009C7D92"/>
    <w:rsid w:val="009D1A53"/>
    <w:rsid w:val="009F0CDA"/>
    <w:rsid w:val="009F1402"/>
    <w:rsid w:val="00A16EF6"/>
    <w:rsid w:val="00A4046D"/>
    <w:rsid w:val="00A44E1D"/>
    <w:rsid w:val="00A45B40"/>
    <w:rsid w:val="00A55B60"/>
    <w:rsid w:val="00A71C80"/>
    <w:rsid w:val="00A75821"/>
    <w:rsid w:val="00AB2377"/>
    <w:rsid w:val="00AB5DBB"/>
    <w:rsid w:val="00AC0AD4"/>
    <w:rsid w:val="00AC1002"/>
    <w:rsid w:val="00AC7A1D"/>
    <w:rsid w:val="00AD61C8"/>
    <w:rsid w:val="00AE50BA"/>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58EE"/>
    <w:rsid w:val="00BC537E"/>
    <w:rsid w:val="00BE0D6D"/>
    <w:rsid w:val="00BE135C"/>
    <w:rsid w:val="00BE694F"/>
    <w:rsid w:val="00BF0D7D"/>
    <w:rsid w:val="00BF58DA"/>
    <w:rsid w:val="00C035B1"/>
    <w:rsid w:val="00C409D4"/>
    <w:rsid w:val="00C45A26"/>
    <w:rsid w:val="00C51634"/>
    <w:rsid w:val="00C76DE5"/>
    <w:rsid w:val="00C833FA"/>
    <w:rsid w:val="00C92FAF"/>
    <w:rsid w:val="00C96366"/>
    <w:rsid w:val="00CB0376"/>
    <w:rsid w:val="00CB4A31"/>
    <w:rsid w:val="00CF4746"/>
    <w:rsid w:val="00D06F99"/>
    <w:rsid w:val="00D15CAE"/>
    <w:rsid w:val="00D23EB9"/>
    <w:rsid w:val="00D241E3"/>
    <w:rsid w:val="00D271CA"/>
    <w:rsid w:val="00D304E5"/>
    <w:rsid w:val="00D37025"/>
    <w:rsid w:val="00D40818"/>
    <w:rsid w:val="00D412F3"/>
    <w:rsid w:val="00D51ECE"/>
    <w:rsid w:val="00D810E6"/>
    <w:rsid w:val="00D822FB"/>
    <w:rsid w:val="00D941F0"/>
    <w:rsid w:val="00D9420E"/>
    <w:rsid w:val="00DA5B6C"/>
    <w:rsid w:val="00DA71CF"/>
    <w:rsid w:val="00DB21DE"/>
    <w:rsid w:val="00DB7F1E"/>
    <w:rsid w:val="00DC1D7F"/>
    <w:rsid w:val="00DD6052"/>
    <w:rsid w:val="00DF706A"/>
    <w:rsid w:val="00E0538C"/>
    <w:rsid w:val="00E32D83"/>
    <w:rsid w:val="00E5533C"/>
    <w:rsid w:val="00E76CE9"/>
    <w:rsid w:val="00E8132A"/>
    <w:rsid w:val="00EA4F4E"/>
    <w:rsid w:val="00EB31B9"/>
    <w:rsid w:val="00EB37C9"/>
    <w:rsid w:val="00EB3987"/>
    <w:rsid w:val="00EB6483"/>
    <w:rsid w:val="00EB72AD"/>
    <w:rsid w:val="00EC3C8A"/>
    <w:rsid w:val="00EC52B7"/>
    <w:rsid w:val="00ED30BA"/>
    <w:rsid w:val="00ED5016"/>
    <w:rsid w:val="00F0072E"/>
    <w:rsid w:val="00F0129D"/>
    <w:rsid w:val="00F034F3"/>
    <w:rsid w:val="00F0575C"/>
    <w:rsid w:val="00F06F12"/>
    <w:rsid w:val="00F41606"/>
    <w:rsid w:val="00F41EF4"/>
    <w:rsid w:val="00F44288"/>
    <w:rsid w:val="00F5424E"/>
    <w:rsid w:val="00F56FA2"/>
    <w:rsid w:val="00F758D5"/>
    <w:rsid w:val="00F86307"/>
    <w:rsid w:val="00F96545"/>
    <w:rsid w:val="00FB006E"/>
    <w:rsid w:val="00FB0796"/>
    <w:rsid w:val="00FC1A1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DA8A0D"/>
  <w15:docId w15:val="{54A5BD2E-D905-478A-8CF3-AE4F46B6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8D3311"/>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val="en-US" w:eastAsia="en-US"/>
    </w:rPr>
  </w:style>
  <w:style w:type="character" w:customStyle="1" w:styleId="Cmsor2Char">
    <w:name w:val="Címsor 2 Char"/>
    <w:aliases w:val="Heading3 Char"/>
    <w:basedOn w:val="Bekezdsalapbettpusa"/>
    <w:link w:val="Cmsor2"/>
    <w:uiPriority w:val="9"/>
    <w:rsid w:val="008D3311"/>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513876"/>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513876"/>
    <w:rPr>
      <w:rFonts w:ascii="Calibri" w:eastAsia="MS PGothic" w:hAnsi="Calibri" w:cs="Lucida Grande"/>
      <w:sz w:val="48"/>
      <w:szCs w:val="48"/>
      <w:lang w:val="en-US"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paragraph" w:styleId="Tartalomjegyzkcmsora">
    <w:name w:val="TOC Heading"/>
    <w:basedOn w:val="Cmsor1"/>
    <w:next w:val="Norml"/>
    <w:uiPriority w:val="39"/>
    <w:unhideWhenUsed/>
    <w:qFormat/>
    <w:rsid w:val="0099280A"/>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2B318-EA52-4066-9BAA-BB57C82B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Template>
  <TotalTime>635</TotalTime>
  <Pages>8</Pages>
  <Words>1483</Words>
  <Characters>8457</Characters>
  <Application>Microsoft Office Word</Application>
  <DocSecurity>0</DocSecurity>
  <Lines>70</Lines>
  <Paragraphs>19</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IL0021B</dc:creator>
  <cp:lastModifiedBy>Hegedűs Csaba</cp:lastModifiedBy>
  <cp:revision>47</cp:revision>
  <cp:lastPrinted>2013-11-27T17:29:00Z</cp:lastPrinted>
  <dcterms:created xsi:type="dcterms:W3CDTF">2013-11-20T15:37:00Z</dcterms:created>
  <dcterms:modified xsi:type="dcterms:W3CDTF">2017-10-04T12:30:00Z</dcterms:modified>
</cp:coreProperties>
</file>