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85" w:rsidRDefault="003F47DF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A015F">
            <w:rPr>
              <w:rFonts w:asciiTheme="majorHAnsi" w:hAnsiTheme="majorHAnsi" w:cstheme="majorHAnsi"/>
              <w:sz w:val="48"/>
              <w:szCs w:val="48"/>
              <w:lang w:val="en-US"/>
            </w:rPr>
            <w:t>TokenGenerationM2 REST-JSON-TLS</w:t>
          </w:r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C33CC2" w:rsidRDefault="00C33CC2" w:rsidP="00DE66D2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design of the </w:t>
                            </w:r>
                            <w:r w:rsidR="001D73ED">
                              <w:rPr>
                                <w:sz w:val="22"/>
                                <w:szCs w:val="22"/>
                                <w:lang w:val="en-US"/>
                              </w:rPr>
                              <w:t>TokenGeneration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M2 Service based on REST.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C33CC2" w:rsidRDefault="00C33CC2" w:rsidP="00DE66D2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 design of the </w:t>
                      </w:r>
                      <w:proofErr w:type="spellStart"/>
                      <w:r w:rsidR="001D73ED">
                        <w:rPr>
                          <w:sz w:val="22"/>
                          <w:szCs w:val="22"/>
                          <w:lang w:val="en-US"/>
                        </w:rPr>
                        <w:t>TokenGeneration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M2 Service based on REST.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33CC2" w:rsidRDefault="00C33CC2" w:rsidP="00C33CC2">
      <w:pPr>
        <w:pStyle w:val="Szvegtrzs"/>
      </w:pPr>
      <w:r>
        <w:t xml:space="preserve">This document describes the </w:t>
      </w:r>
      <w:r w:rsidR="00FA015F">
        <w:t>TokenGeneration S</w:t>
      </w:r>
      <w:r>
        <w:t xml:space="preserve">ervice of G3.2 with the REST interface. </w:t>
      </w:r>
    </w:p>
    <w:p w:rsidR="00C33CC2" w:rsidRDefault="00C33CC2" w:rsidP="00C33CC2">
      <w:pPr>
        <w:pStyle w:val="Szvegtrzs"/>
      </w:pPr>
      <w:r>
        <w:t xml:space="preserve">This interface uses HTTP or HTTPS, therefore the related CP is valid. </w:t>
      </w:r>
    </w:p>
    <w:p w:rsidR="00E32386" w:rsidRPr="00E32386" w:rsidRDefault="00E32386" w:rsidP="00A716B8">
      <w:pPr>
        <w:pStyle w:val="Szvegtrzs"/>
        <w:rPr>
          <w:lang w:val="sv-SE"/>
        </w:rPr>
      </w:pPr>
    </w:p>
    <w:p w:rsidR="00926041" w:rsidRDefault="00926041" w:rsidP="00C33CC2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C33CC2" w:rsidRDefault="00C33CC2" w:rsidP="00C33CC2">
      <w:pPr>
        <w:pStyle w:val="Szvegtrzs"/>
      </w:pPr>
      <w:r>
        <w:t>As per th</w:t>
      </w:r>
      <w:r w:rsidR="001D73ED">
        <w:t>e SD of this Service, there is one method</w:t>
      </w:r>
      <w:r w:rsidR="0024627D">
        <w:t xml:space="preserve"> implemented. </w:t>
      </w:r>
      <w:r>
        <w:t>Table 1 describe</w:t>
      </w:r>
      <w:r w:rsidR="00FA015F">
        <w:t>s</w:t>
      </w:r>
      <w:r>
        <w:t xml:space="preserve"> </w:t>
      </w:r>
      <w:r w:rsidR="001D73ED">
        <w:t>this method</w:t>
      </w:r>
      <w:r>
        <w:t xml:space="preserve">. </w:t>
      </w:r>
    </w:p>
    <w:p w:rsidR="00173EA5" w:rsidRDefault="00173EA5" w:rsidP="00C33CC2">
      <w:pPr>
        <w:pStyle w:val="Szvegtrzs"/>
      </w:pPr>
    </w:p>
    <w:p w:rsidR="00173EA5" w:rsidRDefault="00173EA5" w:rsidP="00173EA5">
      <w:pPr>
        <w:pStyle w:val="Kpalrs"/>
      </w:pPr>
      <w:r>
        <w:t>Table 1 Function description</w:t>
      </w:r>
    </w:p>
    <w:tbl>
      <w:tblPr>
        <w:tblStyle w:val="Rcsostblzat"/>
        <w:tblW w:w="9506" w:type="dxa"/>
        <w:tblInd w:w="-580" w:type="dxa"/>
        <w:tblLook w:val="04A0" w:firstRow="1" w:lastRow="0" w:firstColumn="1" w:lastColumn="0" w:noHBand="0" w:noVBand="1"/>
      </w:tblPr>
      <w:tblGrid>
        <w:gridCol w:w="1357"/>
        <w:gridCol w:w="1115"/>
        <w:gridCol w:w="1058"/>
        <w:gridCol w:w="3184"/>
        <w:gridCol w:w="3218"/>
      </w:tblGrid>
      <w:tr w:rsidR="00173EA5" w:rsidRPr="00CB037C" w:rsidTr="00FA015F">
        <w:tc>
          <w:tcPr>
            <w:tcW w:w="1609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>
              <w:rPr>
                <w:b/>
              </w:rPr>
              <w:t>URL subpath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3184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Tr="00FA015F">
        <w:tc>
          <w:tcPr>
            <w:tcW w:w="1609" w:type="dxa"/>
          </w:tcPr>
          <w:p w:rsidR="00173EA5" w:rsidRDefault="00FA015F" w:rsidP="00E84370">
            <w:pPr>
              <w:pStyle w:val="Szvegtrzs"/>
            </w:pPr>
            <w:r>
              <w:t>Token</w:t>
            </w:r>
          </w:p>
          <w:p w:rsidR="00FA015F" w:rsidRDefault="00FA015F" w:rsidP="00E84370">
            <w:pPr>
              <w:pStyle w:val="Szvegtrzs"/>
            </w:pPr>
            <w:r>
              <w:t>Generation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FA015F">
              <w:t>token</w:t>
            </w:r>
            <w:r>
              <w:t>”</w:t>
            </w:r>
          </w:p>
        </w:tc>
        <w:tc>
          <w:tcPr>
            <w:tcW w:w="1058" w:type="dxa"/>
          </w:tcPr>
          <w:p w:rsidR="00173EA5" w:rsidRDefault="0024627D" w:rsidP="00E84370">
            <w:pPr>
              <w:pStyle w:val="Szvegtrzs"/>
            </w:pPr>
            <w:r>
              <w:t>PUT</w:t>
            </w:r>
          </w:p>
        </w:tc>
        <w:tc>
          <w:tcPr>
            <w:tcW w:w="3184" w:type="dxa"/>
          </w:tcPr>
          <w:p w:rsidR="0024627D" w:rsidRPr="0024627D" w:rsidRDefault="00FA015F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 w:eastAsia="en-US"/>
              </w:rPr>
            </w:pPr>
            <w:r>
              <w:rPr>
                <w:rFonts w:eastAsia="Times New Roman" w:cs="Courier New"/>
                <w:b/>
                <w:color w:val="000000"/>
                <w:lang w:val="en-US" w:eastAsia="en-US"/>
              </w:rPr>
              <w:t>TokenGenerataionRequest</w:t>
            </w:r>
          </w:p>
          <w:p w:rsidR="00173EA5" w:rsidRDefault="00173EA5" w:rsidP="00E84370">
            <w:pPr>
              <w:pStyle w:val="Szvegtrzs"/>
            </w:pPr>
          </w:p>
        </w:tc>
        <w:tc>
          <w:tcPr>
            <w:tcW w:w="2078" w:type="dxa"/>
          </w:tcPr>
          <w:p w:rsidR="009B3B06" w:rsidRPr="009B3B06" w:rsidRDefault="00FA015F" w:rsidP="009B3B06">
            <w:pPr>
              <w:pStyle w:val="HTML-kntformzott"/>
              <w:shd w:val="clear" w:color="auto" w:fill="FFFFFF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TokenGenerationResponse</w:t>
            </w:r>
          </w:p>
          <w:p w:rsidR="00173EA5" w:rsidRDefault="00E10449" w:rsidP="00E84370">
            <w:pPr>
              <w:pStyle w:val="Szvegtrzs"/>
            </w:pPr>
            <w:r>
              <w:t xml:space="preserve">HTTP </w:t>
            </w:r>
            <w:r w:rsidR="00173EA5">
              <w:t xml:space="preserve">OK, </w:t>
            </w:r>
          </w:p>
          <w:p w:rsidR="00173EA5" w:rsidRDefault="0024627D" w:rsidP="00E84370">
            <w:pPr>
              <w:pStyle w:val="Szvegtrzs"/>
            </w:pPr>
            <w:r>
              <w:t>DATA_NOT_FOUND</w:t>
            </w:r>
            <w:r w:rsidR="00173EA5">
              <w:t>,</w:t>
            </w:r>
          </w:p>
          <w:p w:rsidR="00173EA5" w:rsidRDefault="00173EA5" w:rsidP="00E84370">
            <w:pPr>
              <w:pStyle w:val="Szvegtrzs"/>
            </w:pPr>
            <w:r>
              <w:t>INTERNAL_SERVER_ERROR</w:t>
            </w:r>
          </w:p>
        </w:tc>
      </w:tr>
    </w:tbl>
    <w:p w:rsidR="00173EA5" w:rsidRDefault="00173EA5" w:rsidP="00C33CC2">
      <w:pPr>
        <w:pStyle w:val="Szvegtrzs"/>
      </w:pPr>
    </w:p>
    <w:p w:rsidR="00C8607D" w:rsidRDefault="00C8607D" w:rsidP="00A716B8">
      <w:pPr>
        <w:pStyle w:val="Szvegtrzs"/>
      </w:pPr>
    </w:p>
    <w:p w:rsidR="00926041" w:rsidRDefault="00926041" w:rsidP="00C33CC2">
      <w:pPr>
        <w:pStyle w:val="Cm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:rsidR="004023A7" w:rsidRDefault="005A5713" w:rsidP="00A716B8">
      <w:pPr>
        <w:pStyle w:val="Szvegtrzs"/>
      </w:pPr>
      <w:r>
        <w:t xml:space="preserve">The </w:t>
      </w:r>
      <w:r w:rsidR="00FA015F">
        <w:t>TokenGenerationRequest</w:t>
      </w:r>
      <w:r>
        <w:t xml:space="preserve"> payload has a response payload called </w:t>
      </w:r>
      <w:r w:rsidR="00FA015F">
        <w:t>TokenGenerationResponse.</w:t>
      </w:r>
      <w:r>
        <w:t xml:space="preserve"> Examples for these payloads are given here for the REST-JSON-TLS implementation.</w:t>
      </w:r>
      <w:r w:rsidR="001A0234">
        <w:t xml:space="preserve"> If the TokenGenerationRequest does not define the consumerCloud field, then it is assumed the consumer is in the Local Cloud.</w:t>
      </w:r>
      <w:bookmarkStart w:id="3" w:name="_GoBack"/>
      <w:bookmarkEnd w:id="3"/>
    </w:p>
    <w:p w:rsidR="00683EA9" w:rsidRDefault="00683EA9" w:rsidP="00683EA9">
      <w:pPr>
        <w:pStyle w:val="Cmsor1"/>
      </w:pPr>
      <w:r>
        <w:br w:type="page"/>
      </w:r>
    </w:p>
    <w:p w:rsidR="00683EA9" w:rsidRDefault="00683EA9" w:rsidP="00683EA9">
      <w:pPr>
        <w:pStyle w:val="Cmsor1"/>
      </w:pPr>
      <w:r>
        <w:lastRenderedPageBreak/>
        <w:t xml:space="preserve">3.1. </w:t>
      </w:r>
      <w:r w:rsidR="00FA015F">
        <w:t>TokenGenerationRequest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>{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  <w:t>"consumer": {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"systemGroup": "CoreSystems",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"systemName": "Gateway",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"address": "127.0.0.1",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"port": 1234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  <w:t>},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  <w:t>"providers": [{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"systemGroup": "TemperatureSensors",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"systemName": "SecureTemperatureSensor",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"address": "127.0.0.1",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"port": 8455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  <w:t>}],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  <w:t>"service": {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"serviceGroup": "Temperature",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"serviceDefinition": "IndoorTemperature",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"interfaces": [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"json"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]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  <w:t>},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  <w:t>"duration": 0</w:t>
      </w:r>
    </w:p>
    <w:p w:rsidR="00683EA9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FA015F">
        <w:rPr>
          <w:rFonts w:eastAsia="MS PGothic" w:cs="Lucida Grande"/>
          <w:szCs w:val="22"/>
          <w:lang w:eastAsia="en-US"/>
        </w:rPr>
        <w:t>}</w:t>
      </w:r>
      <w:r w:rsidR="00683EA9">
        <w:br w:type="page"/>
      </w:r>
    </w:p>
    <w:p w:rsidR="000629EE" w:rsidRDefault="00683EA9" w:rsidP="00683EA9">
      <w:pPr>
        <w:pStyle w:val="Cmsor1"/>
      </w:pPr>
      <w:r>
        <w:lastRenderedPageBreak/>
        <w:t xml:space="preserve">3.2. </w:t>
      </w:r>
      <w:r w:rsidR="00FA015F">
        <w:t>TokenGenerationResponse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>{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  <w:t>"tokenData": [{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"signature": "eyZGL8Yv6AlNXXahPHHLV+KkK8VTd9plbl44ySzp6qcV2ubwrtgo8tEaCAGn0Vg71K8iRom56vDIQ2bOggZ3qLgX+xHYY4DgQjIwjwgUVE+3Vmc8EXITblFj51800eKWzQ9XflFEWkR/qq1t9A9eB+/0P4Cg6UXqxdcMTKcehlCAxwjNo7/E1b63VvZ9kxtPceb6A01E6KUrHlLtyJnlvlw4BTe0atTGh1Ds0nmgyKFdwNY90kX7jbS2gI7CodZkZgVQCuVMjFvh4esVKO+unrd4jkm7+KFK7JEXgc1ua/yoMobsxgwyi8RrlaCCvtW/yMVMK2Ge39t/6iVHTlIS9A=="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"system": {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"address": "127.0.0.1",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"port": 8455,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"systemGroup": "TemperatureSensors",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"systemName": "SecureTemperatureSensor"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},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</w:r>
      <w:r w:rsidRPr="00FA015F">
        <w:rPr>
          <w:rFonts w:eastAsia="MS PGothic" w:cs="Lucida Grande"/>
          <w:szCs w:val="22"/>
          <w:lang w:eastAsia="en-US"/>
        </w:rPr>
        <w:tab/>
        <w:t>"token": "IiF+jPtH9Ju5ZFJT6eTzqK2kw/mxOLAKAFTQyEwY+vvISjcwgkikpiW0RB29VNwhpwqIDF2VkyKc+iEepJfWWh3ZwUcu/c9FiJj8Sk8q2MVxXww+Cc7wnHvBkNNrz/M2rdUtysmIcdcVAPc1ZBrXli0BXNIIk9M8z03k7WOiAwLhV6yiOwLJvkFlUioCfBkn/VpbypAXR0nbVCjbgWfmrVfXQ4H294BtuIKs6v42vZaLYmDhVrnotINGOOxOvYZVeqP4iG8rlvGkVAFvnoAoSSSF5kiMkjCyc5bUOi095nB6xJ2jzPkw4w0wUvxn81hZLeWg39QaShavWOpUk+bp5w=="</w:t>
      </w:r>
    </w:p>
    <w:p w:rsidR="00FA015F" w:rsidRPr="00FA015F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ab/>
        <w:t>}]</w:t>
      </w:r>
    </w:p>
    <w:p w:rsidR="00683EA9" w:rsidRDefault="00FA015F" w:rsidP="00FA0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FA015F">
        <w:rPr>
          <w:rFonts w:eastAsia="MS PGothic" w:cs="Lucida Grande"/>
          <w:szCs w:val="22"/>
          <w:lang w:eastAsia="en-US"/>
        </w:rPr>
        <w:t>}</w:t>
      </w:r>
      <w:r w:rsidR="00683EA9">
        <w:br w:type="page"/>
      </w:r>
    </w:p>
    <w:p w:rsidR="00105116" w:rsidRPr="002C447C" w:rsidRDefault="00105116" w:rsidP="00C33CC2">
      <w:pPr>
        <w:pStyle w:val="Cm"/>
        <w:rPr>
          <w:lang w:val="en-US"/>
        </w:rPr>
      </w:pPr>
      <w:bookmarkStart w:id="4" w:name="_Toc354828814"/>
      <w:bookmarkStart w:id="5" w:name="_Toc377455184"/>
      <w:r w:rsidRPr="002C447C">
        <w:rPr>
          <w:lang w:val="en-US"/>
        </w:rPr>
        <w:lastRenderedPageBreak/>
        <w:t>Revision history</w:t>
      </w:r>
      <w:bookmarkEnd w:id="4"/>
      <w:bookmarkEnd w:id="5"/>
    </w:p>
    <w:p w:rsidR="00105116" w:rsidRPr="002C447C" w:rsidRDefault="00105116" w:rsidP="00C33CC2">
      <w:pPr>
        <w:pStyle w:val="Cmsor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500073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2017-10-02</w:t>
            </w:r>
          </w:p>
        </w:tc>
        <w:tc>
          <w:tcPr>
            <w:tcW w:w="913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M2</w:t>
            </w:r>
          </w:p>
        </w:tc>
        <w:tc>
          <w:tcPr>
            <w:tcW w:w="3104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Cmsor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7DF" w:rsidRDefault="003F47DF" w:rsidP="00252D9B">
      <w:r>
        <w:separator/>
      </w:r>
    </w:p>
  </w:endnote>
  <w:endnote w:type="continuationSeparator" w:id="0">
    <w:p w:rsidR="003F47DF" w:rsidRDefault="003F47DF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V Bol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7DF" w:rsidRDefault="003F47DF" w:rsidP="00252D9B">
      <w:r>
        <w:separator/>
      </w:r>
    </w:p>
  </w:footnote>
  <w:footnote w:type="continuationSeparator" w:id="0">
    <w:p w:rsidR="003F47DF" w:rsidRDefault="003F47DF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3F47DF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A015F">
                <w:rPr>
                  <w:rFonts w:asciiTheme="majorHAnsi" w:hAnsiTheme="majorHAnsi"/>
                  <w:sz w:val="18"/>
                  <w:szCs w:val="18"/>
                  <w:lang w:val="hu-HU"/>
                </w:rPr>
                <w:t>TokenGeneration</w:t>
              </w:r>
              <w:r w:rsidR="004574AD">
                <w:rPr>
                  <w:rFonts w:asciiTheme="majorHAnsi" w:hAnsiTheme="majorHAnsi"/>
                  <w:sz w:val="18"/>
                  <w:szCs w:val="18"/>
                  <w:lang w:val="hu-HU"/>
                </w:rPr>
                <w:t>M2</w:t>
              </w:r>
              <w:r w:rsidR="00FA015F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4574AD">
                <w:rPr>
                  <w:rFonts w:asciiTheme="majorHAnsi" w:hAnsiTheme="majorHAnsi"/>
                  <w:sz w:val="18"/>
                  <w:szCs w:val="18"/>
                  <w:lang w:val="hu-HU"/>
                </w:rPr>
                <w:t>REST-JSON-TLS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3F47DF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1A0234" w:rsidRPr="001A0234">
            <w:rPr>
              <w:rFonts w:asciiTheme="majorHAnsi" w:hAnsiTheme="majorHAnsi"/>
              <w:noProof/>
              <w:sz w:val="18"/>
              <w:szCs w:val="18"/>
            </w:rPr>
            <w:t>2017-10-04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4574AD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M2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A0234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A0234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3F47DF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A015F">
                <w:rPr>
                  <w:rFonts w:asciiTheme="majorHAnsi" w:hAnsiTheme="majorHAnsi"/>
                  <w:sz w:val="18"/>
                  <w:szCs w:val="18"/>
                  <w:lang w:val="en-US"/>
                </w:rPr>
                <w:t>TokenGenerationM2 REST-JSON-TLS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4574AD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M2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3F47DF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1A0234" w:rsidRPr="001A0234">
            <w:rPr>
              <w:rFonts w:asciiTheme="majorHAnsi" w:hAnsiTheme="majorHAnsi"/>
              <w:noProof/>
              <w:sz w:val="18"/>
              <w:szCs w:val="18"/>
            </w:rPr>
            <w:t>2017-10-04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A0234">
            <w:rPr>
              <w:rFonts w:asciiTheme="majorHAnsi" w:hAnsiTheme="majorHAnsi" w:cs="Times New Roman"/>
              <w:noProof/>
              <w:sz w:val="18"/>
              <w:szCs w:val="18"/>
            </w:rPr>
            <w:t>2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A0234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Cm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AD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80858"/>
    <w:rsid w:val="0018148F"/>
    <w:rsid w:val="001A0234"/>
    <w:rsid w:val="001A250D"/>
    <w:rsid w:val="001C1CF9"/>
    <w:rsid w:val="001D020D"/>
    <w:rsid w:val="001D73ED"/>
    <w:rsid w:val="001E2857"/>
    <w:rsid w:val="001E715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3F47DF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574AD"/>
    <w:rsid w:val="00463DE5"/>
    <w:rsid w:val="00483763"/>
    <w:rsid w:val="00484354"/>
    <w:rsid w:val="004A3A35"/>
    <w:rsid w:val="004A77F6"/>
    <w:rsid w:val="004D741C"/>
    <w:rsid w:val="004F0F59"/>
    <w:rsid w:val="004F4B5E"/>
    <w:rsid w:val="00500073"/>
    <w:rsid w:val="00512379"/>
    <w:rsid w:val="0051583A"/>
    <w:rsid w:val="0053517A"/>
    <w:rsid w:val="005620FC"/>
    <w:rsid w:val="005630CC"/>
    <w:rsid w:val="00586F0E"/>
    <w:rsid w:val="005A1D0B"/>
    <w:rsid w:val="005A3E15"/>
    <w:rsid w:val="005A5713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607F5"/>
    <w:rsid w:val="00681063"/>
    <w:rsid w:val="00683EA9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A06E4"/>
    <w:rsid w:val="009A7920"/>
    <w:rsid w:val="009B2352"/>
    <w:rsid w:val="009B3B06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1B34"/>
    <w:rsid w:val="00CF2CE8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3B1B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976C1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A015F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1D39CF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V Bol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34"/>
    <w:rsid w:val="00037729"/>
    <w:rsid w:val="004D1834"/>
    <w:rsid w:val="007E62FB"/>
    <w:rsid w:val="00B35E03"/>
    <w:rsid w:val="00E43B1A"/>
    <w:rsid w:val="00E5096D"/>
    <w:rsid w:val="00ED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B172C1-9B3E-440A-BCDA-0555F8F79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Arrowhead-AuthorizationControl-M2-IDD-REST-JSON-TLS.dotx</Template>
  <TotalTime>110</TotalTime>
  <Pages>5</Pages>
  <Words>301</Words>
  <Characters>2079</Characters>
  <Application>Microsoft Office Word</Application>
  <DocSecurity>0</DocSecurity>
  <Lines>17</Lines>
  <Paragraphs>4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AuthorizationControl-M2-IDD-REST-JSON-TLS</vt:lpstr>
      <vt:lpstr>Interface Design Description (IDD) Template</vt:lpstr>
      <vt:lpstr>[Title]</vt:lpstr>
      <vt:lpstr>[Title]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TokenGenerationM2 REST-JSON-TLS</dc:title>
  <dc:creator>Windows-felhasználó</dc:creator>
  <cp:lastModifiedBy>Umlauf Zoltán</cp:lastModifiedBy>
  <cp:revision>13</cp:revision>
  <cp:lastPrinted>2013-11-27T17:28:00Z</cp:lastPrinted>
  <dcterms:created xsi:type="dcterms:W3CDTF">2017-10-02T12:23:00Z</dcterms:created>
  <dcterms:modified xsi:type="dcterms:W3CDTF">2017-10-04T08:01:00Z</dcterms:modified>
  <cp:category>M2</cp:category>
  <cp:contentStatus>For Approval</cp:contentStatus>
</cp:coreProperties>
</file>