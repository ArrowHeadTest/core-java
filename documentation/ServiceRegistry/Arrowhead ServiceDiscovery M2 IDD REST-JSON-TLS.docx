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85" w:rsidRDefault="00F14306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2CE1F94AD3444038AF8BADE6D6165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4E75"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ServiceDiscoveryM2 REST-JSON-TLS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F75A2E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of the ServiceDiscoveryM2 Service based on REST.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F75A2E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>interface design of the ServiceDiscoveryM2 Service based on REST.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B9228B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8607D" w:rsidRDefault="00F7691A" w:rsidP="00D317AD">
      <w:pPr>
        <w:pStyle w:val="Szvegtrzs"/>
      </w:pPr>
      <w:r>
        <w:t xml:space="preserve">This document </w:t>
      </w:r>
      <w:r w:rsidR="00D317AD">
        <w:t xml:space="preserve">describes </w:t>
      </w:r>
      <w:r w:rsidR="00013EE1">
        <w:t xml:space="preserve">the </w:t>
      </w:r>
      <w:proofErr w:type="spellStart"/>
      <w:r w:rsidR="00013EE1">
        <w:t>ServiceDiscovery</w:t>
      </w:r>
      <w:proofErr w:type="spellEnd"/>
      <w:r w:rsidR="00013EE1">
        <w:t xml:space="preserve"> service of G3.2 within the REST interface. </w:t>
      </w:r>
    </w:p>
    <w:p w:rsidR="00013EE1" w:rsidRDefault="00013EE1" w:rsidP="00D317AD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013EE1" w:rsidRDefault="00013EE1" w:rsidP="00D317AD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013EE1" w:rsidP="00A716B8">
      <w:pPr>
        <w:pStyle w:val="Szvegtrzs"/>
      </w:pPr>
      <w:r>
        <w:t xml:space="preserve">As per the SD of this Service, there are three methods implemented (and two supporting ones). Table 1 describe these. </w:t>
      </w:r>
    </w:p>
    <w:p w:rsidR="00013EE1" w:rsidRDefault="00013EE1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013EE1">
        <w:t>1</w:t>
      </w:r>
      <w:r>
        <w:t xml:space="preserve"> Function description</w:t>
      </w:r>
    </w:p>
    <w:tbl>
      <w:tblPr>
        <w:tblStyle w:val="Rcsostblzat"/>
        <w:tblW w:w="97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1134"/>
        <w:gridCol w:w="2694"/>
        <w:gridCol w:w="3194"/>
      </w:tblGrid>
      <w:tr w:rsidR="00013EE1" w:rsidRPr="00CB037C" w:rsidTr="00D46CEC">
        <w:tc>
          <w:tcPr>
            <w:tcW w:w="1277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01375" w:rsidRPr="008A63F4" w:rsidRDefault="00013EE1" w:rsidP="00A716B8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8144B9" w:rsidTr="00D46CEC">
        <w:tc>
          <w:tcPr>
            <w:tcW w:w="1277" w:type="dxa"/>
          </w:tcPr>
          <w:p w:rsidR="00601375" w:rsidRDefault="00013EE1" w:rsidP="00A716B8">
            <w:pPr>
              <w:pStyle w:val="Szvegtrzs"/>
            </w:pPr>
            <w:r>
              <w:t>Publish</w:t>
            </w:r>
          </w:p>
        </w:tc>
        <w:tc>
          <w:tcPr>
            <w:tcW w:w="1417" w:type="dxa"/>
          </w:tcPr>
          <w:p w:rsidR="00601375" w:rsidRDefault="00013EE1" w:rsidP="00A716B8">
            <w:pPr>
              <w:pStyle w:val="Szvegtrzs"/>
            </w:pPr>
            <w:r>
              <w:t>“/register”</w:t>
            </w:r>
          </w:p>
        </w:tc>
        <w:tc>
          <w:tcPr>
            <w:tcW w:w="1134" w:type="dxa"/>
          </w:tcPr>
          <w:p w:rsidR="00601375" w:rsidRDefault="00013EE1" w:rsidP="00A716B8">
            <w:pPr>
              <w:pStyle w:val="Szvegtrzs"/>
            </w:pPr>
            <w:r>
              <w:t>POST</w:t>
            </w:r>
          </w:p>
        </w:tc>
        <w:tc>
          <w:tcPr>
            <w:tcW w:w="2694" w:type="dxa"/>
          </w:tcPr>
          <w:p w:rsidR="00601375" w:rsidRDefault="00013EE1" w:rsidP="00A716B8">
            <w:pPr>
              <w:pStyle w:val="Szvegtrzs"/>
            </w:pPr>
            <w:proofErr w:type="spellStart"/>
            <w:r>
              <w:t>ServiceRegistryEntry</w:t>
            </w:r>
            <w:proofErr w:type="spellEnd"/>
          </w:p>
        </w:tc>
        <w:tc>
          <w:tcPr>
            <w:tcW w:w="3194" w:type="dxa"/>
          </w:tcPr>
          <w:p w:rsidR="00601375" w:rsidRDefault="00013EE1" w:rsidP="00A716B8">
            <w:pPr>
              <w:pStyle w:val="Szvegtrzs"/>
            </w:pPr>
            <w:r>
              <w:t xml:space="preserve">200 OK, </w:t>
            </w:r>
          </w:p>
          <w:p w:rsidR="00013EE1" w:rsidRDefault="00013EE1" w:rsidP="00A716B8">
            <w:pPr>
              <w:pStyle w:val="Szvegtrzs"/>
            </w:pPr>
            <w:r>
              <w:t>CONTENT_RESET,</w:t>
            </w:r>
          </w:p>
          <w:p w:rsidR="00013EE1" w:rsidRDefault="00013EE1" w:rsidP="00A716B8">
            <w:pPr>
              <w:pStyle w:val="Szvegtrzs"/>
            </w:pPr>
            <w:r>
              <w:t>INTERNAL_SERVER_ERROR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A716B8">
            <w:pPr>
              <w:pStyle w:val="Szvegtrzs"/>
            </w:pPr>
            <w:r>
              <w:t>Unpublish</w:t>
            </w:r>
          </w:p>
        </w:tc>
        <w:tc>
          <w:tcPr>
            <w:tcW w:w="1417" w:type="dxa"/>
          </w:tcPr>
          <w:p w:rsidR="00013EE1" w:rsidRDefault="00013EE1" w:rsidP="00A716B8">
            <w:pPr>
              <w:pStyle w:val="Szvegtrzs"/>
            </w:pPr>
            <w:r>
              <w:t>“/remove”</w:t>
            </w:r>
          </w:p>
        </w:tc>
        <w:tc>
          <w:tcPr>
            <w:tcW w:w="1134" w:type="dxa"/>
          </w:tcPr>
          <w:p w:rsidR="00013EE1" w:rsidRDefault="00013EE1" w:rsidP="00A716B8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716B8">
            <w:pPr>
              <w:pStyle w:val="Szvegtrzs"/>
              <w:rPr>
                <w:b/>
              </w:rPr>
            </w:pPr>
            <w:proofErr w:type="spellStart"/>
            <w:r w:rsidRPr="008144B9">
              <w:rPr>
                <w:b/>
              </w:rPr>
              <w:t>ServiceRegistryEntry</w:t>
            </w:r>
            <w:proofErr w:type="spellEnd"/>
          </w:p>
        </w:tc>
        <w:tc>
          <w:tcPr>
            <w:tcW w:w="3194" w:type="dxa"/>
          </w:tcPr>
          <w:p w:rsidR="00013EE1" w:rsidRDefault="00013EE1" w:rsidP="00A716B8">
            <w:pPr>
              <w:pStyle w:val="Szvegtrzs"/>
            </w:pPr>
            <w:r>
              <w:t xml:space="preserve">200 OK, </w:t>
            </w:r>
          </w:p>
          <w:p w:rsidR="00013EE1" w:rsidRDefault="00013EE1" w:rsidP="00A716B8">
            <w:pPr>
              <w:pStyle w:val="Szvegtrzs"/>
            </w:pPr>
            <w:r>
              <w:t>REMOVED,</w:t>
            </w:r>
          </w:p>
          <w:p w:rsidR="00013EE1" w:rsidRDefault="00013EE1" w:rsidP="00A716B8">
            <w:pPr>
              <w:pStyle w:val="Szvegtrzs"/>
            </w:pPr>
            <w:r>
              <w:t>INTERNAL_SERVER_ERROR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A716B8">
            <w:pPr>
              <w:pStyle w:val="Szvegtrzs"/>
            </w:pPr>
            <w:r>
              <w:t>Query</w:t>
            </w:r>
          </w:p>
        </w:tc>
        <w:tc>
          <w:tcPr>
            <w:tcW w:w="1417" w:type="dxa"/>
          </w:tcPr>
          <w:p w:rsidR="00013EE1" w:rsidRDefault="00013EE1" w:rsidP="00A716B8">
            <w:pPr>
              <w:pStyle w:val="Szvegtrzs"/>
            </w:pPr>
            <w:r>
              <w:t>“/query”</w:t>
            </w:r>
          </w:p>
        </w:tc>
        <w:tc>
          <w:tcPr>
            <w:tcW w:w="1134" w:type="dxa"/>
          </w:tcPr>
          <w:p w:rsidR="00013EE1" w:rsidRDefault="00013EE1" w:rsidP="00A716B8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716B8">
            <w:pPr>
              <w:pStyle w:val="Szvegtrzs"/>
              <w:rPr>
                <w:b/>
              </w:rPr>
            </w:pPr>
            <w:proofErr w:type="spellStart"/>
            <w:r w:rsidRPr="008144B9">
              <w:rPr>
                <w:b/>
              </w:rPr>
              <w:t>ServiceQueryForm</w:t>
            </w:r>
            <w:proofErr w:type="spellEnd"/>
          </w:p>
        </w:tc>
        <w:tc>
          <w:tcPr>
            <w:tcW w:w="3194" w:type="dxa"/>
          </w:tcPr>
          <w:p w:rsidR="008144B9" w:rsidRPr="008144B9" w:rsidRDefault="008144B9" w:rsidP="00A716B8">
            <w:pPr>
              <w:pStyle w:val="Szvegtrzs"/>
              <w:rPr>
                <w:b/>
              </w:rPr>
            </w:pPr>
            <w:proofErr w:type="spellStart"/>
            <w:r w:rsidRPr="008144B9">
              <w:rPr>
                <w:b/>
              </w:rPr>
              <w:t>ServiceQueryResult</w:t>
            </w:r>
            <w:proofErr w:type="spellEnd"/>
          </w:p>
          <w:p w:rsidR="00013EE1" w:rsidRDefault="00013EE1" w:rsidP="00A716B8">
            <w:pPr>
              <w:pStyle w:val="Szvegtrzs"/>
            </w:pPr>
            <w:r>
              <w:t xml:space="preserve">OK, </w:t>
            </w:r>
          </w:p>
          <w:p w:rsidR="00013EE1" w:rsidRDefault="00013EE1" w:rsidP="00A716B8">
            <w:pPr>
              <w:pStyle w:val="Szvegtrzs"/>
            </w:pPr>
            <w:r>
              <w:t xml:space="preserve">NO_CONTENT, </w:t>
            </w:r>
          </w:p>
          <w:p w:rsidR="00013EE1" w:rsidRDefault="00013EE1" w:rsidP="00A716B8">
            <w:pPr>
              <w:pStyle w:val="Szvegtrzs"/>
            </w:pPr>
            <w:r>
              <w:t>INTERNAL_SERVER_ERROR</w:t>
            </w:r>
          </w:p>
        </w:tc>
      </w:tr>
    </w:tbl>
    <w:p w:rsidR="00AB6C0E" w:rsidRDefault="00AB6C0E" w:rsidP="00A716B8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013EE1" w:rsidRDefault="00013EE1">
      <w:r>
        <w:t xml:space="preserve">As per discussed in the SD document, there are two possible </w:t>
      </w:r>
      <w:r w:rsidR="008144B9">
        <w:t>request payloads and one response payload.</w:t>
      </w:r>
      <w:r>
        <w:t xml:space="preserve"> </w:t>
      </w:r>
      <w:r w:rsidR="008144B9">
        <w:t>Here, examples are given for these messages for this interface implementation (REST-JSON-TLS).</w:t>
      </w:r>
    </w:p>
    <w:p w:rsidR="008144B9" w:rsidRDefault="008144B9">
      <w:r>
        <w:br w:type="page"/>
      </w:r>
    </w:p>
    <w:p w:rsidR="00013EE1" w:rsidRDefault="00013EE1" w:rsidP="00B9228B">
      <w:pPr>
        <w:pStyle w:val="Cmsor1"/>
      </w:pPr>
      <w:r>
        <w:lastRenderedPageBreak/>
        <w:t>ServiceRegistryEntry</w:t>
      </w:r>
    </w:p>
    <w:p w:rsidR="008144B9" w:rsidRDefault="008144B9" w:rsidP="008144B9">
      <w:pPr>
        <w:pStyle w:val="Szvegtrzs"/>
        <w:rPr>
          <w:lang w:val="sv-SE"/>
        </w:rPr>
      </w:pP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>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"providedService":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"serviceGroup": "Temperature",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"serviceDefinition": "IndoorTemperature",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"interfaces": ["json"],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"serviceMetadata":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"unit": "celsius"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}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},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"provider":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"systemGroup": "TemperatureSensors",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"systemName": "InsecureTemperatureSensor",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"address": "0.0.0.0",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"port": 8454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},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"serviceURI": "temperature",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"version": 1,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"isUDP": false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>}</w:t>
      </w:r>
      <w:r>
        <w:br w:type="page"/>
      </w:r>
    </w:p>
    <w:p w:rsidR="00013EE1" w:rsidRDefault="008144B9" w:rsidP="00B9228B">
      <w:pPr>
        <w:pStyle w:val="Cmsor1"/>
      </w:pPr>
      <w:r>
        <w:lastRenderedPageBreak/>
        <w:t>ServiceQueryForm</w:t>
      </w:r>
    </w:p>
    <w:p w:rsidR="008144B9" w:rsidRDefault="008144B9"/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"service":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"serviceGroup": "Temperature",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"serviceDefinition": "IndoorTemperature",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"interfaces": ["json"],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"serviceMetadata":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"entry": [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"key": "security",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"value": "token"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"key": "unit",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 w:rsidR="003618F1">
        <w:t xml:space="preserve">              "value": "celsius</w:t>
      </w:r>
      <w:r>
        <w:t>"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]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"pingProviders" : false,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"metadataSearch" : false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44B9" w:rsidRDefault="008144B9"/>
    <w:p w:rsidR="008144B9" w:rsidRDefault="008144B9">
      <w:r>
        <w:br w:type="page"/>
      </w:r>
    </w:p>
    <w:p w:rsidR="008144B9" w:rsidRDefault="008144B9" w:rsidP="00B9228B">
      <w:pPr>
        <w:pStyle w:val="Cmsor1"/>
        <w:rPr>
          <w:rFonts w:eastAsia="MS PGothic"/>
          <w:lang w:val="en-US"/>
        </w:rPr>
      </w:pPr>
      <w:proofErr w:type="spellStart"/>
      <w:r>
        <w:rPr>
          <w:rFonts w:eastAsia="MS PGothic"/>
          <w:lang w:val="en-US"/>
        </w:rPr>
        <w:lastRenderedPageBreak/>
        <w:t>ServiceQueryResult</w:t>
      </w:r>
      <w:proofErr w:type="spellEnd"/>
    </w:p>
    <w:p w:rsidR="008144B9" w:rsidRDefault="008144B9" w:rsidP="008144B9">
      <w:pPr>
        <w:pStyle w:val="Szvegtrzs"/>
      </w:pP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serviceQueryData</w:t>
      </w:r>
      <w:proofErr w:type="spellEnd"/>
      <w:r>
        <w:t>": [{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"UDP": false,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r>
        <w:t>providedService</w:t>
      </w:r>
      <w:proofErr w:type="spellEnd"/>
      <w:r>
        <w:t>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"interfaces": [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r>
        <w:t>json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],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serviceDefinition</w:t>
      </w:r>
      <w:proofErr w:type="spellEnd"/>
      <w:r>
        <w:t>": "</w:t>
      </w:r>
      <w:proofErr w:type="spellStart"/>
      <w:r>
        <w:t>IndoorTemperature</w:t>
      </w:r>
      <w:proofErr w:type="spellEnd"/>
      <w:r>
        <w:t>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serviceGroup</w:t>
      </w:r>
      <w:proofErr w:type="spellEnd"/>
      <w:r>
        <w:t>": "Temperature",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serviceMetadata</w:t>
      </w:r>
      <w:proofErr w:type="spellEnd"/>
      <w:r>
        <w:t>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"entry": [{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"key": "security",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"value": "token"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"key": "unit",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"value": "</w:t>
      </w:r>
      <w:proofErr w:type="spellStart"/>
      <w:r>
        <w:t>celsius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]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"provider":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"address": "127.0.0.1",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"port": 8454,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systemGroup</w:t>
      </w:r>
      <w:proofErr w:type="spellEnd"/>
      <w:r>
        <w:t>": "</w:t>
      </w:r>
      <w:proofErr w:type="spellStart"/>
      <w:r>
        <w:t>TemperatureSensors</w:t>
      </w:r>
      <w:proofErr w:type="spellEnd"/>
      <w:r>
        <w:t>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</w:t>
      </w:r>
      <w:proofErr w:type="spellStart"/>
      <w:r>
        <w:t>InsecureTemperatureSensor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r>
        <w:t>serviceURI</w:t>
      </w:r>
      <w:proofErr w:type="spellEnd"/>
      <w:r>
        <w:t>": "temperature",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"version": 1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bookmarkStart w:id="3" w:name="_GoBack"/>
      <w:bookmarkEnd w:id="3"/>
    </w:p>
    <w:p w:rsidR="008144B9" w:rsidRPr="008144B9" w:rsidRDefault="008144B9" w:rsidP="008144B9">
      <w:pPr>
        <w:pStyle w:val="Szvegtrzs"/>
      </w:pPr>
    </w:p>
    <w:p w:rsidR="00F75A2E" w:rsidRDefault="00F75A2E" w:rsidP="00B9228B">
      <w:pPr>
        <w:pStyle w:val="Cmsor1"/>
        <w:rPr>
          <w:rFonts w:eastAsia="MS PGothic" w:cs="Lucida Grande"/>
          <w:szCs w:val="22"/>
          <w:lang w:val="en-US"/>
        </w:rPr>
      </w:pPr>
      <w:r>
        <w:br w:type="page"/>
      </w:r>
    </w:p>
    <w:p w:rsidR="00105116" w:rsidRPr="002C447C" w:rsidRDefault="00105116" w:rsidP="00B9228B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B9228B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75A2E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75A2E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2017-09-29</w:t>
            </w:r>
          </w:p>
        </w:tc>
        <w:tc>
          <w:tcPr>
            <w:tcW w:w="913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B9228B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06" w:rsidRDefault="00F14306" w:rsidP="00252D9B">
      <w:r>
        <w:separator/>
      </w:r>
    </w:p>
  </w:endnote>
  <w:endnote w:type="continuationSeparator" w:id="0">
    <w:p w:rsidR="00F14306" w:rsidRDefault="00F1430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369AE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132A0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06" w:rsidRDefault="00F14306" w:rsidP="00252D9B">
      <w:r>
        <w:separator/>
      </w:r>
    </w:p>
  </w:footnote>
  <w:footnote w:type="continuationSeparator" w:id="0">
    <w:p w:rsidR="00F14306" w:rsidRDefault="00F1430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1430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B4E75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ServiceDiscoveryM2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B4E7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E665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D46CEC" w:rsidRPr="00D46CEC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B9228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46CEC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46CEC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1430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B4E75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ServiceDiscoveryM2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B9228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E665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D46CEC" w:rsidRPr="00D46CEC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46CEC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46CEC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DBCA97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5"/>
    <w:rsid w:val="000009BD"/>
    <w:rsid w:val="00013EE1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B4E75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18F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65F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35617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144B9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9228B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17AD"/>
    <w:rsid w:val="00D35672"/>
    <w:rsid w:val="00D46CEC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4306"/>
    <w:rsid w:val="00F41EF4"/>
    <w:rsid w:val="00F43047"/>
    <w:rsid w:val="00F5301D"/>
    <w:rsid w:val="00F56FA2"/>
    <w:rsid w:val="00F75A2E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1882E6-DAED-4658-9194-79FCA9F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B9228B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B9228B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E1F94AD3444038AF8BADE6D61651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492AB2-EE8E-4C1A-841E-F83BC67FDB45}"/>
      </w:docPartPr>
      <w:docPartBody>
        <w:p w:rsidR="00486789" w:rsidRDefault="00700BEA">
          <w:pPr>
            <w:pStyle w:val="2CE1F94AD3444038AF8BADE6D616514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FDA05BAC98A743CD91C56C2D05684D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C8E306-91EA-4B79-B282-93BBBAA534AF}"/>
      </w:docPartPr>
      <w:docPartBody>
        <w:p w:rsidR="00486789" w:rsidRDefault="00700BEA">
          <w:pPr>
            <w:pStyle w:val="FDA05BAC98A743CD91C56C2D05684D5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341D36E260084AA29C0412B36D4C46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34CEB7-26F2-485F-9811-DBE91DC073F1}"/>
      </w:docPartPr>
      <w:docPartBody>
        <w:p w:rsidR="00486789" w:rsidRDefault="00700BEA">
          <w:pPr>
            <w:pStyle w:val="341D36E260084AA29C0412B36D4C464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ECFB08F23E7C456D9D1A0A03094D92F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7BFE0F7-4B35-4784-A694-86F8F799CA56}"/>
      </w:docPartPr>
      <w:docPartBody>
        <w:p w:rsidR="00486789" w:rsidRDefault="00700BEA">
          <w:pPr>
            <w:pStyle w:val="ECFB08F23E7C456D9D1A0A03094D92FE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A"/>
    <w:rsid w:val="00486789"/>
    <w:rsid w:val="006360F8"/>
    <w:rsid w:val="00700BEA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2CE1F94AD3444038AF8BADE6D616514D">
    <w:name w:val="2CE1F94AD3444038AF8BADE6D616514D"/>
  </w:style>
  <w:style w:type="paragraph" w:customStyle="1" w:styleId="FDA05BAC98A743CD91C56C2D05684D5C">
    <w:name w:val="FDA05BAC98A743CD91C56C2D05684D5C"/>
  </w:style>
  <w:style w:type="paragraph" w:customStyle="1" w:styleId="341D36E260084AA29C0412B36D4C4647">
    <w:name w:val="341D36E260084AA29C0412B36D4C4647"/>
  </w:style>
  <w:style w:type="paragraph" w:customStyle="1" w:styleId="ECFB08F23E7C456D9D1A0A03094D92FE">
    <w:name w:val="ECFB08F23E7C456D9D1A0A03094D9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E8E65-8A0B-4890-A1F9-952B19E5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</Template>
  <TotalTime>46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ServiceDiscoveryM2 REST-JSON-TLS</vt:lpstr>
      <vt:lpstr>Interface Design Description (IDD) Template</vt:lpstr>
      <vt:lpstr>[Title]</vt:lpstr>
      <vt:lpstr>[Title]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ServiceDiscoveryM2 REST-JSON-TLS</dc:title>
  <dc:creator>Hegedűs Csaba</dc:creator>
  <cp:lastModifiedBy>Windows-felhasználó</cp:lastModifiedBy>
  <cp:revision>4</cp:revision>
  <cp:lastPrinted>2013-11-27T17:28:00Z</cp:lastPrinted>
  <dcterms:created xsi:type="dcterms:W3CDTF">2017-09-29T12:27:00Z</dcterms:created>
  <dcterms:modified xsi:type="dcterms:W3CDTF">2017-10-02T16:45:00Z</dcterms:modified>
  <cp:category>M2</cp:category>
  <cp:contentStatus>For Approval</cp:contentStatus>
</cp:coreProperties>
</file>